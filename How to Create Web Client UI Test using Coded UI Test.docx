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d9333b86-10bd-4634-a7fd-2cf8acd68717"/>
        <w:id w:val="-1250649685"/>
        <w:placeholder>
          <w:docPart w:val="DefaultPlaceholder_1082065158"/>
        </w:placeholder>
        <w:text/>
      </w:sdtPr>
      <w:sdtEndPr/>
      <w:sdtContent>
        <w:p w:rsidR="00425FA7" w:rsidRDefault="00ED1D2F" w:rsidP="00356B3B">
          <w:pPr>
            <w:pStyle w:val="ppTopic"/>
          </w:pPr>
          <w:r w:rsidRPr="00ED1D2F">
            <w:t>How to</w:t>
          </w:r>
          <w:r w:rsidR="00356B3B">
            <w:t>:</w:t>
          </w:r>
          <w:r w:rsidRPr="00ED1D2F">
            <w:t xml:space="preserve"> Create </w:t>
          </w:r>
          <w:r w:rsidR="00512082">
            <w:t xml:space="preserve">Web Client </w:t>
          </w:r>
          <w:r w:rsidR="00582E6E">
            <w:t xml:space="preserve">UI Test using </w:t>
          </w:r>
          <w:r w:rsidRPr="00ED1D2F">
            <w:t>Coded UI Test</w:t>
          </w:r>
        </w:p>
      </w:sdtContent>
    </w:sdt>
    <w:p w:rsidR="00074409" w:rsidRDefault="005D3C0C" w:rsidP="00074409">
      <w:pPr>
        <w:pStyle w:val="Heading1"/>
      </w:pPr>
      <w:r w:rsidRPr="005D3C0C">
        <w:t>Overview</w:t>
      </w:r>
    </w:p>
    <w:p w:rsidR="00074409" w:rsidRPr="00356B3B" w:rsidRDefault="00E07A1F" w:rsidP="009A02D5">
      <w:pPr>
        <w:pStyle w:val="ppBodyText"/>
      </w:pPr>
      <w:r w:rsidRPr="00E07A1F">
        <w:t>The following How-t</w:t>
      </w:r>
      <w:r w:rsidR="00512082" w:rsidRPr="00E07A1F">
        <w:t>o</w:t>
      </w:r>
      <w:r w:rsidRPr="00E07A1F">
        <w:t xml:space="preserve"> topic</w:t>
      </w:r>
      <w:r w:rsidR="00512082" w:rsidRPr="00E07A1F">
        <w:t xml:space="preserve"> will walk you through </w:t>
      </w:r>
      <w:r w:rsidR="005A2DD2">
        <w:t>the creation of</w:t>
      </w:r>
      <w:r w:rsidR="005A2DD2" w:rsidRPr="00356B3B">
        <w:t xml:space="preserve"> </w:t>
      </w:r>
      <w:r w:rsidR="00DB6625">
        <w:t>a</w:t>
      </w:r>
      <w:r w:rsidR="00CA1A40">
        <w:t>n automated</w:t>
      </w:r>
      <w:r w:rsidR="00DB6625">
        <w:t xml:space="preserve"> </w:t>
      </w:r>
      <w:r w:rsidR="00512082" w:rsidRPr="00356B3B">
        <w:t xml:space="preserve">test for </w:t>
      </w:r>
      <w:r w:rsidR="00DB6625">
        <w:t>your w</w:t>
      </w:r>
      <w:r w:rsidR="00512082" w:rsidRPr="00356B3B">
        <w:t xml:space="preserve">eb </w:t>
      </w:r>
      <w:r w:rsidR="00DC7AF3">
        <w:t>application</w:t>
      </w:r>
      <w:r w:rsidR="00DC7AF3" w:rsidRPr="00356B3B">
        <w:t xml:space="preserve"> </w:t>
      </w:r>
      <w:r w:rsidR="00512082" w:rsidRPr="00356B3B">
        <w:t xml:space="preserve">by </w:t>
      </w:r>
      <w:r w:rsidR="009A02D5">
        <w:t>creating a</w:t>
      </w:r>
      <w:r w:rsidR="00DB6625">
        <w:t xml:space="preserve"> </w:t>
      </w:r>
      <w:r w:rsidR="009A02D5">
        <w:t>c</w:t>
      </w:r>
      <w:r w:rsidR="00DB6625">
        <w:t>od</w:t>
      </w:r>
      <w:bookmarkStart w:id="0" w:name="_GoBack"/>
      <w:bookmarkEnd w:id="0"/>
      <w:r w:rsidR="00DB6625">
        <w:t xml:space="preserve">ed UI </w:t>
      </w:r>
      <w:r w:rsidR="009A02D5">
        <w:t>t</w:t>
      </w:r>
      <w:r w:rsidR="00DB6625">
        <w:t>est</w:t>
      </w:r>
      <w:r w:rsidR="009A02D5">
        <w:t xml:space="preserve"> using </w:t>
      </w:r>
      <w:r w:rsidR="009A02D5" w:rsidRPr="009A02D5">
        <w:rPr>
          <w:color w:val="000000" w:themeColor="text1"/>
        </w:rPr>
        <w:t>Visual Studio Premium or Visual Studio Ultimate</w:t>
      </w:r>
      <w:r w:rsidR="00DB6625">
        <w:t>.</w:t>
      </w:r>
      <w:r w:rsidR="00512082" w:rsidRPr="00356B3B">
        <w:t xml:space="preserve"> </w:t>
      </w:r>
      <w:r w:rsidR="00074409" w:rsidRPr="00356B3B">
        <w:t xml:space="preserve">The </w:t>
      </w:r>
      <w:r w:rsidR="009A02D5">
        <w:t>c</w:t>
      </w:r>
      <w:r w:rsidR="00074409" w:rsidRPr="00356B3B">
        <w:t>oded UI test performs actions on the user interface</w:t>
      </w:r>
      <w:r w:rsidR="00CA1A40">
        <w:t xml:space="preserve"> (UI) </w:t>
      </w:r>
      <w:r w:rsidR="00074409" w:rsidRPr="00356B3B">
        <w:t>controls and verifies that the correct controls are displayed with the correct values.</w:t>
      </w:r>
      <w:r w:rsidR="00DB6625">
        <w:t xml:space="preserve"> </w:t>
      </w:r>
      <w:r w:rsidR="00512082" w:rsidRPr="00356B3B">
        <w:t xml:space="preserve">For this </w:t>
      </w:r>
      <w:r w:rsidR="00DB6625">
        <w:t>topic</w:t>
      </w:r>
      <w:r w:rsidR="00512082" w:rsidRPr="00356B3B">
        <w:t>, a default ASP.NET MV</w:t>
      </w:r>
      <w:r w:rsidR="00606189" w:rsidRPr="00356B3B">
        <w:t>C</w:t>
      </w:r>
      <w:r w:rsidR="00AF5556" w:rsidRPr="00356B3B">
        <w:t xml:space="preserve"> </w:t>
      </w:r>
      <w:r w:rsidR="00884C02">
        <w:t>3 w</w:t>
      </w:r>
      <w:r w:rsidR="00512082" w:rsidRPr="00356B3B">
        <w:t xml:space="preserve">eb application will </w:t>
      </w:r>
      <w:r w:rsidR="00CA1A40">
        <w:t xml:space="preserve">be </w:t>
      </w:r>
      <w:r w:rsidR="00512082" w:rsidRPr="00356B3B">
        <w:t>the ta</w:t>
      </w:r>
      <w:r w:rsidR="00DB6625">
        <w:t xml:space="preserve">rgeted application </w:t>
      </w:r>
      <w:r w:rsidR="007B3012">
        <w:t xml:space="preserve">used </w:t>
      </w:r>
      <w:r w:rsidR="00DB6625">
        <w:t>for testing.</w:t>
      </w:r>
    </w:p>
    <w:p w:rsidR="005D3C0C" w:rsidRPr="005D3C0C" w:rsidRDefault="005D3C0C" w:rsidP="00074409">
      <w:pPr>
        <w:pStyle w:val="Heading1"/>
      </w:pPr>
      <w:r w:rsidRPr="005D3C0C">
        <w:t>Prerequisites</w:t>
      </w:r>
    </w:p>
    <w:p w:rsidR="005D3C0C" w:rsidRPr="00074409" w:rsidRDefault="008A5988" w:rsidP="008A5988">
      <w:pPr>
        <w:pStyle w:val="ppBodyText"/>
      </w:pPr>
      <w:r>
        <w:t xml:space="preserve">This topic requires you to have the </w:t>
      </w:r>
      <w:r w:rsidR="005D3C0C" w:rsidRPr="00074409">
        <w:t>following prerequisites:</w:t>
      </w:r>
    </w:p>
    <w:p w:rsidR="008F0DD5" w:rsidRDefault="008F0DD5" w:rsidP="00356B3B">
      <w:pPr>
        <w:pStyle w:val="ppNumberList"/>
      </w:pPr>
      <w:r>
        <w:t xml:space="preserve">Microsoft </w:t>
      </w:r>
      <w:r w:rsidRPr="008F0DD5">
        <w:t xml:space="preserve">Visual Studio </w:t>
      </w:r>
      <w:r w:rsidR="0030742C">
        <w:t xml:space="preserve">2010 </w:t>
      </w:r>
      <w:r w:rsidRPr="008F0DD5">
        <w:t>Premium or Ultimate</w:t>
      </w:r>
      <w:r w:rsidR="0030742C">
        <w:t xml:space="preserve"> edition</w:t>
      </w:r>
    </w:p>
    <w:p w:rsidR="007C1685" w:rsidRDefault="00EC450A" w:rsidP="00356B3B">
      <w:pPr>
        <w:pStyle w:val="ppNumberList"/>
      </w:pPr>
      <w:hyperlink r:id="rId8" w:history="1">
        <w:r w:rsidR="007C1685" w:rsidRPr="007C1685">
          <w:rPr>
            <w:rStyle w:val="Hyperlink"/>
          </w:rPr>
          <w:t>Microsoft Visual Studio 2010 SP1</w:t>
        </w:r>
      </w:hyperlink>
    </w:p>
    <w:p w:rsidR="002F1870" w:rsidRDefault="002F1870" w:rsidP="00356B3B">
      <w:pPr>
        <w:pStyle w:val="ppNumberList"/>
      </w:pPr>
      <w:hyperlink r:id="rId9" w:history="1">
        <w:r>
          <w:rPr>
            <w:rStyle w:val="Hyperlink"/>
          </w:rPr>
          <w:t>Internet Explorer 9</w:t>
        </w:r>
      </w:hyperlink>
    </w:p>
    <w:p w:rsidR="00606189" w:rsidRDefault="00EC450A" w:rsidP="00356B3B">
      <w:pPr>
        <w:pStyle w:val="ppNumberList"/>
      </w:pPr>
      <w:hyperlink r:id="rId10" w:history="1">
        <w:r w:rsidR="00606189" w:rsidRPr="00606189">
          <w:rPr>
            <w:rStyle w:val="Hyperlink"/>
          </w:rPr>
          <w:t>ASP.NET MVC</w:t>
        </w:r>
        <w:r w:rsidR="00AF5556">
          <w:rPr>
            <w:rStyle w:val="Hyperlink"/>
          </w:rPr>
          <w:t xml:space="preserve"> </w:t>
        </w:r>
        <w:r w:rsidR="00606189" w:rsidRPr="00606189">
          <w:rPr>
            <w:rStyle w:val="Hyperlink"/>
          </w:rPr>
          <w:t>3</w:t>
        </w:r>
      </w:hyperlink>
    </w:p>
    <w:p w:rsidR="00356B3B" w:rsidRPr="008F0DD5" w:rsidRDefault="00356B3B" w:rsidP="00356B3B">
      <w:pPr>
        <w:pStyle w:val="ppListEnd"/>
      </w:pPr>
    </w:p>
    <w:p w:rsidR="00815F6F" w:rsidRDefault="005D3C0C" w:rsidP="0067138F">
      <w:pPr>
        <w:pStyle w:val="Heading1"/>
      </w:pPr>
      <w:r w:rsidRPr="008F0DD5">
        <w:t>Steps</w:t>
      </w:r>
    </w:p>
    <w:p w:rsidR="00AF5556" w:rsidRPr="0061781D" w:rsidRDefault="00B169B6" w:rsidP="0061781D">
      <w:pPr>
        <w:pStyle w:val="ppNumberList"/>
      </w:pPr>
      <w:r>
        <w:t xml:space="preserve">In Visual Studio, create a new project. </w:t>
      </w:r>
      <w:r w:rsidRPr="003003BD">
        <w:t xml:space="preserve">To do this, point to </w:t>
      </w:r>
      <w:r w:rsidRPr="00FE16C9">
        <w:rPr>
          <w:b/>
        </w:rPr>
        <w:t>New</w:t>
      </w:r>
      <w:r w:rsidRPr="003003BD">
        <w:t xml:space="preserve"> on the File menu, and then click </w:t>
      </w:r>
      <w:r w:rsidRPr="00FE16C9">
        <w:rPr>
          <w:b/>
        </w:rPr>
        <w:t>Project</w:t>
      </w:r>
      <w:r w:rsidRPr="003003BD">
        <w:t xml:space="preserve">. In the </w:t>
      </w:r>
      <w:r w:rsidRPr="00DB2FD4">
        <w:rPr>
          <w:b/>
        </w:rPr>
        <w:t>New Project</w:t>
      </w:r>
      <w:r w:rsidRPr="003003BD">
        <w:t xml:space="preserve"> </w:t>
      </w:r>
      <w:r>
        <w:t>dialog</w:t>
      </w:r>
      <w:r w:rsidRPr="003003BD">
        <w:t xml:space="preserve">, select </w:t>
      </w:r>
      <w:r w:rsidR="00D25BC4" w:rsidRPr="00DB2FD4">
        <w:rPr>
          <w:b/>
        </w:rPr>
        <w:t xml:space="preserve">Visual C# </w:t>
      </w:r>
      <w:r w:rsidR="00D25BC4">
        <w:t xml:space="preserve">under </w:t>
      </w:r>
      <w:r w:rsidR="00D25BC4" w:rsidRPr="00DB2FD4">
        <w:rPr>
          <w:b/>
        </w:rPr>
        <w:t>Installed Templates</w:t>
      </w:r>
      <w:r w:rsidR="00D25BC4">
        <w:t xml:space="preserve">, and then select </w:t>
      </w:r>
      <w:r w:rsidR="00D25BC4">
        <w:rPr>
          <w:b/>
        </w:rPr>
        <w:t>ASP.NET MVC 3 Web Application</w:t>
      </w:r>
      <w:r>
        <w:t xml:space="preserve">. </w:t>
      </w:r>
      <w:r w:rsidR="00AF5556" w:rsidRPr="0061781D">
        <w:t xml:space="preserve">You can create applications using either Visual Basic or Visual C#. </w:t>
      </w:r>
      <w:r w:rsidR="008F703A" w:rsidRPr="0061781D">
        <w:t xml:space="preserve">Name your project </w:t>
      </w:r>
      <w:r w:rsidR="008F703A" w:rsidRPr="00DC7AF3">
        <w:rPr>
          <w:b/>
        </w:rPr>
        <w:t>MVC3SampleApp</w:t>
      </w:r>
      <w:r w:rsidR="00B56E1B">
        <w:rPr>
          <w:b/>
        </w:rPr>
        <w:t>,</w:t>
      </w:r>
      <w:r w:rsidR="00AF5556" w:rsidRPr="0061781D">
        <w:t xml:space="preserve"> </w:t>
      </w:r>
      <w:proofErr w:type="gramStart"/>
      <w:r w:rsidR="00AF5556" w:rsidRPr="0061781D">
        <w:t>then</w:t>
      </w:r>
      <w:proofErr w:type="gramEnd"/>
      <w:r w:rsidR="00AF5556" w:rsidRPr="0061781D">
        <w:t xml:space="preserve"> click </w:t>
      </w:r>
      <w:r w:rsidR="00AF5556" w:rsidRPr="0061781D">
        <w:rPr>
          <w:b/>
        </w:rPr>
        <w:t>OK.</w:t>
      </w:r>
    </w:p>
    <w:p w:rsidR="0061781D" w:rsidRPr="0061781D" w:rsidRDefault="008A056A" w:rsidP="008A056A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39ECAAFE" wp14:editId="4768AC69">
            <wp:extent cx="5157216" cy="3489350"/>
            <wp:effectExtent l="0" t="0" r="5715" b="0"/>
            <wp:docPr id="5" name="Picture 5" descr="C:\Users\Public\Pictures\Sample Pictures\How To\MVCApp\MVCNewProje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Pictures\Sample Pictures\How To\MVCApp\MVCNewProject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045" cy="34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1D" w:rsidRDefault="00693F3A" w:rsidP="00DC7AF3">
      <w:pPr>
        <w:pStyle w:val="ppNumberListIndent"/>
      </w:pPr>
      <w:r w:rsidRPr="00693F3A">
        <w:t xml:space="preserve">In the </w:t>
      </w:r>
      <w:r w:rsidRPr="009D6ACE">
        <w:rPr>
          <w:b/>
          <w:bCs/>
        </w:rPr>
        <w:t>New ASP.NET MVC 3 Project</w:t>
      </w:r>
      <w:r w:rsidRPr="00693F3A">
        <w:t xml:space="preserve"> dialog box, select </w:t>
      </w:r>
      <w:r w:rsidRPr="009D6ACE">
        <w:rPr>
          <w:b/>
          <w:bCs/>
        </w:rPr>
        <w:t>Internet Application</w:t>
      </w:r>
      <w:r w:rsidRPr="00693F3A">
        <w:t xml:space="preserve">. </w:t>
      </w:r>
      <w:r w:rsidR="009D6ACE">
        <w:t xml:space="preserve">Select </w:t>
      </w:r>
      <w:r w:rsidRPr="009D6ACE">
        <w:rPr>
          <w:b/>
          <w:bCs/>
        </w:rPr>
        <w:t>Razor</w:t>
      </w:r>
      <w:r w:rsidRPr="00693F3A">
        <w:t xml:space="preserve"> as the view engine.</w:t>
      </w:r>
      <w:r w:rsidR="009D6ACE">
        <w:t xml:space="preserve"> Click </w:t>
      </w:r>
      <w:r w:rsidR="009D6ACE" w:rsidRPr="00DC7AF3">
        <w:rPr>
          <w:b/>
        </w:rPr>
        <w:t>OK</w:t>
      </w:r>
      <w:r w:rsidR="009D6ACE">
        <w:t xml:space="preserve">. </w:t>
      </w:r>
    </w:p>
    <w:p w:rsidR="0053103B" w:rsidRPr="0061781D" w:rsidRDefault="0053103B" w:rsidP="0053103B">
      <w:pPr>
        <w:pStyle w:val="ppNumberListIndent"/>
        <w:numPr>
          <w:ilvl w:val="0"/>
          <w:numId w:val="0"/>
        </w:numPr>
        <w:ind w:left="1434"/>
      </w:pPr>
      <w:r>
        <w:rPr>
          <w:noProof/>
          <w:lang w:bidi="ar-SA"/>
        </w:rPr>
        <w:drawing>
          <wp:inline distT="0" distB="0" distL="0" distR="0" wp14:anchorId="15AB25B1" wp14:editId="61D1C034">
            <wp:extent cx="4799648" cy="4389120"/>
            <wp:effectExtent l="0" t="0" r="1270" b="0"/>
            <wp:docPr id="2" name="Picture 2" descr="C:\Users\Public\Pictures\Sample Pictures\How To\MVCApp\MVC3NewProje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How To\MVCApp\MVC3NewProjec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14" cy="438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3A" w:rsidRDefault="009D6ACE" w:rsidP="000F05D4">
      <w:pPr>
        <w:pStyle w:val="ppNumberListIndent"/>
      </w:pPr>
      <w:r>
        <w:lastRenderedPageBreak/>
        <w:t>S</w:t>
      </w:r>
      <w:r w:rsidR="00693F3A" w:rsidRPr="00693F3A">
        <w:t xml:space="preserve">elect </w:t>
      </w:r>
      <w:r w:rsidR="00693F3A" w:rsidRPr="009D6ACE">
        <w:rPr>
          <w:b/>
          <w:bCs/>
        </w:rPr>
        <w:t>Start Debugging</w:t>
      </w:r>
      <w:r w:rsidRPr="009D6ACE">
        <w:rPr>
          <w:b/>
          <w:bCs/>
        </w:rPr>
        <w:t xml:space="preserve"> </w:t>
      </w:r>
      <w:r>
        <w:t>f</w:t>
      </w:r>
      <w:r w:rsidRPr="00693F3A">
        <w:t xml:space="preserve">rom the </w:t>
      </w:r>
      <w:r w:rsidRPr="009D6ACE">
        <w:rPr>
          <w:b/>
          <w:bCs/>
        </w:rPr>
        <w:t>Debug</w:t>
      </w:r>
      <w:r>
        <w:t xml:space="preserve"> menu. </w:t>
      </w:r>
      <w:r w:rsidR="00693F3A" w:rsidRPr="00693F3A">
        <w:t xml:space="preserve">Visual </w:t>
      </w:r>
      <w:r w:rsidR="00693F3A">
        <w:t>Studio</w:t>
      </w:r>
      <w:r w:rsidR="00693F3A" w:rsidRPr="00693F3A">
        <w:t xml:space="preserve"> </w:t>
      </w:r>
      <w:r w:rsidR="00760EDF">
        <w:t xml:space="preserve">will </w:t>
      </w:r>
      <w:r w:rsidR="00693F3A" w:rsidRPr="00693F3A">
        <w:t xml:space="preserve">launch a browser and open the application's home page. Notice that the address bar of the browser says </w:t>
      </w:r>
      <w:proofErr w:type="spellStart"/>
      <w:r w:rsidR="00693F3A" w:rsidRPr="00693F3A">
        <w:t>localhost</w:t>
      </w:r>
      <w:proofErr w:type="spellEnd"/>
      <w:r w:rsidR="00693F3A" w:rsidRPr="00693F3A">
        <w:t xml:space="preserve">. That's because </w:t>
      </w:r>
      <w:proofErr w:type="spellStart"/>
      <w:r w:rsidR="00693F3A" w:rsidRPr="00693F3A">
        <w:t>localhost</w:t>
      </w:r>
      <w:proofErr w:type="spellEnd"/>
      <w:r w:rsidR="00693F3A" w:rsidRPr="00693F3A">
        <w:t xml:space="preserve"> points to your own local computer, which is running the application you jus</w:t>
      </w:r>
      <w:r w:rsidR="00693F3A">
        <w:t>t built. When Visual Studio</w:t>
      </w:r>
      <w:r w:rsidR="00693F3A" w:rsidRPr="00693F3A">
        <w:t xml:space="preserve"> runs a web project, a random port is used for the web server. In the image below,</w:t>
      </w:r>
      <w:r w:rsidR="00693F3A">
        <w:t xml:space="preserve"> the random port number is </w:t>
      </w:r>
      <w:r w:rsidR="00C33DE4">
        <w:t>25857</w:t>
      </w:r>
      <w:r w:rsidR="00693F3A" w:rsidRPr="00693F3A">
        <w:t>. When you run the application, you'll probably see a different port number.</w:t>
      </w:r>
    </w:p>
    <w:p w:rsidR="0061781D" w:rsidRPr="0061781D" w:rsidRDefault="0053103B" w:rsidP="000F05D4">
      <w:pPr>
        <w:pStyle w:val="ppFigureIndent2"/>
      </w:pPr>
      <w:r>
        <w:rPr>
          <w:noProof/>
          <w:lang w:bidi="ar-SA"/>
        </w:rPr>
        <w:drawing>
          <wp:inline distT="0" distB="0" distL="0" distR="0" wp14:anchorId="46C780FA" wp14:editId="6EABDAD9">
            <wp:extent cx="4484218" cy="207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469" cy="207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CE" w:rsidRDefault="00662A6D" w:rsidP="000F05D4">
      <w:pPr>
        <w:pStyle w:val="ppNumberListIndent"/>
      </w:pPr>
      <w:r>
        <w:t xml:space="preserve">Click </w:t>
      </w:r>
      <w:r w:rsidR="009D6ACE">
        <w:t xml:space="preserve">the </w:t>
      </w:r>
      <w:r w:rsidRPr="009D6ACE">
        <w:rPr>
          <w:b/>
        </w:rPr>
        <w:t xml:space="preserve">Log </w:t>
      </w:r>
      <w:r w:rsidR="009D6ACE" w:rsidRPr="009D6ACE">
        <w:rPr>
          <w:b/>
        </w:rPr>
        <w:t>O</w:t>
      </w:r>
      <w:r w:rsidRPr="009D6ACE">
        <w:rPr>
          <w:b/>
        </w:rPr>
        <w:t>n</w:t>
      </w:r>
      <w:r>
        <w:t xml:space="preserve"> link on the </w:t>
      </w:r>
      <w:r w:rsidR="009D6ACE">
        <w:t>H</w:t>
      </w:r>
      <w:r>
        <w:t>ome page</w:t>
      </w:r>
      <w:r w:rsidR="009D6ACE">
        <w:t>.</w:t>
      </w:r>
      <w:r>
        <w:t xml:space="preserve"> </w:t>
      </w:r>
    </w:p>
    <w:p w:rsidR="00693F3A" w:rsidRDefault="008A056A" w:rsidP="000F05D4">
      <w:pPr>
        <w:pStyle w:val="ppNumberListIndent"/>
      </w:pPr>
      <w:r>
        <w:t>Click</w:t>
      </w:r>
      <w:r w:rsidR="00760EDF">
        <w:t xml:space="preserve"> the</w:t>
      </w:r>
      <w:r>
        <w:t xml:space="preserve"> </w:t>
      </w:r>
      <w:r w:rsidRPr="00DB2FD4">
        <w:rPr>
          <w:b/>
        </w:rPr>
        <w:t>Register</w:t>
      </w:r>
      <w:r>
        <w:t xml:space="preserve"> link and </w:t>
      </w:r>
      <w:r w:rsidR="00B56E1B">
        <w:t>r</w:t>
      </w:r>
      <w:r w:rsidR="00662A6D">
        <w:t>egister a</w:t>
      </w:r>
      <w:r w:rsidR="009D6ACE">
        <w:t>n</w:t>
      </w:r>
      <w:r w:rsidR="00662A6D">
        <w:t xml:space="preserve"> account </w:t>
      </w:r>
      <w:r w:rsidR="00B56E1B">
        <w:t xml:space="preserve">by entering a </w:t>
      </w:r>
      <w:r w:rsidR="00662A6D" w:rsidRPr="00662A6D">
        <w:rPr>
          <w:b/>
        </w:rPr>
        <w:t>User name</w:t>
      </w:r>
      <w:r w:rsidR="009D6ACE" w:rsidRPr="009D6ACE">
        <w:t xml:space="preserve"> </w:t>
      </w:r>
      <w:r w:rsidR="009D6ACE">
        <w:t xml:space="preserve">and </w:t>
      </w:r>
      <w:r w:rsidR="00662A6D" w:rsidRPr="00662A6D">
        <w:rPr>
          <w:b/>
        </w:rPr>
        <w:t>Password</w:t>
      </w:r>
      <w:r w:rsidR="009D6ACE">
        <w:t xml:space="preserve">. Click the </w:t>
      </w:r>
      <w:r w:rsidR="009D6ACE" w:rsidRPr="0067656D">
        <w:rPr>
          <w:b/>
        </w:rPr>
        <w:t>Register</w:t>
      </w:r>
      <w:r w:rsidR="009D6ACE">
        <w:t xml:space="preserve"> button.</w:t>
      </w:r>
    </w:p>
    <w:p w:rsidR="0061781D" w:rsidRPr="0061781D" w:rsidRDefault="008A056A" w:rsidP="000F05D4">
      <w:pPr>
        <w:pStyle w:val="ppFigureIndent2"/>
      </w:pPr>
      <w:r>
        <w:rPr>
          <w:noProof/>
          <w:lang w:bidi="ar-SA"/>
        </w:rPr>
        <w:drawing>
          <wp:inline distT="0" distB="0" distL="0" distR="0" wp14:anchorId="51F7A37A" wp14:editId="244767B3">
            <wp:extent cx="4842662" cy="30650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08" cy="306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3D" w:rsidRDefault="00815F6F" w:rsidP="00982272">
      <w:pPr>
        <w:pStyle w:val="ppNumberList"/>
      </w:pPr>
      <w:r>
        <w:t xml:space="preserve">Add </w:t>
      </w:r>
      <w:r w:rsidR="005D3C0C" w:rsidRPr="008F0DD5">
        <w:t xml:space="preserve">a </w:t>
      </w:r>
      <w:r w:rsidR="00B56E1B">
        <w:t>t</w:t>
      </w:r>
      <w:r w:rsidR="005D3C0C" w:rsidRPr="008F0DD5">
        <w:t xml:space="preserve">est project </w:t>
      </w:r>
      <w:r>
        <w:t xml:space="preserve">to the </w:t>
      </w:r>
      <w:r w:rsidR="009D6ACE">
        <w:t>s</w:t>
      </w:r>
      <w:r w:rsidR="003E4572">
        <w:t>olution</w:t>
      </w:r>
      <w:r>
        <w:t xml:space="preserve"> </w:t>
      </w:r>
      <w:r w:rsidR="005D3C0C" w:rsidRPr="008F0DD5">
        <w:t>using the Test Project template</w:t>
      </w:r>
      <w:r w:rsidR="003E4572">
        <w:t xml:space="preserve">. Right-click </w:t>
      </w:r>
      <w:r w:rsidR="009D6ACE">
        <w:t xml:space="preserve">the </w:t>
      </w:r>
      <w:r w:rsidR="00476BEA" w:rsidRPr="00DC7AF3">
        <w:rPr>
          <w:b/>
        </w:rPr>
        <w:t>MVC3SampleApp</w:t>
      </w:r>
      <w:r w:rsidR="00476BEA" w:rsidRPr="0061781D">
        <w:t xml:space="preserve"> </w:t>
      </w:r>
      <w:r w:rsidR="009D6ACE">
        <w:t>s</w:t>
      </w:r>
      <w:r w:rsidR="003E4572">
        <w:t xml:space="preserve">olution </w:t>
      </w:r>
      <w:r w:rsidR="00476BEA">
        <w:t>in Solution Explorer</w:t>
      </w:r>
      <w:r w:rsidR="003E4572">
        <w:t xml:space="preserve">, </w:t>
      </w:r>
      <w:r w:rsidR="009D6ACE">
        <w:t xml:space="preserve">point to </w:t>
      </w:r>
      <w:r w:rsidR="003E4572" w:rsidRPr="00DC7AF3">
        <w:rPr>
          <w:b/>
        </w:rPr>
        <w:t>Add</w:t>
      </w:r>
      <w:r w:rsidR="009D6ACE">
        <w:t xml:space="preserve">, and select </w:t>
      </w:r>
      <w:r w:rsidR="003E4572" w:rsidRPr="00DC7AF3">
        <w:rPr>
          <w:b/>
        </w:rPr>
        <w:t xml:space="preserve">New </w:t>
      </w:r>
      <w:r w:rsidR="00B56E1B">
        <w:rPr>
          <w:b/>
        </w:rPr>
        <w:t>P</w:t>
      </w:r>
      <w:r w:rsidR="00B56E1B" w:rsidRPr="00DC7AF3">
        <w:rPr>
          <w:b/>
        </w:rPr>
        <w:t>roject</w:t>
      </w:r>
      <w:r w:rsidR="009D6ACE">
        <w:t>.</w:t>
      </w:r>
      <w:r w:rsidR="00E10958">
        <w:t xml:space="preserve"> </w:t>
      </w:r>
      <w:r w:rsidR="00E10958" w:rsidRPr="003003BD">
        <w:t xml:space="preserve">In the </w:t>
      </w:r>
      <w:r w:rsidR="00E10958" w:rsidRPr="00DB2FD4">
        <w:rPr>
          <w:b/>
        </w:rPr>
        <w:t>New Project</w:t>
      </w:r>
      <w:r w:rsidR="00E10958" w:rsidRPr="003003BD">
        <w:t xml:space="preserve"> </w:t>
      </w:r>
      <w:r w:rsidR="00E10958">
        <w:t>dialog</w:t>
      </w:r>
      <w:r w:rsidR="00E10958" w:rsidRPr="003003BD">
        <w:t xml:space="preserve">, select </w:t>
      </w:r>
      <w:r w:rsidR="00E10958" w:rsidRPr="00FE16C9">
        <w:rPr>
          <w:b/>
        </w:rPr>
        <w:t>Test Documents</w:t>
      </w:r>
      <w:r w:rsidR="00E10958">
        <w:t xml:space="preserve"> under </w:t>
      </w:r>
      <w:r w:rsidR="00E10958" w:rsidRPr="00FE16C9">
        <w:rPr>
          <w:b/>
        </w:rPr>
        <w:t>Test Projects</w:t>
      </w:r>
      <w:r w:rsidR="00E10958">
        <w:t>. S</w:t>
      </w:r>
      <w:r w:rsidR="00E10958" w:rsidRPr="003003BD">
        <w:t xml:space="preserve">et the project's name to </w:t>
      </w:r>
      <w:proofErr w:type="spellStart"/>
      <w:r w:rsidR="00E10958">
        <w:rPr>
          <w:b/>
        </w:rPr>
        <w:t>TestProject</w:t>
      </w:r>
      <w:proofErr w:type="spellEnd"/>
      <w:r w:rsidR="00E10958" w:rsidRPr="003003BD">
        <w:t xml:space="preserve">, specify a valid location, and then click </w:t>
      </w:r>
      <w:r w:rsidR="00E10958" w:rsidRPr="00FE16C9">
        <w:rPr>
          <w:b/>
        </w:rPr>
        <w:t>OK</w:t>
      </w:r>
      <w:r w:rsidR="00E10958" w:rsidRPr="003003BD">
        <w:t>.</w:t>
      </w:r>
    </w:p>
    <w:p w:rsidR="00DA4746" w:rsidRDefault="00454621" w:rsidP="00982272">
      <w:pPr>
        <w:pStyle w:val="ppNumberList"/>
        <w:rPr>
          <w:noProof/>
        </w:rPr>
      </w:pPr>
      <w:r>
        <w:lastRenderedPageBreak/>
        <w:t xml:space="preserve">Add a </w:t>
      </w:r>
      <w:r w:rsidR="009A02D5">
        <w:t>c</w:t>
      </w:r>
      <w:r>
        <w:t xml:space="preserve">oded UI </w:t>
      </w:r>
      <w:r w:rsidR="009A02D5">
        <w:t>t</w:t>
      </w:r>
      <w:r>
        <w:t>est</w:t>
      </w:r>
      <w:r w:rsidR="00E10958">
        <w:t xml:space="preserve">. To do this, in Solution Explorer, right-click the </w:t>
      </w:r>
      <w:proofErr w:type="spellStart"/>
      <w:r w:rsidR="00E10958">
        <w:rPr>
          <w:b/>
        </w:rPr>
        <w:t>TestProject</w:t>
      </w:r>
      <w:proofErr w:type="spellEnd"/>
      <w:r w:rsidR="00E10958">
        <w:rPr>
          <w:b/>
        </w:rPr>
        <w:t xml:space="preserve"> </w:t>
      </w:r>
      <w:r w:rsidR="00E10958" w:rsidRPr="0067656D">
        <w:t>project</w:t>
      </w:r>
      <w:r w:rsidR="00E10958">
        <w:t xml:space="preserve">, point to </w:t>
      </w:r>
      <w:r w:rsidR="00E10958" w:rsidRPr="00807FC3">
        <w:rPr>
          <w:b/>
        </w:rPr>
        <w:t>Add</w:t>
      </w:r>
      <w:r w:rsidR="00E10958">
        <w:t xml:space="preserve">, and select </w:t>
      </w:r>
      <w:r w:rsidR="00E10958" w:rsidRPr="00D153AD">
        <w:rPr>
          <w:b/>
        </w:rPr>
        <w:t>New Test</w:t>
      </w:r>
      <w:r w:rsidR="00E10958" w:rsidRPr="00807FC3">
        <w:t xml:space="preserve">. </w:t>
      </w:r>
      <w:r w:rsidR="00E10958">
        <w:t xml:space="preserve">In the </w:t>
      </w:r>
      <w:r w:rsidR="00E10958" w:rsidRPr="00807FC3">
        <w:rPr>
          <w:b/>
        </w:rPr>
        <w:t xml:space="preserve">Add New </w:t>
      </w:r>
      <w:r w:rsidR="00E10958" w:rsidRPr="00D153AD">
        <w:rPr>
          <w:b/>
        </w:rPr>
        <w:t>Test</w:t>
      </w:r>
      <w:r w:rsidR="00E10958">
        <w:t xml:space="preserve"> dialog, select the </w:t>
      </w:r>
      <w:r w:rsidR="00E10958" w:rsidRPr="00D153AD">
        <w:rPr>
          <w:b/>
        </w:rPr>
        <w:t>Coded UI Test</w:t>
      </w:r>
      <w:r w:rsidR="00E10958">
        <w:t>.</w:t>
      </w:r>
      <w:r w:rsidR="00E10958" w:rsidRPr="00E10958">
        <w:t xml:space="preserve"> </w:t>
      </w:r>
      <w:r w:rsidR="00E10958">
        <w:t xml:space="preserve">Name the </w:t>
      </w:r>
      <w:r w:rsidR="009A02D5">
        <w:t>c</w:t>
      </w:r>
      <w:r w:rsidR="00E10958">
        <w:t xml:space="preserve">oded UI </w:t>
      </w:r>
      <w:r w:rsidR="009A02D5">
        <w:t>t</w:t>
      </w:r>
      <w:r w:rsidR="00E10958">
        <w:t xml:space="preserve">est </w:t>
      </w:r>
      <w:proofErr w:type="spellStart"/>
      <w:r w:rsidR="00E10958">
        <w:rPr>
          <w:b/>
        </w:rPr>
        <w:t>MyCodedUITest</w:t>
      </w:r>
      <w:proofErr w:type="spellEnd"/>
      <w:r w:rsidR="00E10958">
        <w:t xml:space="preserve"> and click </w:t>
      </w:r>
      <w:r w:rsidR="00E10958" w:rsidRPr="00D153AD">
        <w:rPr>
          <w:b/>
        </w:rPr>
        <w:t>OK</w:t>
      </w:r>
      <w:r w:rsidR="00E10958">
        <w:t>.</w:t>
      </w:r>
      <w:r w:rsidR="005141CC">
        <w:t xml:space="preserve"> </w:t>
      </w:r>
    </w:p>
    <w:p w:rsidR="00BA2F9F" w:rsidRDefault="00E10958" w:rsidP="00982272">
      <w:pPr>
        <w:pStyle w:val="ppNumberList"/>
        <w:rPr>
          <w:noProof/>
        </w:rPr>
      </w:pPr>
      <w:r>
        <w:t xml:space="preserve">In the </w:t>
      </w:r>
      <w:r w:rsidRPr="00807FC3">
        <w:rPr>
          <w:b/>
        </w:rPr>
        <w:t>Generate Code for Coded UI Test</w:t>
      </w:r>
      <w:r>
        <w:t xml:space="preserve"> dialog, select </w:t>
      </w:r>
      <w:r w:rsidRPr="00807FC3">
        <w:rPr>
          <w:b/>
        </w:rPr>
        <w:t>Record actions, edit UI map or add assertions</w:t>
      </w:r>
      <w:r>
        <w:t xml:space="preserve">, and click </w:t>
      </w:r>
      <w:r w:rsidRPr="00807FC3">
        <w:rPr>
          <w:b/>
        </w:rPr>
        <w:t>OK</w:t>
      </w:r>
      <w:r w:rsidRPr="005141CC">
        <w:t>.</w:t>
      </w:r>
      <w:r>
        <w:t xml:space="preserve"> </w:t>
      </w:r>
    </w:p>
    <w:p w:rsidR="0061781D" w:rsidRPr="0061781D" w:rsidRDefault="00C558FD" w:rsidP="00C558FD">
      <w:pPr>
        <w:pStyle w:val="ppFigureIndent"/>
      </w:pPr>
      <w:r>
        <w:rPr>
          <w:noProof/>
          <w:lang w:bidi="ar-SA"/>
        </w:rPr>
        <w:drawing>
          <wp:inline distT="0" distB="0" distL="0" distR="0" wp14:anchorId="6261F27A" wp14:editId="62A011DA">
            <wp:extent cx="4484370" cy="2794635"/>
            <wp:effectExtent l="0" t="0" r="0" b="5715"/>
            <wp:docPr id="8" name="Picture 8" descr="C:\Users\Public\Pictures\Sample Pictures\How To\MVCApp\RecordCodedU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\Pictures\Sample Pictures\How To\MVCApp\RecordCodedUI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50" w:rsidRDefault="00900E50" w:rsidP="00DC7AF3">
      <w:pPr>
        <w:pStyle w:val="ppBodyTextIndent"/>
      </w:pPr>
      <w:r w:rsidRPr="00900E50">
        <w:t xml:space="preserve">The </w:t>
      </w:r>
      <w:r w:rsidRPr="00900E50">
        <w:rPr>
          <w:rFonts w:hint="eastAsia"/>
          <w:b/>
        </w:rPr>
        <w:t>Coded UI Test Builder</w:t>
      </w:r>
      <w:r w:rsidRPr="00900E50">
        <w:rPr>
          <w:rFonts w:hint="eastAsia"/>
        </w:rPr>
        <w:t xml:space="preserve"> </w:t>
      </w:r>
      <w:r w:rsidRPr="00900E50">
        <w:t>dialog box appears.</w:t>
      </w:r>
      <w:r w:rsidR="00FD6DBA">
        <w:t xml:space="preserve"> </w:t>
      </w:r>
      <w:r w:rsidRPr="00900E50">
        <w:t xml:space="preserve">You can use the </w:t>
      </w:r>
      <w:r w:rsidRPr="00900E50">
        <w:rPr>
          <w:b/>
          <w:bCs/>
        </w:rPr>
        <w:t>Coded UI Test Builder</w:t>
      </w:r>
      <w:r w:rsidRPr="00900E50">
        <w:t xml:space="preserve"> to add a UI control to the </w:t>
      </w:r>
      <w:hyperlink r:id="rId16" w:history="1">
        <w:proofErr w:type="spellStart"/>
        <w:r w:rsidRPr="00900E50">
          <w:t>UIMap</w:t>
        </w:r>
        <w:proofErr w:type="spellEnd"/>
      </w:hyperlink>
      <w:r w:rsidRPr="00900E50">
        <w:t xml:space="preserve"> for your test, or to generate code for a validation method that use</w:t>
      </w:r>
      <w:r>
        <w:t>s an assertion for a UI control</w:t>
      </w:r>
      <w:r>
        <w:rPr>
          <w:rFonts w:hint="eastAsia"/>
        </w:rPr>
        <w:t xml:space="preserve">. </w:t>
      </w:r>
      <w:r w:rsidRPr="00900E50">
        <w:rPr>
          <w:rFonts w:hint="eastAsia"/>
        </w:rPr>
        <w:t>C</w:t>
      </w:r>
      <w:r>
        <w:t xml:space="preserve">lick the </w:t>
      </w:r>
      <w:r w:rsidR="00FD6DBA">
        <w:t>r</w:t>
      </w:r>
      <w:r>
        <w:t xml:space="preserve">ed </w:t>
      </w:r>
      <w:r w:rsidRPr="00900E50">
        <w:t>button to start recording</w:t>
      </w:r>
      <w:r>
        <w:rPr>
          <w:rFonts w:hint="eastAsia"/>
        </w:rPr>
        <w:t xml:space="preserve"> steps.</w:t>
      </w:r>
    </w:p>
    <w:p w:rsidR="0061781D" w:rsidRPr="0061781D" w:rsidRDefault="00C558FD" w:rsidP="00C558FD">
      <w:pPr>
        <w:pStyle w:val="ppFigureIndent"/>
      </w:pPr>
      <w:r>
        <w:rPr>
          <w:noProof/>
          <w:lang w:bidi="ar-SA"/>
        </w:rPr>
        <w:drawing>
          <wp:inline distT="0" distB="0" distL="0" distR="0" wp14:anchorId="31D9C8BD" wp14:editId="0AF6CDC2">
            <wp:extent cx="2136140" cy="577850"/>
            <wp:effectExtent l="0" t="0" r="0" b="0"/>
            <wp:docPr id="9" name="Picture 9" descr="C:\Users\Public\Pictures\Sample Pictures\How To\VerifyUIElements\Coded UI Test Buil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blic\Pictures\Sample Pictures\How To\VerifyUIElements\Coded UI Test Builder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BA" w:rsidRDefault="00FD6DBA" w:rsidP="00FD6DBA">
      <w:pPr>
        <w:pStyle w:val="ppNumberList"/>
      </w:pPr>
      <w:r>
        <w:rPr>
          <w:rFonts w:hint="eastAsia"/>
        </w:rPr>
        <w:t xml:space="preserve">Record </w:t>
      </w:r>
      <w:r>
        <w:t xml:space="preserve">the </w:t>
      </w:r>
      <w:r>
        <w:rPr>
          <w:rFonts w:hint="eastAsia"/>
        </w:rPr>
        <w:t>UI Test</w:t>
      </w:r>
      <w:r>
        <w:t xml:space="preserve"> as follows:</w:t>
      </w:r>
    </w:p>
    <w:p w:rsidR="003027EE" w:rsidRDefault="003027EE" w:rsidP="00982272">
      <w:pPr>
        <w:pStyle w:val="ppNumberListIndent"/>
      </w:pPr>
      <w:r>
        <w:rPr>
          <w:rFonts w:hint="eastAsia"/>
        </w:rPr>
        <w:t xml:space="preserve">Navigate to </w:t>
      </w:r>
      <w:r w:rsidR="00FD6DBA">
        <w:t xml:space="preserve">the </w:t>
      </w:r>
      <w:r w:rsidR="00C33DE4">
        <w:t>h</w:t>
      </w:r>
      <w:r>
        <w:rPr>
          <w:rFonts w:hint="eastAsia"/>
        </w:rPr>
        <w:t>ome page</w:t>
      </w:r>
    </w:p>
    <w:p w:rsidR="001B315C" w:rsidRPr="003027EE" w:rsidRDefault="008557B6" w:rsidP="00982272">
      <w:pPr>
        <w:pStyle w:val="ppNumberListIndent"/>
      </w:pPr>
      <w:r w:rsidRPr="003027EE">
        <w:t xml:space="preserve">Click </w:t>
      </w:r>
      <w:r w:rsidR="00FD6DBA">
        <w:t xml:space="preserve">the </w:t>
      </w:r>
      <w:r w:rsidRPr="00DC7AF3">
        <w:rPr>
          <w:b/>
        </w:rPr>
        <w:t>Log on</w:t>
      </w:r>
      <w:r w:rsidRPr="003027EE">
        <w:t xml:space="preserve"> link on </w:t>
      </w:r>
      <w:r w:rsidR="00FD6DBA">
        <w:t xml:space="preserve">the </w:t>
      </w:r>
      <w:r w:rsidR="00CE044B" w:rsidRPr="003027EE">
        <w:t xml:space="preserve">top-right </w:t>
      </w:r>
      <w:r w:rsidR="00FD6DBA">
        <w:t>corner</w:t>
      </w:r>
      <w:r w:rsidR="00CE044B" w:rsidRPr="003027EE">
        <w:t>.</w:t>
      </w:r>
    </w:p>
    <w:p w:rsidR="00CE044B" w:rsidRPr="00CE044B" w:rsidRDefault="00CE044B" w:rsidP="00982272">
      <w:pPr>
        <w:pStyle w:val="ppNumberListIndent"/>
      </w:pPr>
      <w:r w:rsidRPr="00CE044B">
        <w:t xml:space="preserve">Enter </w:t>
      </w:r>
      <w:r w:rsidR="00FD6DBA">
        <w:t xml:space="preserve">the </w:t>
      </w:r>
      <w:r w:rsidR="00FD6DBA" w:rsidRPr="0034222C">
        <w:rPr>
          <w:b/>
        </w:rPr>
        <w:t>u</w:t>
      </w:r>
      <w:r w:rsidRPr="0034222C">
        <w:rPr>
          <w:b/>
        </w:rPr>
        <w:t>ser name</w:t>
      </w:r>
      <w:r w:rsidR="00FD6DBA">
        <w:t xml:space="preserve"> and </w:t>
      </w:r>
      <w:r w:rsidR="00FD6DBA" w:rsidRPr="0034222C">
        <w:rPr>
          <w:b/>
        </w:rPr>
        <w:t>password</w:t>
      </w:r>
      <w:r w:rsidR="00FD6DBA">
        <w:t>.</w:t>
      </w:r>
    </w:p>
    <w:p w:rsidR="00CE044B" w:rsidRPr="00CE044B" w:rsidRDefault="00CE044B" w:rsidP="00982272">
      <w:pPr>
        <w:pStyle w:val="ppNumberListIndent"/>
      </w:pPr>
      <w:r w:rsidRPr="00CE044B">
        <w:t xml:space="preserve">Click </w:t>
      </w:r>
      <w:r w:rsidR="00FD6DBA">
        <w:t xml:space="preserve">the </w:t>
      </w:r>
      <w:r w:rsidRPr="00DC7AF3">
        <w:rPr>
          <w:b/>
        </w:rPr>
        <w:t>Log on</w:t>
      </w:r>
      <w:r w:rsidRPr="00CE044B">
        <w:t xml:space="preserve"> </w:t>
      </w:r>
      <w:r w:rsidR="00FD6DBA">
        <w:t>b</w:t>
      </w:r>
      <w:r w:rsidRPr="00CE044B">
        <w:t>utton</w:t>
      </w:r>
      <w:r w:rsidR="00FD6DBA">
        <w:t>.</w:t>
      </w:r>
    </w:p>
    <w:p w:rsidR="003027EE" w:rsidRDefault="00CE044B" w:rsidP="00982272">
      <w:pPr>
        <w:pStyle w:val="ppNumberList"/>
        <w:rPr>
          <w:noProof/>
        </w:rPr>
      </w:pPr>
      <w:r>
        <w:t xml:space="preserve">Click </w:t>
      </w:r>
      <w:r w:rsidR="00FD6DBA">
        <w:t xml:space="preserve">the </w:t>
      </w:r>
      <w:r>
        <w:t xml:space="preserve">record button </w:t>
      </w:r>
      <w:r w:rsidR="003027EE">
        <w:t>to stop recording</w:t>
      </w:r>
      <w:r w:rsidR="00FD6DBA">
        <w:t>. C</w:t>
      </w:r>
      <w:r>
        <w:t xml:space="preserve">lick the </w:t>
      </w:r>
      <w:r w:rsidR="00FD6DBA" w:rsidRPr="0034222C">
        <w:rPr>
          <w:b/>
        </w:rPr>
        <w:t>S</w:t>
      </w:r>
      <w:r w:rsidRPr="0034222C">
        <w:rPr>
          <w:b/>
        </w:rPr>
        <w:t xml:space="preserve">how Recorded </w:t>
      </w:r>
      <w:r w:rsidR="00FD6DBA" w:rsidRPr="0034222C">
        <w:rPr>
          <w:b/>
        </w:rPr>
        <w:t>S</w:t>
      </w:r>
      <w:r w:rsidRPr="0034222C">
        <w:rPr>
          <w:b/>
        </w:rPr>
        <w:t>teps</w:t>
      </w:r>
      <w:r>
        <w:t xml:space="preserve"> </w:t>
      </w:r>
      <w:r w:rsidR="00FD6DBA">
        <w:t xml:space="preserve">button </w:t>
      </w:r>
      <w:r>
        <w:t xml:space="preserve">to </w:t>
      </w:r>
      <w:r w:rsidR="003027EE">
        <w:rPr>
          <w:rFonts w:hint="eastAsia"/>
        </w:rPr>
        <w:t>check if the s</w:t>
      </w:r>
      <w:r>
        <w:t>teps</w:t>
      </w:r>
      <w:r w:rsidR="003027EE">
        <w:rPr>
          <w:rFonts w:hint="eastAsia"/>
        </w:rPr>
        <w:t xml:space="preserve"> are recorded correctly</w:t>
      </w:r>
      <w:r w:rsidR="00FD6DBA">
        <w:t>.</w:t>
      </w:r>
      <w:r w:rsidR="003027EE">
        <w:rPr>
          <w:rFonts w:hint="eastAsia"/>
        </w:rPr>
        <w:t xml:space="preserve"> </w:t>
      </w:r>
      <w:r w:rsidR="008701B5">
        <w:t>The result</w:t>
      </w:r>
      <w:r>
        <w:t xml:space="preserve"> should look like </w:t>
      </w:r>
      <w:r w:rsidR="00FD6DBA">
        <w:t xml:space="preserve">the </w:t>
      </w:r>
      <w:r>
        <w:t>screenshot</w:t>
      </w:r>
      <w:r w:rsidR="00FD6DBA">
        <w:t xml:space="preserve"> below:</w:t>
      </w:r>
    </w:p>
    <w:p w:rsidR="0061781D" w:rsidRPr="0061781D" w:rsidRDefault="00183D13" w:rsidP="00012AC7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39404FD0" wp14:editId="7342AB36">
            <wp:extent cx="3620770" cy="1711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C9" w:rsidRDefault="00FD6DBA" w:rsidP="00982272">
      <w:pPr>
        <w:pStyle w:val="ppNumberList"/>
        <w:rPr>
          <w:noProof/>
        </w:rPr>
      </w:pPr>
      <w:r>
        <w:t>C</w:t>
      </w:r>
      <w:r w:rsidR="003027EE" w:rsidRPr="003027EE">
        <w:t xml:space="preserve">lick </w:t>
      </w:r>
      <w:r>
        <w:t xml:space="preserve">the </w:t>
      </w:r>
      <w:r w:rsidR="003027EE" w:rsidRPr="00DC7AF3">
        <w:rPr>
          <w:b/>
        </w:rPr>
        <w:t>Generate</w:t>
      </w:r>
      <w:r w:rsidR="00DD20C9" w:rsidRPr="00DC7AF3">
        <w:rPr>
          <w:b/>
        </w:rPr>
        <w:t xml:space="preserve"> Code</w:t>
      </w:r>
      <w:r w:rsidR="00DD20C9">
        <w:t xml:space="preserve"> button</w:t>
      </w:r>
      <w:r w:rsidR="00183D13">
        <w:t xml:space="preserve"> in </w:t>
      </w:r>
      <w:proofErr w:type="spellStart"/>
      <w:r w:rsidR="00183D13">
        <w:t>UIMap</w:t>
      </w:r>
      <w:proofErr w:type="spellEnd"/>
      <w:r w:rsidR="00183D13">
        <w:t xml:space="preserve"> </w:t>
      </w:r>
      <w:r w:rsidR="008701B5">
        <w:t xml:space="preserve">- </w:t>
      </w:r>
      <w:r w:rsidR="00183D13">
        <w:t>Coded UI Test Builder</w:t>
      </w:r>
      <w:r w:rsidR="00DD20C9">
        <w:rPr>
          <w:rFonts w:hint="eastAsia"/>
        </w:rPr>
        <w:t xml:space="preserve">. </w:t>
      </w:r>
      <w:r>
        <w:t xml:space="preserve">In the </w:t>
      </w:r>
      <w:r w:rsidRPr="00DC7AF3">
        <w:rPr>
          <w:b/>
        </w:rPr>
        <w:t>Coded UI Test Builder-Gen</w:t>
      </w:r>
      <w:r w:rsidR="00183D13">
        <w:rPr>
          <w:b/>
        </w:rPr>
        <w:t>er</w:t>
      </w:r>
      <w:r w:rsidRPr="00DC7AF3">
        <w:rPr>
          <w:b/>
        </w:rPr>
        <w:t>ate Code</w:t>
      </w:r>
      <w:r>
        <w:t xml:space="preserve"> dialog box, change the </w:t>
      </w:r>
      <w:r w:rsidR="00DD20C9">
        <w:rPr>
          <w:rFonts w:hint="eastAsia"/>
        </w:rPr>
        <w:t>method name</w:t>
      </w:r>
      <w:r>
        <w:t xml:space="preserve"> to </w:t>
      </w:r>
      <w:proofErr w:type="spellStart"/>
      <w:r w:rsidRPr="0034222C">
        <w:rPr>
          <w:b/>
        </w:rPr>
        <w:t>LogOn</w:t>
      </w:r>
      <w:proofErr w:type="spellEnd"/>
      <w:r w:rsidR="00D02281">
        <w:t xml:space="preserve"> and click </w:t>
      </w:r>
      <w:r w:rsidR="008701B5">
        <w:t xml:space="preserve">the </w:t>
      </w:r>
      <w:r w:rsidR="00D02281" w:rsidRPr="00DC7AF3">
        <w:rPr>
          <w:b/>
        </w:rPr>
        <w:t>Add and Generate</w:t>
      </w:r>
      <w:r w:rsidR="00D02281">
        <w:t xml:space="preserve"> button.</w:t>
      </w:r>
    </w:p>
    <w:p w:rsidR="009515B4" w:rsidRDefault="00FD6DBA" w:rsidP="00982272">
      <w:pPr>
        <w:pStyle w:val="ppNumberList"/>
      </w:pPr>
      <w:r>
        <w:t>T</w:t>
      </w:r>
      <w:r w:rsidR="00DD20C9">
        <w:rPr>
          <w:rFonts w:hint="eastAsia"/>
        </w:rPr>
        <w:t xml:space="preserve">he </w:t>
      </w:r>
      <w:r w:rsidR="00DD20C9">
        <w:t>code</w:t>
      </w:r>
      <w:r w:rsidR="00C33DE4">
        <w:t>, which</w:t>
      </w:r>
      <w:r w:rsidR="00DD20C9">
        <w:t xml:space="preserve"> will be generated </w:t>
      </w:r>
      <w:r w:rsidR="00DD20C9">
        <w:rPr>
          <w:rFonts w:hint="eastAsia"/>
        </w:rPr>
        <w:t>to</w:t>
      </w:r>
      <w:r w:rsidR="00BA2F9F">
        <w:t xml:space="preserve"> </w:t>
      </w:r>
      <w:r w:rsidR="00D02281">
        <w:t xml:space="preserve">the </w:t>
      </w:r>
      <w:proofErr w:type="spellStart"/>
      <w:r w:rsidR="00BA2F9F">
        <w:t>UIMap.Designer.cs</w:t>
      </w:r>
      <w:proofErr w:type="spellEnd"/>
      <w:r w:rsidR="00BA2F9F">
        <w:t xml:space="preserve"> file</w:t>
      </w:r>
      <w:r w:rsidR="008701B5">
        <w:t>,</w:t>
      </w:r>
      <w:r w:rsidR="00D02281">
        <w:t xml:space="preserve"> </w:t>
      </w:r>
      <w:r w:rsidR="00C33DE4">
        <w:t xml:space="preserve">is </w:t>
      </w:r>
      <w:r w:rsidR="00D02281">
        <w:t xml:space="preserve">shown in the following </w:t>
      </w:r>
      <w:r w:rsidR="007F0693">
        <w:t>code snippet</w:t>
      </w:r>
      <w:r w:rsidR="00DD20C9">
        <w:rPr>
          <w:rFonts w:hint="eastAsia"/>
        </w:rPr>
        <w:t>.</w:t>
      </w:r>
    </w:p>
    <w:p w:rsidR="009515B4" w:rsidRDefault="00982272" w:rsidP="00982272">
      <w:pPr>
        <w:pStyle w:val="ppNoteIndent"/>
      </w:pPr>
      <w:r w:rsidRPr="00982272">
        <w:rPr>
          <w:b/>
        </w:rPr>
        <w:t>Note:</w:t>
      </w:r>
      <w:r>
        <w:t xml:space="preserve"> </w:t>
      </w:r>
      <w:r w:rsidR="0010027F">
        <w:rPr>
          <w:rFonts w:hint="eastAsia"/>
        </w:rPr>
        <w:t xml:space="preserve">If </w:t>
      </w:r>
      <w:r w:rsidR="00D02281">
        <w:t xml:space="preserve">you </w:t>
      </w:r>
      <w:r w:rsidR="0010027F">
        <w:rPr>
          <w:rFonts w:hint="eastAsia"/>
        </w:rPr>
        <w:t xml:space="preserve">record a new method, </w:t>
      </w:r>
      <w:r w:rsidR="00D02281">
        <w:t xml:space="preserve">the </w:t>
      </w:r>
      <w:r w:rsidR="009515B4">
        <w:rPr>
          <w:rFonts w:hint="eastAsia"/>
        </w:rPr>
        <w:t>generate</w:t>
      </w:r>
      <w:r w:rsidR="00D02281">
        <w:t>d</w:t>
      </w:r>
      <w:r w:rsidR="009515B4">
        <w:rPr>
          <w:rFonts w:hint="eastAsia"/>
        </w:rPr>
        <w:t xml:space="preserve"> code</w:t>
      </w:r>
      <w:r w:rsidR="00D02281">
        <w:t xml:space="preserve"> will override the code in </w:t>
      </w:r>
      <w:proofErr w:type="spellStart"/>
      <w:r w:rsidR="009515B4">
        <w:rPr>
          <w:rFonts w:hint="eastAsia"/>
        </w:rPr>
        <w:t>UIMap.Designer.cs</w:t>
      </w:r>
      <w:proofErr w:type="spellEnd"/>
      <w:r w:rsidR="009515B4">
        <w:rPr>
          <w:rFonts w:hint="eastAsia"/>
        </w:rPr>
        <w:t>.</w:t>
      </w:r>
    </w:p>
    <w:p w:rsidR="00D93FD5" w:rsidRDefault="00D93FD5" w:rsidP="00D93FD5">
      <w:pPr>
        <w:pStyle w:val="ppCodeLanguageIndent"/>
      </w:pPr>
      <w:r>
        <w:t>C#</w:t>
      </w:r>
    </w:p>
    <w:p w:rsidR="00D93FD5" w:rsidRDefault="00D93FD5" w:rsidP="00D93FD5">
      <w:pPr>
        <w:pStyle w:val="ppCodeIndent"/>
      </w:pPr>
      <w:r>
        <w:t>[</w:t>
      </w:r>
      <w:proofErr w:type="spellStart"/>
      <w:r>
        <w:t>GeneratedCode</w:t>
      </w:r>
      <w:proofErr w:type="spellEnd"/>
      <w:r>
        <w:t xml:space="preserve">("Coded </w:t>
      </w:r>
      <w:proofErr w:type="spellStart"/>
      <w:r>
        <w:t>UITest</w:t>
      </w:r>
      <w:proofErr w:type="spellEnd"/>
      <w:r>
        <w:t xml:space="preserve"> Builder", "10.0.40219.1")]</w:t>
      </w:r>
    </w:p>
    <w:p w:rsidR="00D93FD5" w:rsidRDefault="00D93FD5" w:rsidP="00D93FD5">
      <w:pPr>
        <w:pStyle w:val="ppCodeIndent"/>
      </w:pPr>
      <w:r>
        <w:t xml:space="preserve">public partial class </w:t>
      </w:r>
      <w:proofErr w:type="spellStart"/>
      <w:r>
        <w:t>UIMap</w:t>
      </w:r>
      <w:proofErr w:type="spellEnd"/>
    </w:p>
    <w:p w:rsidR="00D93FD5" w:rsidRDefault="00D93FD5" w:rsidP="00D93FD5">
      <w:pPr>
        <w:pStyle w:val="ppCodeIndent"/>
      </w:pPr>
      <w:r>
        <w:t>{</w:t>
      </w:r>
    </w:p>
    <w:p w:rsidR="00D93FD5" w:rsidRDefault="00D93FD5" w:rsidP="00D93FD5">
      <w:pPr>
        <w:pStyle w:val="ppCodeIndent"/>
      </w:pPr>
      <w:r>
        <w:t xml:space="preserve">        </w:t>
      </w:r>
    </w:p>
    <w:p w:rsidR="00D93FD5" w:rsidRDefault="00D93FD5" w:rsidP="00D93FD5">
      <w:pPr>
        <w:pStyle w:val="ppCodeIndent"/>
      </w:pPr>
      <w:r>
        <w:t xml:space="preserve"> /// &lt;summary&gt;</w:t>
      </w:r>
    </w:p>
    <w:p w:rsidR="00D93FD5" w:rsidRDefault="00D93FD5" w:rsidP="00D93FD5">
      <w:pPr>
        <w:pStyle w:val="ppCodeIndent"/>
      </w:pPr>
      <w:r>
        <w:t xml:space="preserve"> /// </w:t>
      </w:r>
      <w:proofErr w:type="spellStart"/>
      <w:r>
        <w:t>LogOn</w:t>
      </w:r>
      <w:proofErr w:type="spellEnd"/>
      <w:r>
        <w:t xml:space="preserve"> - Use '</w:t>
      </w:r>
      <w:proofErr w:type="spellStart"/>
      <w:r>
        <w:t>LogOnParams</w:t>
      </w:r>
      <w:proofErr w:type="spellEnd"/>
      <w:r>
        <w:t>' to pass parameters into this method.</w:t>
      </w:r>
    </w:p>
    <w:p w:rsidR="00D93FD5" w:rsidRDefault="00D93FD5" w:rsidP="00D93FD5">
      <w:pPr>
        <w:pStyle w:val="ppCodeIndent"/>
      </w:pPr>
      <w:r>
        <w:t xml:space="preserve"> /// &lt;/summary&gt;</w:t>
      </w:r>
    </w:p>
    <w:p w:rsidR="00D93FD5" w:rsidRDefault="00D93FD5" w:rsidP="00D93FD5">
      <w:pPr>
        <w:pStyle w:val="ppCodeIndent"/>
      </w:pPr>
      <w:r>
        <w:t xml:space="preserve"> public void </w:t>
      </w:r>
      <w:proofErr w:type="spellStart"/>
      <w:r>
        <w:t>LogOn</w:t>
      </w:r>
      <w:proofErr w:type="spellEnd"/>
      <w:r>
        <w:t>()</w:t>
      </w:r>
    </w:p>
    <w:p w:rsidR="00D93FD5" w:rsidRDefault="00D93FD5" w:rsidP="00D93FD5">
      <w:pPr>
        <w:pStyle w:val="ppCodeIndent"/>
      </w:pPr>
      <w:r>
        <w:t xml:space="preserve"> {</w:t>
      </w:r>
    </w:p>
    <w:p w:rsidR="00D93FD5" w:rsidRDefault="00D93FD5" w:rsidP="00D93FD5">
      <w:pPr>
        <w:pStyle w:val="ppCodeIndent"/>
      </w:pPr>
      <w:r>
        <w:t xml:space="preserve">  #region Variable Declarations</w:t>
      </w:r>
    </w:p>
    <w:p w:rsidR="00D93FD5" w:rsidRDefault="00D93FD5" w:rsidP="00D93FD5">
      <w:pPr>
        <w:pStyle w:val="ppCodeIndent"/>
      </w:pPr>
      <w:r>
        <w:t xml:space="preserve">   </w:t>
      </w:r>
      <w:proofErr w:type="spellStart"/>
      <w:r>
        <w:t>HtmlHyperlink</w:t>
      </w:r>
      <w:proofErr w:type="spellEnd"/>
      <w:r>
        <w:t xml:space="preserve"> </w:t>
      </w:r>
      <w:proofErr w:type="spellStart"/>
      <w:r>
        <w:t>uILogOnHyperlink</w:t>
      </w:r>
      <w:proofErr w:type="spellEnd"/>
      <w:r>
        <w:t xml:space="preserve"> = this.UIBingWindowsInternetEWindow.UIHomePageDocument.UILogOnPane.UILogOnHyperlink;</w:t>
      </w:r>
    </w:p>
    <w:p w:rsidR="00D93FD5" w:rsidRDefault="00D93FD5" w:rsidP="00D93FD5">
      <w:pPr>
        <w:pStyle w:val="ppCodeIndent"/>
      </w:pPr>
      <w:r>
        <w:t xml:space="preserve">   </w:t>
      </w:r>
      <w:proofErr w:type="spellStart"/>
      <w:r>
        <w:t>HtmlEdit</w:t>
      </w:r>
      <w:proofErr w:type="spellEnd"/>
      <w:r>
        <w:t xml:space="preserve"> </w:t>
      </w:r>
      <w:proofErr w:type="spellStart"/>
      <w:r>
        <w:t>uIUsernameEdit</w:t>
      </w:r>
      <w:proofErr w:type="spellEnd"/>
      <w:r>
        <w:t xml:space="preserve"> = this.UIBingWindowsInternetEWindow.UILogOnDocument.UIUsernameEdit;</w:t>
      </w:r>
    </w:p>
    <w:p w:rsidR="00D93FD5" w:rsidRDefault="00D93FD5" w:rsidP="00D93FD5">
      <w:pPr>
        <w:pStyle w:val="ppCodeIndent"/>
      </w:pPr>
      <w:r>
        <w:t xml:space="preserve">   </w:t>
      </w:r>
      <w:proofErr w:type="spellStart"/>
      <w:r>
        <w:t>HtmlEdit</w:t>
      </w:r>
      <w:proofErr w:type="spellEnd"/>
      <w:r>
        <w:t xml:space="preserve"> </w:t>
      </w:r>
      <w:proofErr w:type="spellStart"/>
      <w:r>
        <w:t>uIPasswordEdit</w:t>
      </w:r>
      <w:proofErr w:type="spellEnd"/>
      <w:r>
        <w:t xml:space="preserve"> = this.UIBingWindowsInternetEWindow.UILogOnDocument.UIPasswordEdit;</w:t>
      </w:r>
    </w:p>
    <w:p w:rsidR="00D93FD5" w:rsidRDefault="00D93FD5" w:rsidP="00D93FD5">
      <w:pPr>
        <w:pStyle w:val="ppCodeIndent"/>
      </w:pPr>
      <w:r>
        <w:t xml:space="preserve">   </w:t>
      </w:r>
      <w:proofErr w:type="spellStart"/>
      <w:r>
        <w:t>HtmlInputButton</w:t>
      </w:r>
      <w:proofErr w:type="spellEnd"/>
      <w:r>
        <w:t xml:space="preserve"> </w:t>
      </w:r>
      <w:proofErr w:type="spellStart"/>
      <w:r>
        <w:t>uILogOnButton</w:t>
      </w:r>
      <w:proofErr w:type="spellEnd"/>
      <w:r>
        <w:t xml:space="preserve"> = this.UIBingWindowsInternetEWindow.UILogOnDocument.UIMainPane.UILogOnButton;</w:t>
      </w:r>
    </w:p>
    <w:p w:rsidR="00D93FD5" w:rsidRDefault="00D93FD5" w:rsidP="00D93FD5">
      <w:pPr>
        <w:pStyle w:val="ppCodeIndent"/>
      </w:pPr>
      <w:r>
        <w:t xml:space="preserve">  #</w:t>
      </w:r>
      <w:proofErr w:type="spellStart"/>
      <w:r>
        <w:t>endregion</w:t>
      </w:r>
      <w:proofErr w:type="spellEnd"/>
    </w:p>
    <w:p w:rsidR="00D93FD5" w:rsidRDefault="00D93FD5" w:rsidP="00D93FD5">
      <w:pPr>
        <w:pStyle w:val="ppCodeIndent"/>
      </w:pPr>
      <w:r>
        <w:t xml:space="preserve">  // Go to web page 'http://localhost:9926/' using new browser instance</w:t>
      </w:r>
    </w:p>
    <w:p w:rsidR="00D93FD5" w:rsidRDefault="00D93FD5" w:rsidP="00D93FD5">
      <w:pPr>
        <w:pStyle w:val="ppCodeIndent"/>
      </w:pPr>
      <w:r>
        <w:t xml:space="preserve">  </w:t>
      </w:r>
      <w:proofErr w:type="spellStart"/>
      <w:r>
        <w:t>this.UIBingWindowsInternetEWindow.LaunchUrl</w:t>
      </w:r>
      <w:proofErr w:type="spellEnd"/>
      <w:r>
        <w:t xml:space="preserve">(new </w:t>
      </w:r>
      <w:proofErr w:type="spellStart"/>
      <w:r>
        <w:t>System.Uri</w:t>
      </w:r>
      <w:proofErr w:type="spellEnd"/>
      <w:r>
        <w:t>(</w:t>
      </w:r>
      <w:proofErr w:type="spellStart"/>
      <w:r>
        <w:t>this.LogOnParams.UIBingWindowsInternetEWindowUrl</w:t>
      </w:r>
      <w:proofErr w:type="spellEnd"/>
      <w:r>
        <w:t>));</w:t>
      </w:r>
    </w:p>
    <w:p w:rsidR="00D93FD5" w:rsidRDefault="00D93FD5" w:rsidP="00D93FD5">
      <w:pPr>
        <w:pStyle w:val="ppCodeIndent"/>
      </w:pPr>
    </w:p>
    <w:p w:rsidR="00D93FD5" w:rsidRDefault="00D93FD5" w:rsidP="00D93FD5">
      <w:pPr>
        <w:pStyle w:val="ppCodeIndent"/>
      </w:pPr>
      <w:r>
        <w:t xml:space="preserve">  // Click 'Log On' link</w:t>
      </w:r>
    </w:p>
    <w:p w:rsidR="00D93FD5" w:rsidRDefault="00D93FD5" w:rsidP="00D93FD5">
      <w:pPr>
        <w:pStyle w:val="ppCodeIndent"/>
      </w:pPr>
      <w:r>
        <w:t xml:space="preserve">  </w:t>
      </w:r>
      <w:proofErr w:type="spellStart"/>
      <w:r>
        <w:t>Mouse.Click</w:t>
      </w:r>
      <w:proofErr w:type="spellEnd"/>
      <w:r>
        <w:t>(</w:t>
      </w:r>
      <w:proofErr w:type="spellStart"/>
      <w:r>
        <w:t>uILogOnHyperlink</w:t>
      </w:r>
      <w:proofErr w:type="spellEnd"/>
      <w:r>
        <w:t>, new Point(8, 11));</w:t>
      </w:r>
    </w:p>
    <w:p w:rsidR="00D93FD5" w:rsidRDefault="00D93FD5" w:rsidP="00D93FD5">
      <w:pPr>
        <w:pStyle w:val="ppCodeIndent"/>
      </w:pPr>
    </w:p>
    <w:p w:rsidR="00D93FD5" w:rsidRDefault="00D93FD5" w:rsidP="00D93FD5">
      <w:pPr>
        <w:pStyle w:val="ppCodeIndent"/>
      </w:pPr>
      <w:r>
        <w:t xml:space="preserve">  // Type 'Test Account' in 'User name' text box</w:t>
      </w:r>
    </w:p>
    <w:p w:rsidR="00D93FD5" w:rsidRDefault="00D93FD5" w:rsidP="00D93FD5">
      <w:pPr>
        <w:pStyle w:val="ppCodeIndent"/>
      </w:pPr>
      <w:r>
        <w:t xml:space="preserve">  </w:t>
      </w:r>
      <w:proofErr w:type="spellStart"/>
      <w:r>
        <w:t>uIUsernameEdit.Text</w:t>
      </w:r>
      <w:proofErr w:type="spellEnd"/>
      <w:r>
        <w:t xml:space="preserve"> = </w:t>
      </w:r>
      <w:proofErr w:type="spellStart"/>
      <w:r>
        <w:t>this.LogOnParams.UIUsernameEditText</w:t>
      </w:r>
      <w:proofErr w:type="spellEnd"/>
      <w:r>
        <w:t>;</w:t>
      </w:r>
    </w:p>
    <w:p w:rsidR="00D93FD5" w:rsidRDefault="00D93FD5" w:rsidP="00D93FD5">
      <w:pPr>
        <w:pStyle w:val="ppCodeIndent"/>
      </w:pPr>
    </w:p>
    <w:p w:rsidR="00D93FD5" w:rsidRDefault="00D93FD5" w:rsidP="00D93FD5">
      <w:pPr>
        <w:pStyle w:val="ppCodeIndent"/>
      </w:pPr>
      <w:r>
        <w:lastRenderedPageBreak/>
        <w:t xml:space="preserve">  // Type '{Tab}' in 'User name' text box</w:t>
      </w:r>
    </w:p>
    <w:p w:rsidR="00D93FD5" w:rsidRDefault="00D93FD5" w:rsidP="00D93FD5">
      <w:pPr>
        <w:pStyle w:val="ppCodeIndent"/>
      </w:pPr>
      <w:r>
        <w:t xml:space="preserve">  </w:t>
      </w:r>
      <w:proofErr w:type="spellStart"/>
      <w:r>
        <w:t>Keyboard.SendKeys</w:t>
      </w:r>
      <w:proofErr w:type="spellEnd"/>
      <w:r>
        <w:t>(</w:t>
      </w:r>
      <w:proofErr w:type="spellStart"/>
      <w:r>
        <w:t>uIUsernameEdit</w:t>
      </w:r>
      <w:proofErr w:type="spellEnd"/>
      <w:r>
        <w:t xml:space="preserve">, </w:t>
      </w:r>
      <w:proofErr w:type="spellStart"/>
      <w:r>
        <w:t>this.LogOnParams.UIUsernameEditSendKeys</w:t>
      </w:r>
      <w:proofErr w:type="spellEnd"/>
      <w:r>
        <w:t xml:space="preserve">, </w:t>
      </w:r>
      <w:proofErr w:type="spellStart"/>
      <w:r>
        <w:t>ModifierKeys.None</w:t>
      </w:r>
      <w:proofErr w:type="spellEnd"/>
      <w:r>
        <w:t>);</w:t>
      </w:r>
    </w:p>
    <w:p w:rsidR="00D93FD5" w:rsidRDefault="00D93FD5" w:rsidP="00D93FD5">
      <w:pPr>
        <w:pStyle w:val="ppCodeIndent"/>
      </w:pPr>
    </w:p>
    <w:p w:rsidR="00D93FD5" w:rsidRDefault="00D93FD5" w:rsidP="00D93FD5">
      <w:pPr>
        <w:pStyle w:val="ppCodeIndent"/>
      </w:pPr>
      <w:r>
        <w:t xml:space="preserve">  // Type '********' in 'Password' text box</w:t>
      </w:r>
    </w:p>
    <w:p w:rsidR="00D93FD5" w:rsidRDefault="00D93FD5" w:rsidP="00D93FD5">
      <w:pPr>
        <w:pStyle w:val="ppCodeIndent"/>
      </w:pPr>
      <w:r>
        <w:t xml:space="preserve">  </w:t>
      </w:r>
      <w:proofErr w:type="spellStart"/>
      <w:r>
        <w:t>uIPasswordEdit.Password</w:t>
      </w:r>
      <w:proofErr w:type="spellEnd"/>
      <w:r>
        <w:t xml:space="preserve"> = </w:t>
      </w:r>
      <w:proofErr w:type="spellStart"/>
      <w:r>
        <w:t>this.LogOnParams.UIPasswordEditPassword</w:t>
      </w:r>
      <w:proofErr w:type="spellEnd"/>
      <w:r>
        <w:t>;</w:t>
      </w:r>
    </w:p>
    <w:p w:rsidR="00D93FD5" w:rsidRDefault="00D93FD5" w:rsidP="00D93FD5">
      <w:pPr>
        <w:pStyle w:val="ppCodeIndent"/>
      </w:pPr>
    </w:p>
    <w:p w:rsidR="00D93FD5" w:rsidRDefault="00D93FD5" w:rsidP="00D93FD5">
      <w:pPr>
        <w:pStyle w:val="ppCodeIndent"/>
      </w:pPr>
      <w:r>
        <w:t xml:space="preserve">  // Click 'Log On' button</w:t>
      </w:r>
    </w:p>
    <w:p w:rsidR="00D93FD5" w:rsidRDefault="00D93FD5" w:rsidP="00D93FD5">
      <w:pPr>
        <w:pStyle w:val="ppCodeIndent"/>
      </w:pPr>
      <w:r>
        <w:t xml:space="preserve">  </w:t>
      </w:r>
      <w:proofErr w:type="spellStart"/>
      <w:r>
        <w:t>Mouse.Click</w:t>
      </w:r>
      <w:proofErr w:type="spellEnd"/>
      <w:r>
        <w:t>(</w:t>
      </w:r>
      <w:proofErr w:type="spellStart"/>
      <w:r>
        <w:t>uILogOnButton</w:t>
      </w:r>
      <w:proofErr w:type="spellEnd"/>
      <w:r>
        <w:t>, new Point(17, 16));</w:t>
      </w:r>
    </w:p>
    <w:p w:rsidR="00D93FD5" w:rsidRDefault="00D93FD5" w:rsidP="00D93FD5">
      <w:pPr>
        <w:pStyle w:val="ppCodeIndent"/>
      </w:pPr>
      <w:r>
        <w:t xml:space="preserve"> }</w:t>
      </w:r>
    </w:p>
    <w:p w:rsidR="00D93FD5" w:rsidRDefault="00D93FD5" w:rsidP="00E915BB">
      <w:pPr>
        <w:pStyle w:val="ppCodeIndent"/>
      </w:pPr>
      <w:r>
        <w:t xml:space="preserve">...   </w:t>
      </w:r>
    </w:p>
    <w:p w:rsidR="00D93FD5" w:rsidRDefault="00D93FD5" w:rsidP="00D93FD5">
      <w:pPr>
        <w:pStyle w:val="ppCodeIndent"/>
      </w:pPr>
      <w:r>
        <w:t>...</w:t>
      </w:r>
    </w:p>
    <w:p w:rsidR="00D93FD5" w:rsidRDefault="00D93FD5" w:rsidP="00D93FD5">
      <w:pPr>
        <w:pStyle w:val="ppCodeIndent"/>
      </w:pPr>
      <w:r>
        <w:t xml:space="preserve">  </w:t>
      </w:r>
    </w:p>
    <w:p w:rsidR="0061781D" w:rsidRPr="0061781D" w:rsidRDefault="00D93FD5" w:rsidP="00D93FD5">
      <w:pPr>
        <w:pStyle w:val="ppCodeIndent"/>
      </w:pPr>
      <w:r>
        <w:t>}</w:t>
      </w:r>
    </w:p>
    <w:p w:rsidR="0010027F" w:rsidRDefault="00D02281" w:rsidP="00982272">
      <w:pPr>
        <w:pStyle w:val="ppNumberList"/>
        <w:rPr>
          <w:noProof/>
        </w:rPr>
      </w:pPr>
      <w:r>
        <w:t>U</w:t>
      </w:r>
      <w:r w:rsidR="00DD20C9" w:rsidRPr="00316AC6">
        <w:t xml:space="preserve">se the </w:t>
      </w:r>
      <w:proofErr w:type="spellStart"/>
      <w:r w:rsidRPr="00DC7AF3">
        <w:rPr>
          <w:b/>
        </w:rPr>
        <w:t>UIMap</w:t>
      </w:r>
      <w:proofErr w:type="spellEnd"/>
      <w:r w:rsidRPr="00DC7AF3">
        <w:rPr>
          <w:b/>
        </w:rPr>
        <w:t xml:space="preserve"> -</w:t>
      </w:r>
      <w:r>
        <w:t xml:space="preserve"> </w:t>
      </w:r>
      <w:r w:rsidR="00DD20C9" w:rsidRPr="0010027F">
        <w:rPr>
          <w:b/>
        </w:rPr>
        <w:t>Coded UI Test Builder</w:t>
      </w:r>
      <w:r w:rsidR="00DD20C9" w:rsidRPr="00316AC6">
        <w:t xml:space="preserve"> to create a</w:t>
      </w:r>
      <w:r w:rsidR="00C9504B">
        <w:t>n</w:t>
      </w:r>
      <w:r w:rsidR="00DD20C9" w:rsidRPr="00316AC6">
        <w:t xml:space="preserve"> </w:t>
      </w:r>
      <w:r w:rsidR="00D93FD5">
        <w:t>assert</w:t>
      </w:r>
      <w:r w:rsidR="00D93FD5" w:rsidRPr="00316AC6">
        <w:t xml:space="preserve"> </w:t>
      </w:r>
      <w:r w:rsidR="00DD20C9" w:rsidRPr="00316AC6">
        <w:t>method to validate properties of the UI control</w:t>
      </w:r>
      <w:r w:rsidR="00D06482">
        <w:rPr>
          <w:rFonts w:hint="eastAsia"/>
        </w:rPr>
        <w:t xml:space="preserve">. </w:t>
      </w:r>
      <w:r w:rsidR="00203230">
        <w:t xml:space="preserve">In this case, you will </w:t>
      </w:r>
      <w:r w:rsidR="009515B4">
        <w:rPr>
          <w:rFonts w:hint="eastAsia"/>
        </w:rPr>
        <w:t>verify</w:t>
      </w:r>
      <w:r w:rsidR="00D06482">
        <w:rPr>
          <w:rFonts w:hint="eastAsia"/>
        </w:rPr>
        <w:t xml:space="preserve"> </w:t>
      </w:r>
      <w:r w:rsidR="009515B4">
        <w:rPr>
          <w:rFonts w:hint="eastAsia"/>
        </w:rPr>
        <w:t xml:space="preserve">if </w:t>
      </w:r>
      <w:r w:rsidR="00203230">
        <w:t>l</w:t>
      </w:r>
      <w:r w:rsidR="00D06482">
        <w:rPr>
          <w:rFonts w:hint="eastAsia"/>
        </w:rPr>
        <w:t>og</w:t>
      </w:r>
      <w:r w:rsidR="00203230">
        <w:t>ging</w:t>
      </w:r>
      <w:r w:rsidR="00D06482">
        <w:rPr>
          <w:rFonts w:hint="eastAsia"/>
        </w:rPr>
        <w:t xml:space="preserve"> o</w:t>
      </w:r>
      <w:r w:rsidR="009515B4">
        <w:rPr>
          <w:rFonts w:hint="eastAsia"/>
        </w:rPr>
        <w:t xml:space="preserve">n </w:t>
      </w:r>
      <w:r w:rsidR="00203230">
        <w:t xml:space="preserve">to </w:t>
      </w:r>
      <w:r w:rsidR="009515B4">
        <w:rPr>
          <w:rFonts w:hint="eastAsia"/>
        </w:rPr>
        <w:t xml:space="preserve">the default site </w:t>
      </w:r>
      <w:r w:rsidR="00203230">
        <w:t xml:space="preserve">was </w:t>
      </w:r>
      <w:r w:rsidR="0061781D">
        <w:t>successful</w:t>
      </w:r>
      <w:r w:rsidR="00C33DE4">
        <w:t xml:space="preserve"> by</w:t>
      </w:r>
      <w:r w:rsidR="008701B5">
        <w:t xml:space="preserve"> following these steps:</w:t>
      </w:r>
    </w:p>
    <w:p w:rsidR="00D06482" w:rsidRPr="004D171D" w:rsidRDefault="00E10BB0" w:rsidP="00982272">
      <w:pPr>
        <w:pStyle w:val="ppNumberListIndent"/>
      </w:pPr>
      <w:r>
        <w:t>A</w:t>
      </w:r>
      <w:r w:rsidR="00D06482" w:rsidRPr="004D171D">
        <w:t xml:space="preserve">dd </w:t>
      </w:r>
      <w:r w:rsidR="008701B5">
        <w:t xml:space="preserve">an </w:t>
      </w:r>
      <w:r w:rsidR="00D93FD5">
        <w:t>asser</w:t>
      </w:r>
      <w:r w:rsidR="00A42751">
        <w:t>tion</w:t>
      </w:r>
      <w:r w:rsidR="00D93FD5">
        <w:t xml:space="preserve"> to </w:t>
      </w:r>
      <w:r w:rsidR="008701B5">
        <w:t xml:space="preserve">the </w:t>
      </w:r>
      <w:r w:rsidR="00D93FD5">
        <w:t>UI control</w:t>
      </w:r>
      <w:r>
        <w:t xml:space="preserve">. To do this, </w:t>
      </w:r>
      <w:r w:rsidR="00D06482" w:rsidRPr="004D171D">
        <w:t xml:space="preserve">drag the crosshairs </w:t>
      </w:r>
      <w:r>
        <w:t>on</w:t>
      </w:r>
      <w:r w:rsidR="00D06482" w:rsidRPr="004D171D">
        <w:t>to the UI control in your application that you want to test. When the box outlines your control, release the mouse.</w:t>
      </w:r>
      <w:r>
        <w:t xml:space="preserve"> In this case, draw a box around the Logon portion of the </w:t>
      </w:r>
      <w:r w:rsidR="00C33DE4">
        <w:t>h</w:t>
      </w:r>
      <w:r>
        <w:t>ome page.</w:t>
      </w:r>
    </w:p>
    <w:p w:rsidR="0061781D" w:rsidRPr="0061781D" w:rsidRDefault="00B73675" w:rsidP="00B73675">
      <w:pPr>
        <w:pStyle w:val="ppFigureIndent2"/>
      </w:pPr>
      <w:r>
        <w:rPr>
          <w:noProof/>
          <w:lang w:bidi="ar-SA"/>
        </w:rPr>
        <w:drawing>
          <wp:inline distT="0" distB="0" distL="0" distR="0" wp14:anchorId="5FAF2FD9" wp14:editId="5ECB93FD">
            <wp:extent cx="5076749" cy="3343046"/>
            <wp:effectExtent l="0" t="0" r="0" b="0"/>
            <wp:docPr id="11" name="Picture 11" descr="C:\Users\Public\Pictures\Sample Pictures\How To\MVCApp\AssertScre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blic\Pictures\Sample Pictures\How To\MVCApp\AssertScreen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29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32" w:rsidRDefault="0010027F" w:rsidP="00DC7AF3">
      <w:pPr>
        <w:pStyle w:val="ppBodyTextIndent2"/>
      </w:pPr>
      <w:r w:rsidRPr="000B0632">
        <w:t>The properties for this control are now listed in</w:t>
      </w:r>
      <w:r w:rsidR="00A42751">
        <w:t xml:space="preserve"> the</w:t>
      </w:r>
      <w:r w:rsidRPr="000B0632">
        <w:t xml:space="preserve"> </w:t>
      </w:r>
      <w:r w:rsidRPr="00DC7AF3">
        <w:rPr>
          <w:b/>
        </w:rPr>
        <w:t>Coded UI Test Builder - Add Assertions</w:t>
      </w:r>
      <w:r w:rsidRPr="000B0632">
        <w:t xml:space="preserve"> dialog box. </w:t>
      </w:r>
    </w:p>
    <w:p w:rsidR="005E2BE2" w:rsidRDefault="00E10BB0" w:rsidP="00982272">
      <w:pPr>
        <w:pStyle w:val="ppNumberListIndent"/>
      </w:pPr>
      <w:r>
        <w:t>R</w:t>
      </w:r>
      <w:r w:rsidR="005E2BE2" w:rsidRPr="000B0632">
        <w:t xml:space="preserve">ight-click the </w:t>
      </w:r>
      <w:r w:rsidR="00BA2B67" w:rsidRPr="00DC7AF3">
        <w:rPr>
          <w:b/>
        </w:rPr>
        <w:t>Display Text</w:t>
      </w:r>
      <w:r w:rsidR="005E2BE2" w:rsidRPr="000B0632">
        <w:t xml:space="preserve"> property </w:t>
      </w:r>
      <w:r w:rsidR="000B0632">
        <w:rPr>
          <w:rFonts w:hint="eastAsia"/>
        </w:rPr>
        <w:t xml:space="preserve">and </w:t>
      </w:r>
      <w:r w:rsidR="000B0632" w:rsidRPr="000B0632">
        <w:t xml:space="preserve">select </w:t>
      </w:r>
      <w:r w:rsidR="000B0632" w:rsidRPr="000B0632">
        <w:rPr>
          <w:b/>
          <w:bCs/>
        </w:rPr>
        <w:t>Add Assertion</w:t>
      </w:r>
      <w:r>
        <w:t>. K</w:t>
      </w:r>
      <w:r w:rsidR="005E2BE2" w:rsidRPr="000B0632">
        <w:t>eep all values as default</w:t>
      </w:r>
      <w:r>
        <w:t xml:space="preserve"> and </w:t>
      </w:r>
      <w:r w:rsidR="005E2BE2" w:rsidRPr="000B0632">
        <w:t xml:space="preserve">click </w:t>
      </w:r>
      <w:r w:rsidR="005E2BE2" w:rsidRPr="00DC7AF3">
        <w:rPr>
          <w:b/>
        </w:rPr>
        <w:t>OK</w:t>
      </w:r>
      <w:r w:rsidR="005E2BE2" w:rsidRPr="000B0632">
        <w:t xml:space="preserve">. </w:t>
      </w:r>
    </w:p>
    <w:p w:rsidR="0061781D" w:rsidRPr="0061781D" w:rsidRDefault="00B73675" w:rsidP="00B73675">
      <w:pPr>
        <w:pStyle w:val="ppFigureIndent2"/>
      </w:pPr>
      <w:r>
        <w:rPr>
          <w:noProof/>
          <w:lang w:bidi="ar-SA"/>
        </w:rPr>
        <w:lastRenderedPageBreak/>
        <w:drawing>
          <wp:inline distT="0" distB="0" distL="0" distR="0" wp14:anchorId="42F929ED" wp14:editId="6BCA3AD8">
            <wp:extent cx="5625389" cy="2999232"/>
            <wp:effectExtent l="0" t="0" r="0" b="0"/>
            <wp:docPr id="12" name="Picture 12" descr="C:\Users\Public\Pictures\Sample Pictures\How To\MVCApp\AssertProperty-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blic\Pictures\Sample Pictures\How To\MVCApp\AssertProperty-BMP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516" cy="30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2" w:rsidRDefault="00E10BB0" w:rsidP="00982272">
      <w:pPr>
        <w:pStyle w:val="ppNumberListIndent"/>
      </w:pPr>
      <w:r>
        <w:t xml:space="preserve">Click the </w:t>
      </w:r>
      <w:r w:rsidRPr="0067656D">
        <w:rPr>
          <w:b/>
        </w:rPr>
        <w:t>Generate Code</w:t>
      </w:r>
      <w:r>
        <w:t xml:space="preserve"> button</w:t>
      </w:r>
      <w:r w:rsidR="00B73675">
        <w:t xml:space="preserve"> in </w:t>
      </w:r>
      <w:r w:rsidR="0023066D">
        <w:t xml:space="preserve">the </w:t>
      </w:r>
      <w:r w:rsidR="00B73675">
        <w:t>Coded UI Test Builder</w:t>
      </w:r>
      <w:r>
        <w:t xml:space="preserve">. </w:t>
      </w:r>
      <w:r w:rsidR="00E915BB">
        <w:t xml:space="preserve">Name </w:t>
      </w:r>
      <w:r>
        <w:t xml:space="preserve">the </w:t>
      </w:r>
      <w:r w:rsidR="005E2BE2" w:rsidRPr="000B0632">
        <w:t>assertion method</w:t>
      </w:r>
      <w:r>
        <w:t xml:space="preserve"> </w:t>
      </w:r>
      <w:proofErr w:type="spellStart"/>
      <w:r w:rsidR="005E2BE2" w:rsidRPr="00DC7AF3">
        <w:rPr>
          <w:b/>
        </w:rPr>
        <w:t>VerifyLogOn</w:t>
      </w:r>
      <w:proofErr w:type="spellEnd"/>
      <w:r w:rsidR="005E2BE2" w:rsidRPr="000B0632">
        <w:t xml:space="preserve">. </w:t>
      </w:r>
      <w:r>
        <w:t xml:space="preserve">This method </w:t>
      </w:r>
      <w:r w:rsidR="005E2BE2" w:rsidRPr="000B0632">
        <w:t xml:space="preserve">will be </w:t>
      </w:r>
      <w:r w:rsidR="00257078">
        <w:t xml:space="preserve">auto generated and </w:t>
      </w:r>
      <w:r w:rsidR="005E2BE2" w:rsidRPr="000B0632">
        <w:t>add</w:t>
      </w:r>
      <w:r w:rsidR="00546CDF" w:rsidRPr="000B0632">
        <w:t>ed</w:t>
      </w:r>
      <w:r w:rsidR="005E2BE2" w:rsidRPr="000B0632">
        <w:t xml:space="preserve"> to </w:t>
      </w:r>
      <w:r>
        <w:t xml:space="preserve">the </w:t>
      </w:r>
      <w:r w:rsidR="00B73675">
        <w:rPr>
          <w:b/>
        </w:rPr>
        <w:t xml:space="preserve">CodedUITestMethod1 </w:t>
      </w:r>
      <w:r w:rsidR="00B73675" w:rsidRPr="000B0632">
        <w:t xml:space="preserve"> </w:t>
      </w:r>
      <w:r w:rsidR="005E2BE2" w:rsidRPr="000B0632">
        <w:t>in</w:t>
      </w:r>
      <w:r w:rsidR="00A42751">
        <w:t xml:space="preserve"> the</w:t>
      </w:r>
      <w:r w:rsidR="005E2BE2" w:rsidRPr="000B0632">
        <w:t xml:space="preserve"> </w:t>
      </w:r>
      <w:proofErr w:type="spellStart"/>
      <w:r w:rsidR="005E2BE2" w:rsidRPr="002E7262">
        <w:rPr>
          <w:b/>
        </w:rPr>
        <w:t>MyCodedUITest</w:t>
      </w:r>
      <w:r w:rsidR="005E2BE2" w:rsidRPr="000B0632">
        <w:t>.cs</w:t>
      </w:r>
      <w:proofErr w:type="spellEnd"/>
      <w:r w:rsidR="005E2BE2" w:rsidRPr="000B0632">
        <w:t xml:space="preserve"> file</w:t>
      </w:r>
      <w:r w:rsidR="00A42751">
        <w:t>,</w:t>
      </w:r>
      <w:r>
        <w:t xml:space="preserve"> as shown below:</w:t>
      </w:r>
    </w:p>
    <w:p w:rsidR="00E915BB" w:rsidRDefault="00E915BB" w:rsidP="00257078">
      <w:pPr>
        <w:pStyle w:val="ppCodeLanguageIndent"/>
        <w:ind w:left="1440"/>
      </w:pPr>
      <w:r>
        <w:t>C#</w:t>
      </w:r>
    </w:p>
    <w:p w:rsidR="00E915BB" w:rsidRDefault="00E915BB" w:rsidP="00257078">
      <w:pPr>
        <w:pStyle w:val="ppCodeIndent"/>
        <w:ind w:left="1440"/>
      </w:pPr>
      <w:r>
        <w:t>[</w:t>
      </w:r>
      <w:proofErr w:type="spellStart"/>
      <w:r>
        <w:t>TestMethod</w:t>
      </w:r>
      <w:proofErr w:type="spellEnd"/>
      <w:r>
        <w:t>]</w:t>
      </w:r>
    </w:p>
    <w:p w:rsidR="00E915BB" w:rsidRDefault="00E915BB" w:rsidP="00257078">
      <w:pPr>
        <w:pStyle w:val="ppCodeIndent"/>
        <w:ind w:left="1440"/>
      </w:pPr>
      <w:r>
        <w:t>public void CodedUITestMethod1()</w:t>
      </w:r>
    </w:p>
    <w:p w:rsidR="00E915BB" w:rsidRDefault="00E915BB" w:rsidP="00257078">
      <w:pPr>
        <w:pStyle w:val="ppCodeIndent"/>
        <w:ind w:left="1440"/>
      </w:pPr>
      <w:r>
        <w:t xml:space="preserve"> {</w:t>
      </w:r>
    </w:p>
    <w:p w:rsidR="00E915BB" w:rsidRDefault="00E915BB" w:rsidP="00257078">
      <w:pPr>
        <w:pStyle w:val="ppCodeIndent"/>
        <w:ind w:left="1440"/>
      </w:pPr>
      <w:r>
        <w:t xml:space="preserve"> // </w:t>
      </w:r>
      <w:proofErr w:type="gramStart"/>
      <w:r>
        <w:t>To</w:t>
      </w:r>
      <w:proofErr w:type="gramEnd"/>
      <w:r>
        <w:t xml:space="preserve"> generate code for this test, select "Generate Code for Coded UI </w:t>
      </w:r>
      <w:r w:rsidR="00DB2FD4">
        <w:br/>
        <w:t xml:space="preserve"> // </w:t>
      </w:r>
      <w:r>
        <w:t>Test" from the shortcut menu and select one of the menu items.</w:t>
      </w:r>
    </w:p>
    <w:p w:rsidR="00E915BB" w:rsidRDefault="00E915BB" w:rsidP="00257078">
      <w:pPr>
        <w:pStyle w:val="ppCodeIndent"/>
        <w:ind w:left="1440"/>
      </w:pPr>
      <w:r>
        <w:t xml:space="preserve"> // For more information on generated code, see </w:t>
      </w:r>
      <w:r w:rsidR="00DB2FD4">
        <w:t xml:space="preserve"> </w:t>
      </w:r>
      <w:r w:rsidR="00DB2FD4">
        <w:br/>
        <w:t xml:space="preserve"> // </w:t>
      </w:r>
      <w:r>
        <w:t>http://go.microsoft.com/fwlink/?LinkId=179463</w:t>
      </w:r>
    </w:p>
    <w:p w:rsidR="00E915BB" w:rsidRDefault="00E915BB" w:rsidP="00257078">
      <w:pPr>
        <w:pStyle w:val="ppCodeIndent"/>
        <w:ind w:left="1440"/>
      </w:pPr>
      <w:r>
        <w:t xml:space="preserve">    </w:t>
      </w:r>
      <w:proofErr w:type="spellStart"/>
      <w:r>
        <w:t>this.UIMap.LogOn</w:t>
      </w:r>
      <w:proofErr w:type="spellEnd"/>
      <w:r>
        <w:t>();</w:t>
      </w:r>
    </w:p>
    <w:p w:rsidR="00E915BB" w:rsidRDefault="00E915BB" w:rsidP="00257078">
      <w:pPr>
        <w:pStyle w:val="ppCodeIndent"/>
        <w:ind w:left="1440"/>
      </w:pPr>
      <w:r>
        <w:t xml:space="preserve">    </w:t>
      </w:r>
      <w:proofErr w:type="spellStart"/>
      <w:r>
        <w:t>this.UIMap.VerifyLogOn</w:t>
      </w:r>
      <w:proofErr w:type="spellEnd"/>
      <w:r>
        <w:t>();</w:t>
      </w:r>
    </w:p>
    <w:p w:rsidR="0061781D" w:rsidRPr="0061781D" w:rsidRDefault="00E915BB" w:rsidP="00257078">
      <w:pPr>
        <w:pStyle w:val="ppCodeIndent"/>
        <w:ind w:left="1440"/>
      </w:pPr>
      <w:r>
        <w:t xml:space="preserve"> }   </w:t>
      </w:r>
    </w:p>
    <w:p w:rsidR="00257078" w:rsidRDefault="00257078" w:rsidP="00257078">
      <w:pPr>
        <w:pStyle w:val="ppNumberList"/>
        <w:tabs>
          <w:tab w:val="clear" w:pos="1037"/>
          <w:tab w:val="clear" w:pos="1440"/>
        </w:tabs>
        <w:ind w:left="1037" w:hanging="317"/>
      </w:pPr>
      <w:r>
        <w:t>Modify the generated code as follows:</w:t>
      </w:r>
    </w:p>
    <w:p w:rsidR="00257078" w:rsidRPr="00737E31" w:rsidRDefault="00257078" w:rsidP="00257078">
      <w:pPr>
        <w:pStyle w:val="ppNumberListIndent"/>
      </w:pPr>
      <w:r>
        <w:t xml:space="preserve">Copy the </w:t>
      </w:r>
      <w:r w:rsidRPr="00737E31">
        <w:t xml:space="preserve">code in </w:t>
      </w:r>
      <w:proofErr w:type="spellStart"/>
      <w:r w:rsidRPr="00737E31">
        <w:t>UIMap.Designer.cs</w:t>
      </w:r>
      <w:proofErr w:type="spellEnd"/>
      <w:r w:rsidRPr="00737E31">
        <w:t xml:space="preserve"> </w:t>
      </w:r>
      <w:r>
        <w:t>and paste it in</w:t>
      </w:r>
      <w:r w:rsidR="0023066D">
        <w:t>to</w:t>
      </w:r>
      <w:r w:rsidRPr="00737E31">
        <w:t xml:space="preserve"> </w:t>
      </w:r>
      <w:proofErr w:type="spellStart"/>
      <w:r w:rsidRPr="00737E31">
        <w:t>UIMap.cs</w:t>
      </w:r>
      <w:proofErr w:type="spellEnd"/>
      <w:r>
        <w:t>.</w:t>
      </w:r>
    </w:p>
    <w:p w:rsidR="00257078" w:rsidRDefault="00257078" w:rsidP="00257078">
      <w:pPr>
        <w:pStyle w:val="ppNumberListIndent"/>
      </w:pPr>
      <w:r>
        <w:t xml:space="preserve">In </w:t>
      </w:r>
      <w:proofErr w:type="spellStart"/>
      <w:r>
        <w:t>UIMap.cs</w:t>
      </w:r>
      <w:proofErr w:type="spellEnd"/>
      <w:r>
        <w:t xml:space="preserve">, if </w:t>
      </w:r>
      <w:r w:rsidR="00962E28">
        <w:t xml:space="preserve">it is </w:t>
      </w:r>
      <w:r>
        <w:t>not already present</w:t>
      </w:r>
      <w:r w:rsidR="00962E28">
        <w:t>,</w:t>
      </w:r>
      <w:r>
        <w:t xml:space="preserve"> a</w:t>
      </w:r>
      <w:r w:rsidRPr="00737E31">
        <w:t>dd</w:t>
      </w:r>
      <w:r>
        <w:t xml:space="preserve"> the following </w:t>
      </w:r>
      <w:r w:rsidRPr="00816756">
        <w:rPr>
          <w:b/>
        </w:rPr>
        <w:t>using</w:t>
      </w:r>
      <w:r>
        <w:t xml:space="preserve"> statement: </w:t>
      </w:r>
    </w:p>
    <w:p w:rsidR="00257078" w:rsidRPr="00E829E8" w:rsidRDefault="00257078" w:rsidP="00257078">
      <w:pPr>
        <w:pStyle w:val="ppCodeLanguageIndent3"/>
        <w:ind w:left="1440"/>
      </w:pPr>
      <w:r>
        <w:t>C#</w:t>
      </w:r>
    </w:p>
    <w:p w:rsidR="00257078" w:rsidRPr="00737E31" w:rsidRDefault="00257078" w:rsidP="00257078">
      <w:pPr>
        <w:pStyle w:val="ppCodeIndent3"/>
        <w:ind w:left="1440"/>
      </w:pPr>
      <w:r w:rsidRPr="00737E31">
        <w:rPr>
          <w:rFonts w:eastAsiaTheme="minorEastAsia"/>
        </w:rPr>
        <w:t xml:space="preserve">using </w:t>
      </w:r>
      <w:proofErr w:type="spellStart"/>
      <w:r w:rsidRPr="00737E31">
        <w:rPr>
          <w:rFonts w:eastAsiaTheme="minorEastAsia"/>
        </w:rPr>
        <w:t>Microsoft.VisualStudio.Te</w:t>
      </w:r>
      <w:r>
        <w:rPr>
          <w:rFonts w:eastAsiaTheme="minorEastAsia"/>
        </w:rPr>
        <w:t>stTools.UITesting.HtmlControls</w:t>
      </w:r>
      <w:proofErr w:type="spellEnd"/>
      <w:r>
        <w:rPr>
          <w:rFonts w:eastAsiaTheme="minorEastAsia"/>
        </w:rPr>
        <w:t>;</w:t>
      </w:r>
    </w:p>
    <w:p w:rsidR="00257078" w:rsidRPr="00737E31" w:rsidRDefault="00257078" w:rsidP="00257078">
      <w:pPr>
        <w:pStyle w:val="ppNumberListIndent"/>
      </w:pPr>
      <w:r>
        <w:t>If</w:t>
      </w:r>
      <w:r w:rsidRPr="00737E31">
        <w:t xml:space="preserve"> </w:t>
      </w:r>
      <w:r w:rsidR="00962E28">
        <w:t>you</w:t>
      </w:r>
      <w:r w:rsidRPr="00737E31">
        <w:t xml:space="preserve"> want to close the browser window</w:t>
      </w:r>
      <w:r>
        <w:t xml:space="preserve"> automatically</w:t>
      </w:r>
      <w:r w:rsidRPr="00737E31">
        <w:t xml:space="preserve"> after </w:t>
      </w:r>
      <w:r>
        <w:t xml:space="preserve">each </w:t>
      </w:r>
      <w:r w:rsidRPr="00737E31">
        <w:t>test case run</w:t>
      </w:r>
      <w:r>
        <w:t>s, a</w:t>
      </w:r>
      <w:r w:rsidRPr="00737E31">
        <w:t xml:space="preserve">dd a </w:t>
      </w:r>
      <w:proofErr w:type="spellStart"/>
      <w:r w:rsidRPr="00816756">
        <w:rPr>
          <w:b/>
        </w:rPr>
        <w:t>CloseBrowserWindow</w:t>
      </w:r>
      <w:proofErr w:type="spellEnd"/>
      <w:r w:rsidRPr="00737E31">
        <w:t xml:space="preserve"> function</w:t>
      </w:r>
      <w:r>
        <w:t xml:space="preserve"> in the </w:t>
      </w:r>
      <w:proofErr w:type="spellStart"/>
      <w:r>
        <w:t>UIMap.cs</w:t>
      </w:r>
      <w:proofErr w:type="spellEnd"/>
      <w:r>
        <w:t xml:space="preserve"> partial class</w:t>
      </w:r>
      <w:r w:rsidR="0023066D">
        <w:t>,</w:t>
      </w:r>
      <w:r>
        <w:t xml:space="preserve"> as follows:</w:t>
      </w:r>
    </w:p>
    <w:p w:rsidR="00257078" w:rsidRDefault="00257078" w:rsidP="00257078">
      <w:pPr>
        <w:pStyle w:val="ppCodeLanguageIndent2"/>
      </w:pPr>
      <w:r>
        <w:t>C#</w:t>
      </w:r>
    </w:p>
    <w:p w:rsidR="00257078" w:rsidRDefault="00257078" w:rsidP="00257078">
      <w:pPr>
        <w:pStyle w:val="ppCodeIndent2"/>
      </w:pPr>
      <w:r>
        <w:t xml:space="preserve">public partial class </w:t>
      </w:r>
      <w:proofErr w:type="spellStart"/>
      <w:r>
        <w:t>UIMap</w:t>
      </w:r>
      <w:proofErr w:type="spellEnd"/>
    </w:p>
    <w:p w:rsidR="00257078" w:rsidRDefault="00257078" w:rsidP="00257078">
      <w:pPr>
        <w:pStyle w:val="ppCodeIndent2"/>
      </w:pPr>
      <w:r>
        <w:t xml:space="preserve"> {</w:t>
      </w:r>
    </w:p>
    <w:p w:rsidR="00257078" w:rsidRDefault="00257078" w:rsidP="00257078">
      <w:pPr>
        <w:pStyle w:val="ppCodeIndent2"/>
      </w:pPr>
      <w:r>
        <w:t xml:space="preserve">        </w:t>
      </w:r>
    </w:p>
    <w:p w:rsidR="00257078" w:rsidRDefault="00257078" w:rsidP="00257078">
      <w:pPr>
        <w:pStyle w:val="ppCodeIndent2"/>
      </w:pPr>
      <w:r>
        <w:t xml:space="preserve">    ...</w:t>
      </w:r>
    </w:p>
    <w:p w:rsidR="00257078" w:rsidRDefault="00257078" w:rsidP="00257078">
      <w:pPr>
        <w:pStyle w:val="ppCodeIndent2"/>
      </w:pPr>
      <w:r>
        <w:t xml:space="preserve">    ...</w:t>
      </w:r>
    </w:p>
    <w:p w:rsidR="00257078" w:rsidRDefault="00257078" w:rsidP="00257078">
      <w:pPr>
        <w:pStyle w:val="ppCodeIndent2"/>
      </w:pPr>
      <w:r>
        <w:t xml:space="preserve">    public void </w:t>
      </w:r>
      <w:proofErr w:type="spellStart"/>
      <w:r>
        <w:t>CloseBrowserWindow</w:t>
      </w:r>
      <w:proofErr w:type="spellEnd"/>
      <w:r>
        <w:t>()</w:t>
      </w:r>
    </w:p>
    <w:p w:rsidR="00257078" w:rsidRDefault="00257078" w:rsidP="00257078">
      <w:pPr>
        <w:pStyle w:val="ppCodeIndent2"/>
      </w:pPr>
      <w:r>
        <w:lastRenderedPageBreak/>
        <w:t xml:space="preserve">    {</w:t>
      </w:r>
    </w:p>
    <w:p w:rsidR="00257078" w:rsidRDefault="00257078" w:rsidP="00257078">
      <w:pPr>
        <w:pStyle w:val="ppCodeIndent2"/>
      </w:pPr>
      <w:r>
        <w:t xml:space="preserve">     #region Variable Declarations</w:t>
      </w:r>
    </w:p>
    <w:p w:rsidR="00257078" w:rsidRDefault="00257078" w:rsidP="00257078">
      <w:pPr>
        <w:pStyle w:val="ppCodeIndent2"/>
      </w:pPr>
      <w:r>
        <w:t xml:space="preserve">      </w:t>
      </w:r>
      <w:proofErr w:type="spellStart"/>
      <w:r>
        <w:t>BrowserWindow</w:t>
      </w:r>
      <w:proofErr w:type="spellEnd"/>
      <w:r>
        <w:t xml:space="preserve"> </w:t>
      </w:r>
      <w:proofErr w:type="spellStart"/>
      <w:r>
        <w:t>currentBrowserWindow</w:t>
      </w:r>
      <w:proofErr w:type="spellEnd"/>
      <w:r>
        <w:t xml:space="preserve"> = </w:t>
      </w:r>
      <w:proofErr w:type="spellStart"/>
      <w:r>
        <w:t>this.mUIBlankPageWindowsInteWindow</w:t>
      </w:r>
      <w:proofErr w:type="spellEnd"/>
      <w:r>
        <w:t>;</w:t>
      </w:r>
    </w:p>
    <w:p w:rsidR="00257078" w:rsidRDefault="00257078" w:rsidP="00257078">
      <w:pPr>
        <w:pStyle w:val="ppCodeIndent2"/>
      </w:pPr>
      <w:r>
        <w:t xml:space="preserve">     #</w:t>
      </w:r>
      <w:proofErr w:type="spellStart"/>
      <w:r>
        <w:t>endregion</w:t>
      </w:r>
      <w:proofErr w:type="spellEnd"/>
    </w:p>
    <w:p w:rsidR="00257078" w:rsidRDefault="00257078" w:rsidP="00257078">
      <w:pPr>
        <w:pStyle w:val="ppCodeIndent2"/>
      </w:pPr>
    </w:p>
    <w:p w:rsidR="00257078" w:rsidRDefault="00257078" w:rsidP="00257078">
      <w:pPr>
        <w:pStyle w:val="ppCodeIndent2"/>
      </w:pPr>
      <w:r>
        <w:t xml:space="preserve">      </w:t>
      </w:r>
      <w:proofErr w:type="spellStart"/>
      <w:r>
        <w:t>currentBrowserWindow.Close</w:t>
      </w:r>
      <w:proofErr w:type="spellEnd"/>
      <w:r>
        <w:t>();</w:t>
      </w:r>
    </w:p>
    <w:p w:rsidR="00257078" w:rsidRDefault="00257078" w:rsidP="00257078">
      <w:pPr>
        <w:pStyle w:val="ppCodeIndent2"/>
      </w:pPr>
      <w:r>
        <w:t xml:space="preserve">    }</w:t>
      </w:r>
    </w:p>
    <w:p w:rsidR="00257078" w:rsidRDefault="00257078" w:rsidP="00257078">
      <w:pPr>
        <w:pStyle w:val="ppCodeIndent2"/>
      </w:pPr>
      <w:r>
        <w:t xml:space="preserve"> </w:t>
      </w:r>
    </w:p>
    <w:p w:rsidR="00257078" w:rsidRDefault="00257078" w:rsidP="00257078">
      <w:pPr>
        <w:pStyle w:val="ppCodeIndent2"/>
      </w:pPr>
      <w:r>
        <w:t xml:space="preserve">     ...</w:t>
      </w:r>
    </w:p>
    <w:p w:rsidR="00257078" w:rsidRDefault="00257078" w:rsidP="00257078">
      <w:pPr>
        <w:pStyle w:val="ppCodeIndent2"/>
      </w:pPr>
      <w:r>
        <w:t xml:space="preserve">    </w:t>
      </w:r>
    </w:p>
    <w:p w:rsidR="00257078" w:rsidRPr="0040757E" w:rsidRDefault="00257078" w:rsidP="00257078">
      <w:pPr>
        <w:pStyle w:val="ppCodeIndent2"/>
      </w:pPr>
      <w:r>
        <w:t xml:space="preserve"> }</w:t>
      </w:r>
    </w:p>
    <w:p w:rsidR="00257078" w:rsidRDefault="00257078" w:rsidP="00257078">
      <w:pPr>
        <w:pStyle w:val="ppNumberListIndent"/>
      </w:pPr>
      <w:r>
        <w:t xml:space="preserve">Add the following code snippet to the </w:t>
      </w:r>
      <w:proofErr w:type="spellStart"/>
      <w:r w:rsidRPr="00257078">
        <w:rPr>
          <w:b/>
        </w:rPr>
        <w:t>MyCodedUITest</w:t>
      </w:r>
      <w:proofErr w:type="spellEnd"/>
      <w:r w:rsidDel="00257078">
        <w:t xml:space="preserve"> </w:t>
      </w:r>
      <w:r>
        <w:t xml:space="preserve">Class in </w:t>
      </w:r>
      <w:proofErr w:type="spellStart"/>
      <w:r w:rsidRPr="00257078">
        <w:rPr>
          <w:b/>
        </w:rPr>
        <w:t>MyCodedUITest</w:t>
      </w:r>
      <w:r w:rsidRPr="00AE1044">
        <w:rPr>
          <w:b/>
        </w:rPr>
        <w:t>.cs</w:t>
      </w:r>
      <w:proofErr w:type="spellEnd"/>
      <w:r>
        <w:t xml:space="preserve"> file. The </w:t>
      </w:r>
      <w:proofErr w:type="spellStart"/>
      <w:r w:rsidRPr="00AE1044">
        <w:rPr>
          <w:b/>
        </w:rPr>
        <w:t>TestCleanup</w:t>
      </w:r>
      <w:proofErr w:type="spellEnd"/>
      <w:r>
        <w:t xml:space="preserve"> attribute in this method marks this method to be executed every time a test method completes its run.</w:t>
      </w:r>
    </w:p>
    <w:p w:rsidR="00257078" w:rsidRDefault="00257078" w:rsidP="00257078">
      <w:pPr>
        <w:pStyle w:val="ppCodeLanguageIndent2"/>
        <w:rPr>
          <w:lang w:eastAsia="zh-CN" w:bidi="ar-SA"/>
        </w:rPr>
      </w:pPr>
      <w:r>
        <w:rPr>
          <w:lang w:eastAsia="zh-CN" w:bidi="ar-SA"/>
        </w:rPr>
        <w:t>C#</w:t>
      </w:r>
    </w:p>
    <w:p w:rsidR="00257078" w:rsidRPr="00AE1044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//Use 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 xml:space="preserve"> to run code after each test has run</w:t>
      </w:r>
    </w:p>
    <w:p w:rsidR="00257078" w:rsidRPr="00AE1044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 [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>()]</w:t>
      </w:r>
    </w:p>
    <w:p w:rsidR="00257078" w:rsidRPr="00AE1044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  public void </w:t>
      </w:r>
      <w:proofErr w:type="spellStart"/>
      <w:r w:rsidRPr="00AE1044">
        <w:rPr>
          <w:lang w:eastAsia="zh-CN" w:bidi="ar-SA"/>
        </w:rPr>
        <w:t>MyTestCleanup</w:t>
      </w:r>
      <w:proofErr w:type="spellEnd"/>
      <w:r w:rsidRPr="00AE1044">
        <w:rPr>
          <w:lang w:eastAsia="zh-CN" w:bidi="ar-SA"/>
        </w:rPr>
        <w:t>()</w:t>
      </w:r>
    </w:p>
    <w:p w:rsidR="00257078" w:rsidRPr="00AE1044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  {</w:t>
      </w:r>
    </w:p>
    <w:p w:rsidR="00257078" w:rsidRPr="00AE1044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  // To generate code for this test, select "Generate Code for Coded UI Test" from the shortcut menu and select one of the menu items.</w:t>
      </w:r>
    </w:p>
    <w:p w:rsidR="00257078" w:rsidRPr="00AE1044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  // For more information on generated code, see http://go.microsoft.com/fwlink/?LinkId=179463</w:t>
      </w:r>
    </w:p>
    <w:p w:rsidR="00257078" w:rsidRPr="00AE1044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     </w:t>
      </w:r>
      <w:proofErr w:type="spellStart"/>
      <w:r w:rsidRPr="00AE1044">
        <w:rPr>
          <w:lang w:eastAsia="zh-CN" w:bidi="ar-SA"/>
        </w:rPr>
        <w:t>this.UIMap.CloseBrowserWindow</w:t>
      </w:r>
      <w:proofErr w:type="spellEnd"/>
      <w:r w:rsidRPr="00AE1044">
        <w:rPr>
          <w:lang w:eastAsia="zh-CN" w:bidi="ar-SA"/>
        </w:rPr>
        <w:t>();</w:t>
      </w:r>
    </w:p>
    <w:p w:rsidR="00257078" w:rsidRDefault="00257078" w:rsidP="00257078">
      <w:pPr>
        <w:pStyle w:val="ppCodeIndent2"/>
        <w:rPr>
          <w:lang w:eastAsia="zh-CN" w:bidi="ar-SA"/>
        </w:rPr>
      </w:pPr>
      <w:r w:rsidRPr="00AE1044">
        <w:rPr>
          <w:lang w:eastAsia="zh-CN" w:bidi="ar-SA"/>
        </w:rPr>
        <w:t xml:space="preserve">  }</w:t>
      </w:r>
    </w:p>
    <w:p w:rsidR="00257078" w:rsidRDefault="00257078" w:rsidP="00DC7AF3">
      <w:pPr>
        <w:pStyle w:val="ppNumberList"/>
      </w:pPr>
      <w:r>
        <w:t xml:space="preserve">To </w:t>
      </w:r>
      <w:r w:rsidR="002E7262">
        <w:t>r</w:t>
      </w:r>
      <w:r>
        <w:t xml:space="preserve">un the test, </w:t>
      </w:r>
      <w:r w:rsidR="009A02D5">
        <w:t>c</w:t>
      </w:r>
      <w:r w:rsidRPr="00AD1320">
        <w:t xml:space="preserve">lose all browser windows. </w:t>
      </w:r>
      <w:r>
        <w:t>R</w:t>
      </w:r>
      <w:r w:rsidRPr="00AD1320">
        <w:rPr>
          <w:rFonts w:hint="eastAsia"/>
        </w:rPr>
        <w:t xml:space="preserve">ight-click </w:t>
      </w:r>
      <w:r>
        <w:t xml:space="preserve">inside the </w:t>
      </w:r>
      <w:proofErr w:type="spellStart"/>
      <w:r w:rsidRPr="00257078">
        <w:rPr>
          <w:b/>
        </w:rPr>
        <w:t>MyCodedUITest</w:t>
      </w:r>
      <w:r w:rsidRPr="00C605B5">
        <w:rPr>
          <w:b/>
        </w:rPr>
        <w:t>.cs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and</w:t>
      </w:r>
      <w:r w:rsidRPr="00AD1320">
        <w:rPr>
          <w:rFonts w:hint="eastAsia"/>
        </w:rPr>
        <w:t xml:space="preserve"> </w:t>
      </w:r>
      <w:r>
        <w:t xml:space="preserve">  </w:t>
      </w:r>
      <w:r w:rsidRPr="00AD1320">
        <w:rPr>
          <w:rFonts w:hint="eastAsia"/>
        </w:rPr>
        <w:t xml:space="preserve">click </w:t>
      </w:r>
      <w:r w:rsidRPr="00816756">
        <w:rPr>
          <w:b/>
        </w:rPr>
        <w:t>Run Tests</w:t>
      </w:r>
      <w:r w:rsidRPr="00AD1320">
        <w:rPr>
          <w:rFonts w:hint="eastAsia"/>
        </w:rPr>
        <w:t>.</w:t>
      </w:r>
      <w:r>
        <w:t xml:space="preserve"> The </w:t>
      </w:r>
      <w:r w:rsidR="009A02D5">
        <w:t>c</w:t>
      </w:r>
      <w:r>
        <w:t>oded</w:t>
      </w:r>
      <w:r w:rsidR="009A02D5">
        <w:t xml:space="preserve"> </w:t>
      </w:r>
      <w:r>
        <w:t xml:space="preserve">UI </w:t>
      </w:r>
      <w:r w:rsidR="009A02D5">
        <w:t>t</w:t>
      </w:r>
      <w:r>
        <w:t xml:space="preserve">est </w:t>
      </w:r>
      <w:r w:rsidR="0023066D">
        <w:t xml:space="preserve">will </w:t>
      </w:r>
      <w:r>
        <w:t>begin to execute</w:t>
      </w:r>
      <w:r w:rsidR="00962E28">
        <w:t>;</w:t>
      </w:r>
      <w:r>
        <w:t xml:space="preserve"> this will open a browser</w:t>
      </w:r>
      <w:r w:rsidR="00962E28">
        <w:t>,</w:t>
      </w:r>
      <w:r>
        <w:t xml:space="preserve"> will run the application programmatically based on the recorded steps</w:t>
      </w:r>
      <w:r w:rsidR="00962E28">
        <w:t>,</w:t>
      </w:r>
      <w:r>
        <w:t xml:space="preserve"> and will assert if the conditions are met. Once the test completes</w:t>
      </w:r>
      <w:r w:rsidR="0023066D">
        <w:t>,</w:t>
      </w:r>
      <w:r>
        <w:t xml:space="preserve"> the results </w:t>
      </w:r>
      <w:r w:rsidR="0023066D">
        <w:t xml:space="preserve">will be </w:t>
      </w:r>
      <w:r>
        <w:t>shown in the Test Results window</w:t>
      </w:r>
      <w:r w:rsidR="009A02D5">
        <w:t>.</w:t>
      </w:r>
    </w:p>
    <w:p w:rsidR="009A02D5" w:rsidRDefault="009A02D5" w:rsidP="009A02D5">
      <w:pPr>
        <w:pStyle w:val="ppListEnd"/>
      </w:pPr>
    </w:p>
    <w:p w:rsidR="005D3C0C" w:rsidRPr="00E018FA" w:rsidRDefault="005D3C0C" w:rsidP="00E018FA">
      <w:pPr>
        <w:pStyle w:val="Heading1"/>
      </w:pPr>
      <w:r w:rsidRPr="00E018FA">
        <w:t>Outcome</w:t>
      </w:r>
    </w:p>
    <w:p w:rsidR="005D3C0C" w:rsidRPr="00E018FA" w:rsidRDefault="005D3C0C" w:rsidP="00356B3B">
      <w:pPr>
        <w:pStyle w:val="ppBodyText"/>
      </w:pPr>
      <w:r w:rsidRPr="00E018FA">
        <w:t>The Automation test project is created</w:t>
      </w:r>
      <w:r w:rsidR="001444DA">
        <w:t xml:space="preserve"> </w:t>
      </w:r>
      <w:r w:rsidR="00962E28">
        <w:t xml:space="preserve">and </w:t>
      </w:r>
      <w:r w:rsidR="001444DA">
        <w:t>can be used to automate</w:t>
      </w:r>
      <w:r w:rsidRPr="00E018FA">
        <w:t xml:space="preserve"> UI testing of </w:t>
      </w:r>
      <w:r w:rsidR="00B169B6">
        <w:t>your</w:t>
      </w:r>
      <w:r w:rsidR="00B169B6" w:rsidRPr="00E018FA">
        <w:t xml:space="preserve"> </w:t>
      </w:r>
      <w:r w:rsidR="001444DA">
        <w:t xml:space="preserve">web </w:t>
      </w:r>
      <w:r w:rsidR="00E018FA" w:rsidRPr="00E018FA">
        <w:t>application</w:t>
      </w:r>
      <w:r w:rsidRPr="00E018FA">
        <w:t>.</w:t>
      </w:r>
    </w:p>
    <w:p w:rsidR="00E76C02" w:rsidRDefault="00356B3B" w:rsidP="007D35A4">
      <w:pPr>
        <w:pStyle w:val="Heading1"/>
      </w:pPr>
      <w:r>
        <w:t>Further Reading</w:t>
      </w:r>
    </w:p>
    <w:p w:rsidR="005141CC" w:rsidRDefault="00EC450A" w:rsidP="00356B3B">
      <w:pPr>
        <w:pStyle w:val="ppBulletList"/>
      </w:pPr>
      <w:hyperlink r:id="rId21" w:history="1">
        <w:r w:rsidR="00E76C02" w:rsidRPr="00356B3B">
          <w:rPr>
            <w:rStyle w:val="Hyperlink"/>
          </w:rPr>
          <w:t>Testing the User I</w:t>
        </w:r>
        <w:r w:rsidR="00356B3B" w:rsidRPr="00356B3B">
          <w:rPr>
            <w:rStyle w:val="Hyperlink"/>
          </w:rPr>
          <w:t>nterface with Automated UI Test</w:t>
        </w:r>
      </w:hyperlink>
      <w:r w:rsidR="00356B3B">
        <w:t xml:space="preserve"> on MSDN</w:t>
      </w:r>
      <w:r w:rsidR="00D85B48">
        <w:t>.</w:t>
      </w:r>
    </w:p>
    <w:p w:rsidR="00083183" w:rsidRDefault="00EC450A" w:rsidP="00356B3B">
      <w:pPr>
        <w:pStyle w:val="ppBulletList"/>
      </w:pPr>
      <w:hyperlink r:id="rId22" w:history="1">
        <w:r w:rsidR="00356B3B" w:rsidRPr="00356B3B">
          <w:rPr>
            <w:rStyle w:val="Hyperlink"/>
          </w:rPr>
          <w:t>How to: Create a Coded UI Test</w:t>
        </w:r>
      </w:hyperlink>
      <w:r w:rsidR="00356B3B">
        <w:t xml:space="preserve"> on MSDN</w:t>
      </w:r>
      <w:r w:rsidR="0023066D">
        <w:t>.</w:t>
      </w:r>
    </w:p>
    <w:p w:rsidR="009A02D5" w:rsidRDefault="009A02D5" w:rsidP="009A02D5">
      <w:pPr>
        <w:pStyle w:val="ppListEnd"/>
      </w:pPr>
    </w:p>
    <w:p w:rsidR="00356B3B" w:rsidRDefault="00356B3B" w:rsidP="00356B3B">
      <w:pPr>
        <w:pStyle w:val="ppBodyText"/>
      </w:pPr>
    </w:p>
    <w:sectPr w:rsidR="00356B3B" w:rsidSect="00E76C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E35"/>
    <w:multiLevelType w:val="hybridMultilevel"/>
    <w:tmpl w:val="134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147F"/>
    <w:multiLevelType w:val="hybridMultilevel"/>
    <w:tmpl w:val="F5B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1640"/>
    <w:multiLevelType w:val="hybridMultilevel"/>
    <w:tmpl w:val="DE66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D7221"/>
    <w:multiLevelType w:val="hybridMultilevel"/>
    <w:tmpl w:val="49C68D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CA2BC3"/>
    <w:multiLevelType w:val="hybridMultilevel"/>
    <w:tmpl w:val="08C27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1D755050"/>
    <w:multiLevelType w:val="hybridMultilevel"/>
    <w:tmpl w:val="9F9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8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9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3C455D01"/>
    <w:multiLevelType w:val="hybridMultilevel"/>
    <w:tmpl w:val="F09C42FE"/>
    <w:lvl w:ilvl="0" w:tplc="20D85442">
      <w:numFmt w:val="bullet"/>
      <w:lvlText w:val=""/>
      <w:lvlJc w:val="left"/>
      <w:pPr>
        <w:ind w:left="1035" w:hanging="67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D6593"/>
    <w:multiLevelType w:val="hybridMultilevel"/>
    <w:tmpl w:val="0D58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E349D"/>
    <w:multiLevelType w:val="multilevel"/>
    <w:tmpl w:val="76B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E65CF2"/>
    <w:multiLevelType w:val="multilevel"/>
    <w:tmpl w:val="0FB6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10686D"/>
    <w:multiLevelType w:val="hybridMultilevel"/>
    <w:tmpl w:val="DC0C4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7740E6"/>
    <w:multiLevelType w:val="multilevel"/>
    <w:tmpl w:val="4616096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0366286"/>
    <w:multiLevelType w:val="hybridMultilevel"/>
    <w:tmpl w:val="0B32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5AD15FDE"/>
    <w:multiLevelType w:val="hybridMultilevel"/>
    <w:tmpl w:val="DC9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65D39"/>
    <w:multiLevelType w:val="hybridMultilevel"/>
    <w:tmpl w:val="2DC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E27F2"/>
    <w:multiLevelType w:val="hybridMultilevel"/>
    <w:tmpl w:val="72C2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3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4">
    <w:nsid w:val="754F2601"/>
    <w:multiLevelType w:val="hybridMultilevel"/>
    <w:tmpl w:val="68283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E959FA"/>
    <w:multiLevelType w:val="multilevel"/>
    <w:tmpl w:val="4AD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7">
    <w:nsid w:val="7B2F0540"/>
    <w:multiLevelType w:val="hybridMultilevel"/>
    <w:tmpl w:val="2CEA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9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</w:num>
  <w:num w:numId="5">
    <w:abstractNumId w:val="2"/>
  </w:num>
  <w:num w:numId="6">
    <w:abstractNumId w:val="27"/>
  </w:num>
  <w:num w:numId="7">
    <w:abstractNumId w:val="19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20"/>
  </w:num>
  <w:num w:numId="13">
    <w:abstractNumId w:val="12"/>
  </w:num>
  <w:num w:numId="14">
    <w:abstractNumId w:val="11"/>
  </w:num>
  <w:num w:numId="15">
    <w:abstractNumId w:val="18"/>
  </w:num>
  <w:num w:numId="16">
    <w:abstractNumId w:val="13"/>
  </w:num>
  <w:num w:numId="17">
    <w:abstractNumId w:val="25"/>
  </w:num>
  <w:num w:numId="18">
    <w:abstractNumId w:val="4"/>
  </w:num>
  <w:num w:numId="19">
    <w:abstractNumId w:val="24"/>
  </w:num>
  <w:num w:numId="20">
    <w:abstractNumId w:val="17"/>
  </w:num>
  <w:num w:numId="21">
    <w:abstractNumId w:val="22"/>
  </w:num>
  <w:num w:numId="22">
    <w:abstractNumId w:val="5"/>
  </w:num>
  <w:num w:numId="23">
    <w:abstractNumId w:val="29"/>
  </w:num>
  <w:num w:numId="24">
    <w:abstractNumId w:val="21"/>
  </w:num>
  <w:num w:numId="25">
    <w:abstractNumId w:val="23"/>
  </w:num>
  <w:num w:numId="26">
    <w:abstractNumId w:val="9"/>
  </w:num>
  <w:num w:numId="27">
    <w:abstractNumId w:val="28"/>
  </w:num>
  <w:num w:numId="28">
    <w:abstractNumId w:val="8"/>
  </w:num>
  <w:num w:numId="29">
    <w:abstractNumId w:val="26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9A"/>
    <w:rsid w:val="00012AC7"/>
    <w:rsid w:val="00054B37"/>
    <w:rsid w:val="00074409"/>
    <w:rsid w:val="00083183"/>
    <w:rsid w:val="000834C2"/>
    <w:rsid w:val="000B0632"/>
    <w:rsid w:val="000E5D7C"/>
    <w:rsid w:val="000F05D4"/>
    <w:rsid w:val="0010027F"/>
    <w:rsid w:val="0012599A"/>
    <w:rsid w:val="001444DA"/>
    <w:rsid w:val="00173C62"/>
    <w:rsid w:val="00183D13"/>
    <w:rsid w:val="001B315C"/>
    <w:rsid w:val="00203230"/>
    <w:rsid w:val="0023066D"/>
    <w:rsid w:val="00257078"/>
    <w:rsid w:val="002E7262"/>
    <w:rsid w:val="002F1870"/>
    <w:rsid w:val="002F5F30"/>
    <w:rsid w:val="002F6EBD"/>
    <w:rsid w:val="003027EE"/>
    <w:rsid w:val="0030742C"/>
    <w:rsid w:val="00316AC6"/>
    <w:rsid w:val="0034222C"/>
    <w:rsid w:val="00346369"/>
    <w:rsid w:val="00356B3B"/>
    <w:rsid w:val="00357AFC"/>
    <w:rsid w:val="003E4572"/>
    <w:rsid w:val="00403086"/>
    <w:rsid w:val="00425FA7"/>
    <w:rsid w:val="00454621"/>
    <w:rsid w:val="00473661"/>
    <w:rsid w:val="00476BEA"/>
    <w:rsid w:val="00495035"/>
    <w:rsid w:val="004B0BDD"/>
    <w:rsid w:val="004B6F3A"/>
    <w:rsid w:val="004D171D"/>
    <w:rsid w:val="004D2DFF"/>
    <w:rsid w:val="004D3639"/>
    <w:rsid w:val="004F2353"/>
    <w:rsid w:val="00512082"/>
    <w:rsid w:val="005141CC"/>
    <w:rsid w:val="0053103B"/>
    <w:rsid w:val="00541FE2"/>
    <w:rsid w:val="00546CDF"/>
    <w:rsid w:val="00582E6E"/>
    <w:rsid w:val="00591E59"/>
    <w:rsid w:val="005A2DD2"/>
    <w:rsid w:val="005A2F5A"/>
    <w:rsid w:val="005A4636"/>
    <w:rsid w:val="005B4E0C"/>
    <w:rsid w:val="005B7B2F"/>
    <w:rsid w:val="005D3C0C"/>
    <w:rsid w:val="005E2BE2"/>
    <w:rsid w:val="00606189"/>
    <w:rsid w:val="0061781D"/>
    <w:rsid w:val="00662A6D"/>
    <w:rsid w:val="00670DDD"/>
    <w:rsid w:val="0067138F"/>
    <w:rsid w:val="00680C65"/>
    <w:rsid w:val="006927CD"/>
    <w:rsid w:val="00693F3A"/>
    <w:rsid w:val="006A1E8A"/>
    <w:rsid w:val="006B5A0F"/>
    <w:rsid w:val="006F4D2F"/>
    <w:rsid w:val="00760EDF"/>
    <w:rsid w:val="007666EC"/>
    <w:rsid w:val="007B3012"/>
    <w:rsid w:val="007C1685"/>
    <w:rsid w:val="007D35A4"/>
    <w:rsid w:val="007F0693"/>
    <w:rsid w:val="007F4489"/>
    <w:rsid w:val="008062D6"/>
    <w:rsid w:val="00815F6F"/>
    <w:rsid w:val="008206DD"/>
    <w:rsid w:val="008557B6"/>
    <w:rsid w:val="00862FBC"/>
    <w:rsid w:val="00867049"/>
    <w:rsid w:val="008701B5"/>
    <w:rsid w:val="008843B4"/>
    <w:rsid w:val="00884C02"/>
    <w:rsid w:val="008A056A"/>
    <w:rsid w:val="008A5988"/>
    <w:rsid w:val="008A69DE"/>
    <w:rsid w:val="008B6078"/>
    <w:rsid w:val="008F0DD5"/>
    <w:rsid w:val="008F703A"/>
    <w:rsid w:val="00900E50"/>
    <w:rsid w:val="00901F90"/>
    <w:rsid w:val="0091679A"/>
    <w:rsid w:val="0093768D"/>
    <w:rsid w:val="009410F2"/>
    <w:rsid w:val="00945531"/>
    <w:rsid w:val="009515B4"/>
    <w:rsid w:val="00962E28"/>
    <w:rsid w:val="00982272"/>
    <w:rsid w:val="009A02D5"/>
    <w:rsid w:val="009B2C97"/>
    <w:rsid w:val="009C47CB"/>
    <w:rsid w:val="009D6ACE"/>
    <w:rsid w:val="00A42751"/>
    <w:rsid w:val="00A4729A"/>
    <w:rsid w:val="00A501CE"/>
    <w:rsid w:val="00AD1320"/>
    <w:rsid w:val="00AF5556"/>
    <w:rsid w:val="00B169B6"/>
    <w:rsid w:val="00B51221"/>
    <w:rsid w:val="00B56E1B"/>
    <w:rsid w:val="00B73675"/>
    <w:rsid w:val="00B839C6"/>
    <w:rsid w:val="00BA2B67"/>
    <w:rsid w:val="00BA2F9F"/>
    <w:rsid w:val="00BC6FB9"/>
    <w:rsid w:val="00BF4568"/>
    <w:rsid w:val="00C33DE4"/>
    <w:rsid w:val="00C558FD"/>
    <w:rsid w:val="00C70B32"/>
    <w:rsid w:val="00C85337"/>
    <w:rsid w:val="00C87D3A"/>
    <w:rsid w:val="00C9504B"/>
    <w:rsid w:val="00CA1A40"/>
    <w:rsid w:val="00CE044B"/>
    <w:rsid w:val="00CE2F3D"/>
    <w:rsid w:val="00CE3EE6"/>
    <w:rsid w:val="00D02281"/>
    <w:rsid w:val="00D03BD2"/>
    <w:rsid w:val="00D06482"/>
    <w:rsid w:val="00D07FD3"/>
    <w:rsid w:val="00D25BC4"/>
    <w:rsid w:val="00D565F8"/>
    <w:rsid w:val="00D6046D"/>
    <w:rsid w:val="00D85B48"/>
    <w:rsid w:val="00D93FD5"/>
    <w:rsid w:val="00DA4746"/>
    <w:rsid w:val="00DB2FD4"/>
    <w:rsid w:val="00DB6625"/>
    <w:rsid w:val="00DC7AF3"/>
    <w:rsid w:val="00DD20C9"/>
    <w:rsid w:val="00E018FA"/>
    <w:rsid w:val="00E0223B"/>
    <w:rsid w:val="00E02515"/>
    <w:rsid w:val="00E07A1F"/>
    <w:rsid w:val="00E10958"/>
    <w:rsid w:val="00E10BB0"/>
    <w:rsid w:val="00E40CD6"/>
    <w:rsid w:val="00E430BB"/>
    <w:rsid w:val="00E707D6"/>
    <w:rsid w:val="00E76C02"/>
    <w:rsid w:val="00E915BB"/>
    <w:rsid w:val="00EC450A"/>
    <w:rsid w:val="00ED1D2F"/>
    <w:rsid w:val="00F41720"/>
    <w:rsid w:val="00F42867"/>
    <w:rsid w:val="00F5017E"/>
    <w:rsid w:val="00FA14CC"/>
    <w:rsid w:val="00FA5C52"/>
    <w:rsid w:val="00FD6DBA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A2DD2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5A2D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5A2D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5A2D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5A2D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A2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5A2DD2"/>
    <w:pPr>
      <w:numPr>
        <w:numId w:val="30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5A2DD2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D2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A2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5A2DD2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5A2DD2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5A2DD2"/>
    <w:pPr>
      <w:numPr>
        <w:ilvl w:val="1"/>
        <w:numId w:val="37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5A2DD2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5A2DD2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5A2DD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5A2DD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5A2DD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5A2DD2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5A2DD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A2DD2"/>
    <w:pPr>
      <w:numPr>
        <w:ilvl w:val="1"/>
        <w:numId w:val="2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5A2DD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5A2DD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5A2DD2"/>
    <w:pPr>
      <w:keepNext/>
      <w:numPr>
        <w:ilvl w:val="1"/>
        <w:numId w:val="24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5A2DD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5A2DD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5A2DD2"/>
    <w:pPr>
      <w:numPr>
        <w:ilvl w:val="1"/>
        <w:numId w:val="26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5A2DD2"/>
    <w:pPr>
      <w:numPr>
        <w:ilvl w:val="1"/>
        <w:numId w:val="25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5A2DD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5A2DD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5A2DD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5A2DD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5A2DD2"/>
    <w:pPr>
      <w:numPr>
        <w:ilvl w:val="1"/>
        <w:numId w:val="2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5A2DD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5A2DD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5A2DD2"/>
    <w:pPr>
      <w:numPr>
        <w:ilvl w:val="1"/>
        <w:numId w:val="31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5A2DD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5A2DD2"/>
    <w:pPr>
      <w:numPr>
        <w:ilvl w:val="1"/>
        <w:numId w:val="2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5A2DD2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5A2DD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5A2DD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5A2DD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5A2DD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5A2DD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5A2DD2"/>
    <w:rPr>
      <w:color w:val="333399"/>
    </w:rPr>
  </w:style>
  <w:style w:type="table" w:customStyle="1" w:styleId="ppTableGrid">
    <w:name w:val="pp Table Grid"/>
    <w:basedOn w:val="ppTableList"/>
    <w:rsid w:val="005A2DD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5A2DD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5A2DD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5A2DD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5A2DD2"/>
  </w:style>
  <w:style w:type="table" w:styleId="TableGrid">
    <w:name w:val="Table Grid"/>
    <w:basedOn w:val="TableNormal"/>
    <w:rsid w:val="005A2DD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A2DD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2DD2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A2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DD2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A2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DD2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A2D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5A2DD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2D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5A2DD2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5A2DD2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5A2DD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5A2DD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5A2DD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5A2DD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5A2DD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5A2DD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5A2DD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5A2DD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5A2DD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5A2DD2"/>
  </w:style>
  <w:style w:type="character" w:customStyle="1" w:styleId="BodyTextChar">
    <w:name w:val="Body Text Char"/>
    <w:basedOn w:val="DefaultParagraphFont"/>
    <w:link w:val="BodyText"/>
    <w:semiHidden/>
    <w:rsid w:val="005A2DD2"/>
    <w:rPr>
      <w:lang w:eastAsia="en-US" w:bidi="en-US"/>
    </w:rPr>
  </w:style>
  <w:style w:type="paragraph" w:styleId="Revision">
    <w:name w:val="Revision"/>
    <w:hidden/>
    <w:uiPriority w:val="99"/>
    <w:semiHidden/>
    <w:rsid w:val="00DC7AF3"/>
    <w:pPr>
      <w:spacing w:after="0" w:line="240" w:lineRule="auto"/>
    </w:pPr>
    <w:rPr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A2DD2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5A2D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5A2D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5A2D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5A2D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A2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5A2DD2"/>
    <w:pPr>
      <w:numPr>
        <w:numId w:val="30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5A2DD2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D2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A2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5A2DD2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5A2DD2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5A2DD2"/>
    <w:pPr>
      <w:numPr>
        <w:ilvl w:val="1"/>
        <w:numId w:val="37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5A2DD2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5A2DD2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5A2DD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5A2DD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5A2DD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5A2DD2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5A2DD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A2DD2"/>
    <w:pPr>
      <w:numPr>
        <w:ilvl w:val="1"/>
        <w:numId w:val="2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5A2DD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5A2DD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5A2DD2"/>
    <w:pPr>
      <w:keepNext/>
      <w:numPr>
        <w:ilvl w:val="1"/>
        <w:numId w:val="24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5A2DD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5A2DD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5A2DD2"/>
    <w:pPr>
      <w:numPr>
        <w:ilvl w:val="1"/>
        <w:numId w:val="26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5A2DD2"/>
    <w:pPr>
      <w:numPr>
        <w:ilvl w:val="1"/>
        <w:numId w:val="25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5A2DD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5A2DD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5A2DD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5A2DD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5A2DD2"/>
    <w:pPr>
      <w:numPr>
        <w:ilvl w:val="1"/>
        <w:numId w:val="2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5A2DD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5A2DD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5A2DD2"/>
    <w:pPr>
      <w:numPr>
        <w:ilvl w:val="1"/>
        <w:numId w:val="31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5A2DD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5A2DD2"/>
    <w:pPr>
      <w:numPr>
        <w:ilvl w:val="1"/>
        <w:numId w:val="2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5A2DD2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5A2DD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5A2DD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5A2DD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5A2DD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5A2DD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5A2DD2"/>
    <w:rPr>
      <w:color w:val="333399"/>
    </w:rPr>
  </w:style>
  <w:style w:type="table" w:customStyle="1" w:styleId="ppTableGrid">
    <w:name w:val="pp Table Grid"/>
    <w:basedOn w:val="ppTableList"/>
    <w:rsid w:val="005A2DD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5A2DD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5A2DD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5A2DD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5A2DD2"/>
  </w:style>
  <w:style w:type="table" w:styleId="TableGrid">
    <w:name w:val="Table Grid"/>
    <w:basedOn w:val="TableNormal"/>
    <w:rsid w:val="005A2DD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A2DD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2DD2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A2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DD2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A2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DD2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A2D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5A2DD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2D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5A2DD2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5A2DD2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5A2DD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5A2DD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5A2DD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5A2DD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5A2DD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5A2DD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5A2DD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5A2DD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5A2DD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5A2DD2"/>
  </w:style>
  <w:style w:type="character" w:customStyle="1" w:styleId="BodyTextChar">
    <w:name w:val="Body Text Char"/>
    <w:basedOn w:val="DefaultParagraphFont"/>
    <w:link w:val="BodyText"/>
    <w:semiHidden/>
    <w:rsid w:val="005A2DD2"/>
    <w:rPr>
      <w:lang w:eastAsia="en-US" w:bidi="en-US"/>
    </w:rPr>
  </w:style>
  <w:style w:type="paragraph" w:styleId="Revision">
    <w:name w:val="Revision"/>
    <w:hidden/>
    <w:uiPriority w:val="99"/>
    <w:semiHidden/>
    <w:rsid w:val="00DC7AF3"/>
    <w:pPr>
      <w:spacing w:after="0" w:line="240" w:lineRule="auto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7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7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73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7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6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04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3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5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4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75568aa6-8107-475d-948a-ef22627e57a5&amp;displaylang=e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msdn.microsoft.com/en-us/library/dd286726.asp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microsoft.visualstudio.testtools.uitest.common.uimap.uimap.aspx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asp.net/mvc/mvc3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windows.microsoft.com/en-US/windows/downloads/internet-explorer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msdn.microsoft.com/en-us/library/dd286681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elgado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2C67D-72C4-4304-9426-E3C8395CAA6D}"/>
      </w:docPartPr>
      <w:docPartBody>
        <w:p w:rsidR="00F61457" w:rsidRDefault="00421B3D">
          <w:r w:rsidRPr="00BD7E6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3D"/>
    <w:rsid w:val="001F1F81"/>
    <w:rsid w:val="00297E19"/>
    <w:rsid w:val="00421B3D"/>
    <w:rsid w:val="00557A37"/>
    <w:rsid w:val="005E0081"/>
    <w:rsid w:val="005F7B34"/>
    <w:rsid w:val="00610AD8"/>
    <w:rsid w:val="007332D2"/>
    <w:rsid w:val="007364A9"/>
    <w:rsid w:val="007C64E4"/>
    <w:rsid w:val="00976611"/>
    <w:rsid w:val="009B0413"/>
    <w:rsid w:val="00AB18DF"/>
    <w:rsid w:val="00AC6BBF"/>
    <w:rsid w:val="00AC7126"/>
    <w:rsid w:val="00AF4537"/>
    <w:rsid w:val="00B03815"/>
    <w:rsid w:val="00C105BD"/>
    <w:rsid w:val="00EF5915"/>
    <w:rsid w:val="00F43197"/>
    <w:rsid w:val="00F6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B3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B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d 9 3 3 3 b 8 6 - 1 0 b d - 4 6 3 4 - a 7 f d - 2 c f 8 a c d 6 8 7 1 7 "   t i t l e = " H o w   t o :   C r e a t e   W e b   C l i e n t   U I   T e s t   u s i n g   C o d e d   U I   T e s t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6D63C-6F57-464F-9872-CF263919114E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AB3A41D7-DED3-428C-9633-A687D3F5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2890</TotalTime>
  <Pages>8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Poornimma Kaliappan (VanceInfo)</dc:creator>
  <cp:lastModifiedBy>ndelgado</cp:lastModifiedBy>
  <cp:revision>68</cp:revision>
  <dcterms:created xsi:type="dcterms:W3CDTF">2011-04-29T21:31:00Z</dcterms:created>
  <dcterms:modified xsi:type="dcterms:W3CDTF">2011-06-14T20:44:00Z</dcterms:modified>
</cp:coreProperties>
</file>