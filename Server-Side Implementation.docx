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alias w:val="Topic"/>
        <w:tag w:val="7e32a30f-853f-47db-bce9-b12550309147"/>
        <w:id w:val="-354355056"/>
        <w:placeholder>
          <w:docPart w:val="DefaultPlaceholder_1082065158"/>
        </w:placeholder>
        <w:text/>
      </w:sdtPr>
      <w:sdtEndPr/>
      <w:sdtContent>
        <w:p w:rsidR="007A5B9C" w:rsidRDefault="00A21E87" w:rsidP="007A5B9C">
          <w:pPr>
            <w:pStyle w:val="ppTopic"/>
          </w:pPr>
          <w:r>
            <w:t>Server-S</w:t>
          </w:r>
          <w:r w:rsidR="007A5B9C">
            <w:t xml:space="preserve">ide </w:t>
          </w:r>
          <w:r w:rsidR="00730238">
            <w:t>Implementation</w:t>
          </w:r>
        </w:p>
      </w:sdtContent>
    </w:sdt>
    <w:p w:rsidR="00323FF4" w:rsidRDefault="00323FF4">
      <w:pPr>
        <w:pStyle w:val="Heading1"/>
      </w:pPr>
      <w:r>
        <w:t>Introduction</w:t>
      </w:r>
    </w:p>
    <w:p w:rsidR="00323FF4" w:rsidRDefault="00250E75" w:rsidP="00FF04BD">
      <w:pPr>
        <w:pStyle w:val="ppBodyText"/>
      </w:pPr>
      <w:r>
        <w:t>Crafting a well-</w:t>
      </w:r>
      <w:r w:rsidR="00EC2CBE">
        <w:t xml:space="preserve">architected web </w:t>
      </w:r>
      <w:r w:rsidR="00373BF2">
        <w:t xml:space="preserve">server </w:t>
      </w:r>
      <w:r w:rsidR="00EC2CBE">
        <w:t xml:space="preserve">application requires </w:t>
      </w:r>
      <w:r w:rsidR="00373BF2">
        <w:t xml:space="preserve">meeting the needs </w:t>
      </w:r>
      <w:r w:rsidR="000B00B2">
        <w:t>of</w:t>
      </w:r>
      <w:r w:rsidR="00373BF2">
        <w:t xml:space="preserve"> the web client while properly factoring the web server .NET </w:t>
      </w:r>
      <w:r w:rsidR="003467BF">
        <w:t xml:space="preserve">Framework </w:t>
      </w:r>
      <w:r w:rsidR="00373BF2">
        <w:t>code. A web server application is responsible for more than just returning HTML content given a URL</w:t>
      </w:r>
      <w:r w:rsidR="00EA72BE">
        <w:t xml:space="preserve">. </w:t>
      </w:r>
      <w:r w:rsidR="00373BF2">
        <w:t>Data models, data access and storage, security, communication, resource management, and internationalization are all part of creating a web server application.</w:t>
      </w:r>
      <w:r w:rsidR="007A5B9C">
        <w:t xml:space="preserve"> </w:t>
      </w:r>
      <w:r w:rsidR="00EC2CBE">
        <w:t xml:space="preserve">This chapter covers ways you can integrate </w:t>
      </w:r>
      <w:r w:rsidR="00373BF2">
        <w:t xml:space="preserve">technologies in the Microsoft web platform </w:t>
      </w:r>
      <w:r w:rsidR="00EC2CBE">
        <w:t xml:space="preserve">into a coherent architecture that is reliable, testable, and </w:t>
      </w:r>
      <w:r w:rsidR="000F6AF1">
        <w:t xml:space="preserve">capable of </w:t>
      </w:r>
      <w:r w:rsidR="00FF04BD">
        <w:t xml:space="preserve">handling </w:t>
      </w:r>
      <w:r w:rsidR="000F6AF1">
        <w:t>demanding web client applications.</w:t>
      </w:r>
    </w:p>
    <w:p w:rsidR="00B82D3D" w:rsidRDefault="00B82D3D" w:rsidP="00B82D3D">
      <w:r>
        <w:t xml:space="preserve">The following diagram shows the architecture of the Mileage Stats </w:t>
      </w:r>
      <w:r w:rsidR="00A34C23">
        <w:t>Reference Implementation (Mileage Stats)</w:t>
      </w:r>
      <w:r w:rsidR="00373BF2">
        <w:t xml:space="preserve">. </w:t>
      </w:r>
      <w:r>
        <w:t>The data access and repository layers are covered first, then the MVC and business services layers are discussed</w:t>
      </w:r>
      <w:r w:rsidR="00373BF2">
        <w:t xml:space="preserve">. </w:t>
      </w:r>
      <w:r>
        <w:t xml:space="preserve">The last sections </w:t>
      </w:r>
      <w:r w:rsidR="002C3559">
        <w:t xml:space="preserve">show how to provide </w:t>
      </w:r>
      <w:r>
        <w:t>asynchronous data</w:t>
      </w:r>
      <w:r w:rsidR="002C3559">
        <w:t xml:space="preserve"> and validation</w:t>
      </w:r>
      <w:r>
        <w:t xml:space="preserve"> to web clients.</w:t>
      </w:r>
    </w:p>
    <w:p w:rsidR="00B82D3D" w:rsidRDefault="00B82D3D" w:rsidP="00B82D3D">
      <w:pPr>
        <w:pStyle w:val="ppFigureCaption"/>
      </w:pPr>
      <w:r>
        <w:t>Mileage Stats High Level Architecture</w:t>
      </w:r>
    </w:p>
    <w:p w:rsidR="00B82D3D" w:rsidRPr="00B82D3D" w:rsidRDefault="000B00B2" w:rsidP="00B82D3D">
      <w:pPr>
        <w:pStyle w:val="ppFigure"/>
      </w:pPr>
      <w:r>
        <w:rPr>
          <w:noProof/>
          <w:lang w:bidi="ar-SA"/>
        </w:rPr>
        <w:drawing>
          <wp:inline distT="0" distB="0" distL="0" distR="0" wp14:anchorId="7DE3FC41" wp14:editId="2E5138A9">
            <wp:extent cx="4620386" cy="4035219"/>
            <wp:effectExtent l="0" t="0" r="889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01.png"/>
                    <pic:cNvPicPr/>
                  </pic:nvPicPr>
                  <pic:blipFill>
                    <a:blip r:embed="rId10">
                      <a:extLst>
                        <a:ext uri="{28A0092B-C50C-407E-A947-70E740481C1C}">
                          <a14:useLocalDpi xmlns:a14="http://schemas.microsoft.com/office/drawing/2010/main" val="0"/>
                        </a:ext>
                      </a:extLst>
                    </a:blip>
                    <a:stretch>
                      <a:fillRect/>
                    </a:stretch>
                  </pic:blipFill>
                  <pic:spPr>
                    <a:xfrm>
                      <a:off x="0" y="0"/>
                      <a:ext cx="4620386" cy="4035219"/>
                    </a:xfrm>
                    <a:prstGeom prst="rect">
                      <a:avLst/>
                    </a:prstGeom>
                  </pic:spPr>
                </pic:pic>
              </a:graphicData>
            </a:graphic>
          </wp:inline>
        </w:drawing>
      </w:r>
    </w:p>
    <w:p w:rsidR="00B82D3D" w:rsidRDefault="00B82D3D" w:rsidP="00FF04BD">
      <w:pPr>
        <w:pStyle w:val="ppBodyText"/>
      </w:pPr>
    </w:p>
    <w:p w:rsidR="000F6AF1" w:rsidRDefault="000F6AF1" w:rsidP="00FF04BD">
      <w:pPr>
        <w:pStyle w:val="Heading2"/>
      </w:pPr>
      <w:r w:rsidRPr="00FF04BD">
        <w:lastRenderedPageBreak/>
        <w:t xml:space="preserve">What </w:t>
      </w:r>
      <w:r>
        <w:t>you will learn in this chapter</w:t>
      </w:r>
    </w:p>
    <w:p w:rsidR="000F6AF1" w:rsidRDefault="000F6AF1" w:rsidP="00FF04BD">
      <w:pPr>
        <w:pStyle w:val="ppBulletList"/>
      </w:pPr>
      <w:r>
        <w:t>Leveraging Entity Framework and SQL Server Compact to create a data model</w:t>
      </w:r>
      <w:r w:rsidR="00CF1D1E">
        <w:t>.</w:t>
      </w:r>
    </w:p>
    <w:p w:rsidR="000F6AF1" w:rsidRDefault="00FF04BD" w:rsidP="00FF04BD">
      <w:pPr>
        <w:pStyle w:val="ppBulletList"/>
      </w:pPr>
      <w:r>
        <w:t xml:space="preserve">Techniques </w:t>
      </w:r>
      <w:r w:rsidR="000F6AF1">
        <w:t>to separate concerns between your data model, business logic, and user interface.</w:t>
      </w:r>
    </w:p>
    <w:p w:rsidR="000F6AF1" w:rsidRDefault="000F6AF1" w:rsidP="00FF04BD">
      <w:pPr>
        <w:pStyle w:val="ppBulletList"/>
      </w:pPr>
      <w:r>
        <w:t xml:space="preserve">How </w:t>
      </w:r>
      <w:r w:rsidR="00FF04BD">
        <w:t xml:space="preserve">to </w:t>
      </w:r>
      <w:r>
        <w:t>support interactive web clients</w:t>
      </w:r>
      <w:r w:rsidR="00FF04BD">
        <w:t xml:space="preserve"> with asynchronous data</w:t>
      </w:r>
      <w:r>
        <w:t>.</w:t>
      </w:r>
    </w:p>
    <w:p w:rsidR="000F6AF1" w:rsidRDefault="000F6AF1" w:rsidP="00FF04BD">
      <w:pPr>
        <w:pStyle w:val="ppBulletList"/>
      </w:pPr>
      <w:r>
        <w:t>Managing data validation at each level of the stack.</w:t>
      </w:r>
    </w:p>
    <w:p w:rsidR="007A5B9C" w:rsidRDefault="007A5B9C" w:rsidP="007A5B9C">
      <w:pPr>
        <w:pStyle w:val="ppListEnd"/>
      </w:pPr>
    </w:p>
    <w:p w:rsidR="001E63FC" w:rsidRPr="001E63FC" w:rsidRDefault="001E63FC" w:rsidP="001E63FC">
      <w:pPr>
        <w:pStyle w:val="ppBodyText"/>
      </w:pPr>
      <w:r w:rsidRPr="001E63FC">
        <w:t xml:space="preserve">The technologies discussed in this chapter </w:t>
      </w:r>
      <w:r>
        <w:t xml:space="preserve">are </w:t>
      </w:r>
      <w:r w:rsidRPr="001E63FC">
        <w:t>ASP.NET MVC 3, Entity Framework 4, SQL Server Compact Edition 4, and Unity Application Block 2.0.</w:t>
      </w:r>
    </w:p>
    <w:p w:rsidR="0060179C" w:rsidRPr="00C47E78" w:rsidRDefault="00C47E78" w:rsidP="00C47E78">
      <w:pPr>
        <w:pStyle w:val="Heading1"/>
      </w:pPr>
      <w:r>
        <w:t>Creating a Data Model</w:t>
      </w:r>
    </w:p>
    <w:p w:rsidR="0060179C" w:rsidRDefault="00BB757D" w:rsidP="0060179C">
      <w:pPr>
        <w:pStyle w:val="ppBodyText"/>
      </w:pPr>
      <w:r>
        <w:t xml:space="preserve">The data model is a key foundational piece for </w:t>
      </w:r>
      <w:r w:rsidR="00AA56E4">
        <w:t xml:space="preserve">your </w:t>
      </w:r>
      <w:r>
        <w:t xml:space="preserve">application and </w:t>
      </w:r>
      <w:r w:rsidR="00AA56E4">
        <w:t xml:space="preserve">choices of </w:t>
      </w:r>
      <w:r>
        <w:t xml:space="preserve">storage technology and data access patterns </w:t>
      </w:r>
      <w:r w:rsidR="00AA56E4">
        <w:t xml:space="preserve">can </w:t>
      </w:r>
      <w:r>
        <w:t xml:space="preserve">affect the entire application. This section covers an approach </w:t>
      </w:r>
      <w:r w:rsidR="001F49A6">
        <w:t xml:space="preserve">using </w:t>
      </w:r>
      <w:r>
        <w:t xml:space="preserve">rapid modeling techniques and tools while allowing </w:t>
      </w:r>
      <w:r w:rsidR="00AA56E4">
        <w:t xml:space="preserve">you to migrate </w:t>
      </w:r>
      <w:r>
        <w:t>to high-scale data storage</w:t>
      </w:r>
      <w:r w:rsidR="00AA56E4">
        <w:t xml:space="preserve"> in the future</w:t>
      </w:r>
      <w:r>
        <w:t>.</w:t>
      </w:r>
    </w:p>
    <w:p w:rsidR="00E168AF" w:rsidRDefault="00296285" w:rsidP="0024268C">
      <w:pPr>
        <w:pStyle w:val="ppBodyText"/>
        <w:numPr>
          <w:ilvl w:val="0"/>
          <w:numId w:val="18"/>
        </w:numPr>
      </w:pPr>
      <w:r>
        <w:t>A well-</w:t>
      </w:r>
      <w:r w:rsidR="00BB757D">
        <w:t>design</w:t>
      </w:r>
      <w:r w:rsidR="009957CF">
        <w:t>ed</w:t>
      </w:r>
      <w:r w:rsidR="00BB757D">
        <w:t xml:space="preserve"> data </w:t>
      </w:r>
      <w:r>
        <w:t xml:space="preserve">model </w:t>
      </w:r>
      <w:r w:rsidR="009957CF">
        <w:t xml:space="preserve">captures </w:t>
      </w:r>
      <w:r w:rsidR="00462007">
        <w:t xml:space="preserve">key </w:t>
      </w:r>
      <w:r w:rsidR="009957CF">
        <w:t>truths about the data</w:t>
      </w:r>
      <w:r w:rsidR="00F737A5">
        <w:t xml:space="preserve"> and avoids conditional logic specific to the application</w:t>
      </w:r>
      <w:r w:rsidR="009957CF">
        <w:t xml:space="preserve">. </w:t>
      </w:r>
      <w:r w:rsidR="00AA56E4">
        <w:t xml:space="preserve">When you separate </w:t>
      </w:r>
      <w:r w:rsidR="00E168AF">
        <w:t xml:space="preserve">concerns between the application and the data model, the application remains robust and maintainable as </w:t>
      </w:r>
      <w:r w:rsidR="00AA56E4">
        <w:t xml:space="preserve">you add </w:t>
      </w:r>
      <w:r w:rsidR="00E168AF">
        <w:t>features over time. The t</w:t>
      </w:r>
      <w:r w:rsidR="009957CF">
        <w:t xml:space="preserve">ypical concerns </w:t>
      </w:r>
      <w:r w:rsidR="00E168AF">
        <w:t xml:space="preserve">of a </w:t>
      </w:r>
      <w:r w:rsidR="009957CF">
        <w:t xml:space="preserve">data </w:t>
      </w:r>
      <w:r w:rsidR="00E168AF">
        <w:t xml:space="preserve">model include the type of </w:t>
      </w:r>
      <w:r w:rsidR="009957CF">
        <w:t>data, relationships</w:t>
      </w:r>
      <w:r w:rsidR="00E168AF">
        <w:t xml:space="preserve"> between entities</w:t>
      </w:r>
      <w:r w:rsidR="009957CF">
        <w:t xml:space="preserve">, and constraints. </w:t>
      </w:r>
    </w:p>
    <w:p w:rsidR="00E168AF" w:rsidRDefault="00E168AF" w:rsidP="00296285">
      <w:pPr>
        <w:pStyle w:val="ppBodyText"/>
        <w:numPr>
          <w:ilvl w:val="0"/>
          <w:numId w:val="0"/>
        </w:numPr>
      </w:pPr>
      <w:r>
        <w:t xml:space="preserve">The data </w:t>
      </w:r>
      <w:r w:rsidR="00AA56E4">
        <w:t xml:space="preserve">you store </w:t>
      </w:r>
      <w:r w:rsidR="00296285">
        <w:t xml:space="preserve">is </w:t>
      </w:r>
      <w:r>
        <w:t xml:space="preserve">often </w:t>
      </w:r>
      <w:r w:rsidR="00A32584">
        <w:t xml:space="preserve">in </w:t>
      </w:r>
      <w:r w:rsidR="00296285">
        <w:t xml:space="preserve">a format that </w:t>
      </w:r>
      <w:r w:rsidR="00A32584">
        <w:t xml:space="preserve">is </w:t>
      </w:r>
      <w:r w:rsidR="00462007">
        <w:t xml:space="preserve">optimized for storage but </w:t>
      </w:r>
      <w:r w:rsidR="00A32584">
        <w:t xml:space="preserve">is </w:t>
      </w:r>
      <w:r w:rsidR="00296285">
        <w:t xml:space="preserve">not </w:t>
      </w:r>
      <w:r w:rsidR="00AA56E4">
        <w:t xml:space="preserve">convenient </w:t>
      </w:r>
      <w:r w:rsidR="00462007">
        <w:t xml:space="preserve">for consumption by </w:t>
      </w:r>
      <w:r w:rsidR="00296285">
        <w:t xml:space="preserve">the application. </w:t>
      </w:r>
      <w:r w:rsidR="00462007">
        <w:t xml:space="preserve">For example, </w:t>
      </w:r>
      <w:r w:rsidR="003B5D03">
        <w:t>duration</w:t>
      </w:r>
      <w:r w:rsidR="00462007">
        <w:t xml:space="preserve"> may be stored as a number representing the number of computer clock ticks, but having a </w:t>
      </w:r>
      <w:proofErr w:type="spellStart"/>
      <w:r w:rsidR="007D3DB9">
        <w:rPr>
          <w:b/>
        </w:rPr>
        <w:t>TimeSpan</w:t>
      </w:r>
      <w:proofErr w:type="spellEnd"/>
      <w:r w:rsidR="007D3DB9">
        <w:t xml:space="preserve"> </w:t>
      </w:r>
      <w:r w:rsidR="00462007">
        <w:t>would be easier for the application</w:t>
      </w:r>
      <w:r w:rsidR="00AA56E4">
        <w:t xml:space="preserve"> to use</w:t>
      </w:r>
      <w:r w:rsidR="00462007">
        <w:t xml:space="preserve">. </w:t>
      </w:r>
      <w:r w:rsidR="00296285">
        <w:t xml:space="preserve">In this case the data model </w:t>
      </w:r>
      <w:r w:rsidR="001447BE">
        <w:t xml:space="preserve">(or associated data access layer) should </w:t>
      </w:r>
      <w:r w:rsidR="00296285">
        <w:t xml:space="preserve">encapsulate the translation </w:t>
      </w:r>
      <w:r w:rsidR="0033673C">
        <w:t xml:space="preserve">between </w:t>
      </w:r>
      <w:r w:rsidR="001447BE">
        <w:t xml:space="preserve">the storage </w:t>
      </w:r>
      <w:r>
        <w:t xml:space="preserve">and in-memory </w:t>
      </w:r>
      <w:r w:rsidR="001447BE">
        <w:t>format</w:t>
      </w:r>
      <w:r>
        <w:t>s</w:t>
      </w:r>
      <w:r w:rsidR="001447BE">
        <w:t xml:space="preserve">. </w:t>
      </w:r>
      <w:r>
        <w:t>Ideally, a data model should not contain any user interface or application logic and should fully abstract the underlying storage implementation.</w:t>
      </w:r>
    </w:p>
    <w:p w:rsidR="00E168AF" w:rsidRDefault="00E168AF" w:rsidP="00007E31">
      <w:pPr>
        <w:pStyle w:val="ppBodyText"/>
        <w:numPr>
          <w:ilvl w:val="0"/>
          <w:numId w:val="18"/>
        </w:numPr>
      </w:pPr>
      <w:r>
        <w:t xml:space="preserve">In </w:t>
      </w:r>
      <w:r w:rsidR="00852BB2">
        <w:t>Mileage Stats</w:t>
      </w:r>
      <w:r>
        <w:t xml:space="preserve">, the </w:t>
      </w:r>
      <w:proofErr w:type="spellStart"/>
      <w:r w:rsidRPr="00E51683">
        <w:rPr>
          <w:b/>
        </w:rPr>
        <w:t>MileageStats.Model</w:t>
      </w:r>
      <w:proofErr w:type="spellEnd"/>
      <w:r>
        <w:t xml:space="preserve"> project contains the data model. The structure and strong-typing of the classes express </w:t>
      </w:r>
      <w:r w:rsidR="00007E31">
        <w:t xml:space="preserve">the data types, relationships, and constraints inherent to the data. For example: </w:t>
      </w:r>
      <w:r>
        <w:t xml:space="preserve">The </w:t>
      </w:r>
      <w:proofErr w:type="spellStart"/>
      <w:r w:rsidRPr="00007E31">
        <w:rPr>
          <w:b/>
        </w:rPr>
        <w:t>PricePerUnit</w:t>
      </w:r>
      <w:proofErr w:type="spellEnd"/>
      <w:r>
        <w:t xml:space="preserve"> property of the </w:t>
      </w:r>
      <w:proofErr w:type="spellStart"/>
      <w:r w:rsidRPr="00007E31">
        <w:rPr>
          <w:b/>
        </w:rPr>
        <w:t>FillupEntry</w:t>
      </w:r>
      <w:proofErr w:type="spellEnd"/>
      <w:r>
        <w:t xml:space="preserve"> class is a </w:t>
      </w:r>
      <w:r w:rsidRPr="00007E31">
        <w:rPr>
          <w:b/>
        </w:rPr>
        <w:t>double</w:t>
      </w:r>
      <w:r>
        <w:t xml:space="preserve"> to allow for dollar and cents, the </w:t>
      </w:r>
      <w:proofErr w:type="spellStart"/>
      <w:r w:rsidRPr="00007E31">
        <w:rPr>
          <w:b/>
        </w:rPr>
        <w:t>Fillups</w:t>
      </w:r>
      <w:proofErr w:type="spellEnd"/>
      <w:r>
        <w:t xml:space="preserve"> property of the Vehicle class is an </w:t>
      </w:r>
      <w:proofErr w:type="spellStart"/>
      <w:r w:rsidRPr="00007E31">
        <w:rPr>
          <w:b/>
        </w:rPr>
        <w:t>ICollection</w:t>
      </w:r>
      <w:proofErr w:type="spellEnd"/>
      <w:r w:rsidRPr="00007E31">
        <w:rPr>
          <w:b/>
        </w:rPr>
        <w:t>&lt;</w:t>
      </w:r>
      <w:proofErr w:type="spellStart"/>
      <w:r w:rsidRPr="00007E31">
        <w:rPr>
          <w:b/>
        </w:rPr>
        <w:t>FillupEntry</w:t>
      </w:r>
      <w:proofErr w:type="spellEnd"/>
      <w:r w:rsidRPr="00007E31">
        <w:rPr>
          <w:b/>
        </w:rPr>
        <w:t>&gt;</w:t>
      </w:r>
      <w:r>
        <w:t xml:space="preserve"> to express a one-to-many relationship, and the </w:t>
      </w:r>
      <w:proofErr w:type="spellStart"/>
      <w:r w:rsidRPr="00007E31">
        <w:rPr>
          <w:b/>
        </w:rPr>
        <w:t>DueDate</w:t>
      </w:r>
      <w:proofErr w:type="spellEnd"/>
      <w:r>
        <w:t xml:space="preserve"> property of the </w:t>
      </w:r>
      <w:r w:rsidRPr="00007E31">
        <w:rPr>
          <w:b/>
        </w:rPr>
        <w:t>Reminder</w:t>
      </w:r>
      <w:r>
        <w:t xml:space="preserve"> class is a </w:t>
      </w:r>
      <w:proofErr w:type="spellStart"/>
      <w:r>
        <w:t>nullable</w:t>
      </w:r>
      <w:proofErr w:type="spellEnd"/>
      <w:r>
        <w:t xml:space="preserve"> </w:t>
      </w:r>
      <w:proofErr w:type="spellStart"/>
      <w:r w:rsidRPr="00007E31">
        <w:rPr>
          <w:b/>
        </w:rPr>
        <w:t>DateTime</w:t>
      </w:r>
      <w:proofErr w:type="spellEnd"/>
      <w:r>
        <w:t xml:space="preserve">  to allow it to be optional.</w:t>
      </w:r>
    </w:p>
    <w:p w:rsidR="00007E31" w:rsidRDefault="00007E31" w:rsidP="00007E31">
      <w:pPr>
        <w:pStyle w:val="ppBodyText"/>
        <w:numPr>
          <w:ilvl w:val="0"/>
          <w:numId w:val="18"/>
        </w:numPr>
      </w:pPr>
      <w:r>
        <w:t xml:space="preserve">When </w:t>
      </w:r>
      <w:r w:rsidR="00AA56E4">
        <w:t xml:space="preserve">your </w:t>
      </w:r>
      <w:r w:rsidR="00CE5C20">
        <w:t>application has significant</w:t>
      </w:r>
      <w:r>
        <w:t xml:space="preserve"> complex</w:t>
      </w:r>
      <w:r w:rsidR="00CE5C20">
        <w:t>ity</w:t>
      </w:r>
      <w:r>
        <w:t xml:space="preserve"> or conditional interaction with the data, </w:t>
      </w:r>
      <w:r w:rsidR="00AA56E4">
        <w:t xml:space="preserve">you </w:t>
      </w:r>
      <w:r w:rsidR="00946D6B">
        <w:t xml:space="preserve">should </w:t>
      </w:r>
      <w:r w:rsidR="002C3559">
        <w:t xml:space="preserve">consider </w:t>
      </w:r>
      <w:r w:rsidR="00946D6B">
        <w:t>creat</w:t>
      </w:r>
      <w:r w:rsidR="002C3559">
        <w:t>ing</w:t>
      </w:r>
      <w:r w:rsidR="00946D6B">
        <w:t xml:space="preserve"> </w:t>
      </w:r>
      <w:r>
        <w:t xml:space="preserve">a separate domain model. See the </w:t>
      </w:r>
      <w:r w:rsidR="00CA6107">
        <w:t>"</w:t>
      </w:r>
      <w:r w:rsidR="00946D6B">
        <w:t>Composing Application Logic</w:t>
      </w:r>
      <w:r w:rsidR="00CA6107">
        <w:t>"</w:t>
      </w:r>
      <w:r>
        <w:t xml:space="preserve"> section for guidance about whether or not to create a separate </w:t>
      </w:r>
      <w:r w:rsidR="00946D6B">
        <w:t xml:space="preserve">domain </w:t>
      </w:r>
      <w:r>
        <w:t>model.</w:t>
      </w:r>
    </w:p>
    <w:p w:rsidR="00C47E78" w:rsidRDefault="00C47E78" w:rsidP="00412F01">
      <w:pPr>
        <w:pStyle w:val="Heading2"/>
      </w:pPr>
      <w:r>
        <w:t xml:space="preserve">Rapid Data Modeling using </w:t>
      </w:r>
      <w:r w:rsidR="00A521CE">
        <w:t xml:space="preserve">the </w:t>
      </w:r>
      <w:r>
        <w:t xml:space="preserve">Entity Framework and </w:t>
      </w:r>
      <w:r w:rsidR="00487BC8">
        <w:t>SQL Server Compact</w:t>
      </w:r>
    </w:p>
    <w:p w:rsidR="000778DB" w:rsidRDefault="00A521CE" w:rsidP="00B703F9">
      <w:pPr>
        <w:pStyle w:val="ppBodyText"/>
      </w:pPr>
      <w:r>
        <w:t xml:space="preserve">The </w:t>
      </w:r>
      <w:r w:rsidR="00C47E78">
        <w:t xml:space="preserve">Entity Framework provides </w:t>
      </w:r>
      <w:r w:rsidR="009C7298">
        <w:t xml:space="preserve">three </w:t>
      </w:r>
      <w:r w:rsidR="00C47E78">
        <w:t xml:space="preserve">ways </w:t>
      </w:r>
      <w:r w:rsidR="00946D6B">
        <w:t xml:space="preserve">for you </w:t>
      </w:r>
      <w:r w:rsidR="00C47E78">
        <w:t xml:space="preserve">to rapidly create a data model. </w:t>
      </w:r>
      <w:r w:rsidR="00946D6B">
        <w:t xml:space="preserve">You </w:t>
      </w:r>
      <w:r w:rsidR="00C47E78">
        <w:t xml:space="preserve">can use the code-first approach to author </w:t>
      </w:r>
      <w:r w:rsidR="006939CC">
        <w:t>standard classes</w:t>
      </w:r>
      <w:r w:rsidR="004D795E">
        <w:t xml:space="preserve"> </w:t>
      </w:r>
      <w:r w:rsidR="00C47E78">
        <w:t xml:space="preserve">that </w:t>
      </w:r>
      <w:r>
        <w:t xml:space="preserve">the </w:t>
      </w:r>
      <w:r w:rsidR="00B703F9" w:rsidRPr="00B703F9">
        <w:t>Entity Framework</w:t>
      </w:r>
      <w:r w:rsidR="00C47E78">
        <w:t xml:space="preserve"> uses to generate a database schema</w:t>
      </w:r>
      <w:r w:rsidR="009C7298">
        <w:t xml:space="preserve">. You </w:t>
      </w:r>
      <w:r w:rsidR="00C47E78">
        <w:t xml:space="preserve">can use the database-first approach where </w:t>
      </w:r>
      <w:r>
        <w:t xml:space="preserve">the </w:t>
      </w:r>
      <w:r w:rsidR="00B703F9" w:rsidRPr="00B703F9">
        <w:t>Entity Framework</w:t>
      </w:r>
      <w:r w:rsidR="00C47E78">
        <w:t xml:space="preserve"> generates data model </w:t>
      </w:r>
      <w:r w:rsidR="00C47E78">
        <w:lastRenderedPageBreak/>
        <w:t>classes from an existing database.</w:t>
      </w:r>
      <w:r w:rsidR="009C7298">
        <w:t xml:space="preserve"> You can use the model-first approach where an Entity Data Model (.EDMX) can be used to generate the code and database.</w:t>
      </w:r>
    </w:p>
    <w:p w:rsidR="000778DB" w:rsidRDefault="00C47E78" w:rsidP="001A102D">
      <w:pPr>
        <w:pStyle w:val="ppBodyText"/>
      </w:pPr>
      <w:r>
        <w:t xml:space="preserve">The code-first approach is </w:t>
      </w:r>
      <w:r w:rsidR="000778DB">
        <w:t>well suited</w:t>
      </w:r>
      <w:r>
        <w:t xml:space="preserve"> for scenarios like </w:t>
      </w:r>
      <w:r w:rsidR="000F2D83">
        <w:t>Mileage</w:t>
      </w:r>
      <w:r w:rsidR="00852BB2">
        <w:t xml:space="preserve"> </w:t>
      </w:r>
      <w:r w:rsidR="000F2D83">
        <w:t>Stats</w:t>
      </w:r>
      <w:r w:rsidR="00852BB2">
        <w:t xml:space="preserve"> </w:t>
      </w:r>
      <w:r>
        <w:t>where developers are defining a new data model</w:t>
      </w:r>
      <w:r w:rsidR="001C05CD">
        <w:t xml:space="preserve"> that will likely evolve as the application is written</w:t>
      </w:r>
      <w:r>
        <w:t xml:space="preserve"> and there is not an existing database.</w:t>
      </w:r>
      <w:r w:rsidR="000778DB">
        <w:t xml:space="preserve"> </w:t>
      </w:r>
      <w:r w:rsidR="00946D6B">
        <w:t xml:space="preserve">If you have </w:t>
      </w:r>
      <w:r w:rsidR="000778DB">
        <w:t>an existing database</w:t>
      </w:r>
      <w:r w:rsidR="00946D6B">
        <w:t xml:space="preserve">, </w:t>
      </w:r>
      <w:r w:rsidR="00887A7E">
        <w:t xml:space="preserve">prefer to use </w:t>
      </w:r>
      <w:r w:rsidR="00946D6B">
        <w:t>stored procedures,</w:t>
      </w:r>
      <w:r w:rsidR="000778DB">
        <w:t xml:space="preserve"> or </w:t>
      </w:r>
      <w:r w:rsidR="003B5D03">
        <w:t xml:space="preserve">have </w:t>
      </w:r>
      <w:r w:rsidR="000778DB">
        <w:t>a data architect</w:t>
      </w:r>
      <w:r w:rsidR="003B5D03">
        <w:t xml:space="preserve"> on your team</w:t>
      </w:r>
      <w:r w:rsidR="00946D6B">
        <w:t>, you</w:t>
      </w:r>
      <w:r w:rsidR="000778DB">
        <w:t xml:space="preserve"> may prefer a more traditional database modeling techniques </w:t>
      </w:r>
      <w:r w:rsidR="00946D6B">
        <w:t>that let</w:t>
      </w:r>
      <w:r w:rsidR="00AD10EF">
        <w:t>s</w:t>
      </w:r>
      <w:r w:rsidR="00946D6B">
        <w:t xml:space="preserve"> you </w:t>
      </w:r>
      <w:r w:rsidR="000778DB">
        <w:t>generate the data model code</w:t>
      </w:r>
      <w:r w:rsidR="00946D6B">
        <w:t xml:space="preserve"> </w:t>
      </w:r>
      <w:r w:rsidR="006A35F7">
        <w:t>from the database</w:t>
      </w:r>
      <w:r w:rsidR="000778DB">
        <w:t>.</w:t>
      </w:r>
    </w:p>
    <w:p w:rsidR="00C47E78" w:rsidRDefault="00946D6B" w:rsidP="00B703F9">
      <w:pPr>
        <w:pStyle w:val="ppBodyText"/>
      </w:pPr>
      <w:r>
        <w:t xml:space="preserve">Using </w:t>
      </w:r>
      <w:r w:rsidR="00487BC8">
        <w:t>SQL Server Compact</w:t>
      </w:r>
      <w:r>
        <w:t xml:space="preserve"> with </w:t>
      </w:r>
      <w:r w:rsidR="00A521CE">
        <w:t xml:space="preserve">the </w:t>
      </w:r>
      <w:r>
        <w:t>Entity Framework</w:t>
      </w:r>
      <w:r w:rsidR="00C47E78">
        <w:t xml:space="preserve"> allows </w:t>
      </w:r>
      <w:r>
        <w:t>you</w:t>
      </w:r>
      <w:r w:rsidR="00C47E78">
        <w:t xml:space="preserve"> to create an on-disk database </w:t>
      </w:r>
      <w:r w:rsidR="008B1E18">
        <w:t xml:space="preserve">that can easily be recreated whenever </w:t>
      </w:r>
      <w:r>
        <w:t xml:space="preserve">your </w:t>
      </w:r>
      <w:r w:rsidR="008B1E18">
        <w:t xml:space="preserve">schema changes and can be seeded with a small dataset </w:t>
      </w:r>
      <w:r w:rsidR="006939CC">
        <w:t>useful for debugging and unit testing.</w:t>
      </w:r>
      <w:r w:rsidR="001C05CD">
        <w:t xml:space="preserve"> </w:t>
      </w:r>
      <w:r w:rsidR="00487BC8">
        <w:t>SQL Server Compact</w:t>
      </w:r>
      <w:r w:rsidR="001C05CD">
        <w:t xml:space="preserve"> provides a minimal footprint that can be migrated to SQL </w:t>
      </w:r>
      <w:r w:rsidR="00297C08">
        <w:t xml:space="preserve">Server </w:t>
      </w:r>
      <w:r w:rsidR="001C05CD">
        <w:t>Express, SQL Server, or SQL Azure when the application is deployed.</w:t>
      </w:r>
    </w:p>
    <w:p w:rsidR="00844EFA" w:rsidRDefault="00844EFA" w:rsidP="00844EFA">
      <w:pPr>
        <w:pStyle w:val="ppNote"/>
      </w:pPr>
      <w:r>
        <w:t>SQL Server Compact provides query and update functionality, but does not support conditional syntax (such as IF EXISTS) nor stored procedures</w:t>
      </w:r>
      <w:r w:rsidR="00373BF2">
        <w:t xml:space="preserve">. </w:t>
      </w:r>
      <w:r w:rsidR="007A20D9">
        <w:t>Consider other SQL Server</w:t>
      </w:r>
      <w:r>
        <w:t xml:space="preserve"> </w:t>
      </w:r>
      <w:r w:rsidR="007A20D9">
        <w:t xml:space="preserve">editions </w:t>
      </w:r>
      <w:r>
        <w:t>as your starting point if you need database-centric logic.</w:t>
      </w:r>
    </w:p>
    <w:p w:rsidR="002C3559" w:rsidRDefault="000F2D83" w:rsidP="001A102D">
      <w:pPr>
        <w:pStyle w:val="ppBodyText"/>
      </w:pPr>
      <w:r>
        <w:t>Mileage</w:t>
      </w:r>
      <w:r w:rsidR="00852BB2">
        <w:t xml:space="preserve"> </w:t>
      </w:r>
      <w:r>
        <w:t>Stats</w:t>
      </w:r>
      <w:r w:rsidR="000778DB">
        <w:t xml:space="preserve"> combined </w:t>
      </w:r>
      <w:r w:rsidR="00175FB7">
        <w:t xml:space="preserve">the code-first approach </w:t>
      </w:r>
      <w:r w:rsidR="000778DB">
        <w:t xml:space="preserve">with </w:t>
      </w:r>
      <w:r w:rsidR="00A521CE">
        <w:t xml:space="preserve">the </w:t>
      </w:r>
      <w:r w:rsidR="000778DB">
        <w:t xml:space="preserve">Entity Framework and </w:t>
      </w:r>
      <w:r w:rsidR="00487BC8">
        <w:t>SQL Server Compact</w:t>
      </w:r>
      <w:r w:rsidR="000778DB">
        <w:t xml:space="preserve">. This </w:t>
      </w:r>
      <w:r w:rsidR="00175FB7">
        <w:t xml:space="preserve">allowed </w:t>
      </w:r>
      <w:r w:rsidR="000778DB">
        <w:t xml:space="preserve">the </w:t>
      </w:r>
      <w:r w:rsidR="00175FB7">
        <w:t>data model to be built quickly, adapt to changes, and minimize</w:t>
      </w:r>
      <w:r w:rsidR="000778DB">
        <w:t>d</w:t>
      </w:r>
      <w:r w:rsidR="00175FB7">
        <w:t xml:space="preserve"> the day-to-day cost of database setup for </w:t>
      </w:r>
      <w:r w:rsidR="000778DB">
        <w:t>the development team</w:t>
      </w:r>
      <w:r w:rsidR="00175FB7">
        <w:t>.</w:t>
      </w:r>
      <w:r w:rsidR="002C3559">
        <w:t xml:space="preserve"> </w:t>
      </w:r>
    </w:p>
    <w:p w:rsidR="00175FB7" w:rsidRDefault="00A521CE" w:rsidP="001A102D">
      <w:pPr>
        <w:pStyle w:val="ppBodyText"/>
      </w:pPr>
      <w:r>
        <w:t xml:space="preserve">The </w:t>
      </w:r>
      <w:r w:rsidR="002C3559">
        <w:t xml:space="preserve">Entity Framework lets you easily seed your database with sample data each time the database is rebuilt. This gives you the opportunity to use realistic sample </w:t>
      </w:r>
      <w:r w:rsidR="00DD5A81">
        <w:t xml:space="preserve">data </w:t>
      </w:r>
      <w:r w:rsidR="002C3559">
        <w:t>while you develop the application</w:t>
      </w:r>
      <w:r w:rsidR="00373BF2">
        <w:t xml:space="preserve">. </w:t>
      </w:r>
      <w:r w:rsidR="003B5D03">
        <w:t xml:space="preserve">Issues were found early while developing </w:t>
      </w:r>
      <w:r w:rsidR="00D971AC">
        <w:t>Mileage Stats</w:t>
      </w:r>
      <w:r w:rsidR="002C3559">
        <w:t xml:space="preserve"> </w:t>
      </w:r>
      <w:r w:rsidR="003B5D03">
        <w:t>because the sample data forced the user interface and application logic to work with realistic data.</w:t>
      </w:r>
    </w:p>
    <w:p w:rsidR="001C05CD" w:rsidRDefault="000778DB" w:rsidP="001A102D">
      <w:pPr>
        <w:pStyle w:val="ppBodyText"/>
      </w:pPr>
      <w:r>
        <w:t xml:space="preserve">To use the code-first approach, </w:t>
      </w:r>
      <w:r w:rsidR="00946D6B">
        <w:t xml:space="preserve">you </w:t>
      </w:r>
      <w:r w:rsidR="009B7BBB">
        <w:t xml:space="preserve">create </w:t>
      </w:r>
      <w:r>
        <w:t xml:space="preserve">plain old CLR object (POCO) classes. </w:t>
      </w:r>
      <w:r w:rsidR="00A521CE">
        <w:t xml:space="preserve">The </w:t>
      </w:r>
      <w:r>
        <w:t xml:space="preserve">Entity Framework infers the database </w:t>
      </w:r>
      <w:r w:rsidR="009B7BBB">
        <w:t xml:space="preserve">schema from </w:t>
      </w:r>
      <w:r w:rsidR="00946D6B">
        <w:t xml:space="preserve">your </w:t>
      </w:r>
      <w:r w:rsidR="009B7BBB">
        <w:t>class structure</w:t>
      </w:r>
      <w:r>
        <w:t xml:space="preserve"> and </w:t>
      </w:r>
      <w:r w:rsidR="00946D6B">
        <w:t xml:space="preserve">your </w:t>
      </w:r>
      <w:r>
        <w:t xml:space="preserve">property types. </w:t>
      </w:r>
      <w:r w:rsidR="001C05CD">
        <w:t xml:space="preserve">In the following example, the </w:t>
      </w:r>
      <w:proofErr w:type="spellStart"/>
      <w:r w:rsidR="001C05CD" w:rsidRPr="004D795E">
        <w:rPr>
          <w:b/>
        </w:rPr>
        <w:t>FillupEntry</w:t>
      </w:r>
      <w:proofErr w:type="spellEnd"/>
      <w:r w:rsidR="001C05CD">
        <w:t xml:space="preserve"> class defines properties that </w:t>
      </w:r>
      <w:r w:rsidR="00A521CE">
        <w:t xml:space="preserve">the </w:t>
      </w:r>
      <w:r w:rsidR="005A2BD1">
        <w:t>Entity Framework</w:t>
      </w:r>
      <w:r w:rsidR="001C05CD">
        <w:t xml:space="preserve"> can map to a database schema.</w:t>
      </w:r>
    </w:p>
    <w:p w:rsidR="001C05CD" w:rsidRDefault="001C05CD" w:rsidP="001C05CD">
      <w:pPr>
        <w:pStyle w:val="ppCodeLanguage"/>
      </w:pPr>
      <w:r>
        <w:t>C#</w:t>
      </w:r>
    </w:p>
    <w:p w:rsidR="003C3119" w:rsidRDefault="003C3119" w:rsidP="00645F27">
      <w:pPr>
        <w:pStyle w:val="ppCode"/>
        <w:rPr>
          <w:lang w:bidi="ar-SA"/>
        </w:rPr>
      </w:pPr>
      <w:r>
        <w:rPr>
          <w:lang w:bidi="ar-SA"/>
        </w:rPr>
        <w:t xml:space="preserve">// contained in </w:t>
      </w:r>
      <w:r>
        <w:t>FillupEntry.cs</w:t>
      </w:r>
    </w:p>
    <w:p w:rsidR="001C05CD" w:rsidRPr="00645F27" w:rsidRDefault="001C05CD" w:rsidP="00645F27">
      <w:pPr>
        <w:pStyle w:val="ppCode"/>
        <w:rPr>
          <w:lang w:bidi="ar-SA"/>
        </w:rPr>
      </w:pPr>
      <w:r w:rsidRPr="00645F27">
        <w:rPr>
          <w:lang w:bidi="ar-SA"/>
        </w:rPr>
        <w:t>public class FillupEntry</w:t>
      </w:r>
    </w:p>
    <w:p w:rsidR="001C05CD" w:rsidRPr="00645F27" w:rsidRDefault="001C05CD" w:rsidP="00645F27">
      <w:pPr>
        <w:pStyle w:val="ppCode"/>
        <w:rPr>
          <w:lang w:bidi="ar-SA"/>
        </w:rPr>
      </w:pPr>
      <w:r w:rsidRPr="00645F27">
        <w:rPr>
          <w:lang w:bidi="ar-SA"/>
        </w:rPr>
        <w:t>{</w:t>
      </w:r>
    </w:p>
    <w:p w:rsidR="00645F27" w:rsidRPr="00645F27" w:rsidRDefault="00645F27" w:rsidP="00645F27">
      <w:pPr>
        <w:pStyle w:val="ppCode"/>
      </w:pPr>
      <w:r w:rsidRPr="00645F27">
        <w:t xml:space="preserve">  </w:t>
      </w:r>
      <w:r w:rsidR="0080528E">
        <w:t>...</w:t>
      </w:r>
      <w:r w:rsidRPr="00645F27">
        <w:t xml:space="preserve"> </w:t>
      </w:r>
    </w:p>
    <w:p w:rsidR="00645F27" w:rsidRPr="00645F27" w:rsidRDefault="00645F27" w:rsidP="00645F27">
      <w:pPr>
        <w:pStyle w:val="ppCode"/>
      </w:pPr>
    </w:p>
    <w:p w:rsidR="001C05CD" w:rsidRPr="00645F27" w:rsidRDefault="001C05CD" w:rsidP="00645F27">
      <w:pPr>
        <w:pStyle w:val="ppCode"/>
        <w:rPr>
          <w:lang w:bidi="ar-SA"/>
        </w:rPr>
      </w:pPr>
      <w:r w:rsidRPr="00645F27">
        <w:rPr>
          <w:lang w:bidi="ar-SA"/>
        </w:rPr>
        <w:t>  public int FillupEntryId { get; set; }</w:t>
      </w:r>
    </w:p>
    <w:p w:rsidR="001C05CD" w:rsidRPr="00645F27" w:rsidRDefault="001C05CD" w:rsidP="00645F27">
      <w:pPr>
        <w:pStyle w:val="ppCode"/>
        <w:rPr>
          <w:lang w:bidi="ar-SA"/>
        </w:rPr>
      </w:pPr>
      <w:r w:rsidRPr="00645F27">
        <w:rPr>
          <w:lang w:bidi="ar-SA"/>
        </w:rPr>
        <w:t xml:space="preserve"> </w:t>
      </w:r>
      <w:r w:rsidR="00462007">
        <w:rPr>
          <w:lang w:bidi="ar-SA"/>
        </w:rPr>
        <w:t xml:space="preserve"> </w:t>
      </w:r>
      <w:r w:rsidRPr="00645F27">
        <w:rPr>
          <w:lang w:bidi="ar-SA"/>
        </w:rPr>
        <w:t>public int VehicleId { get; set; }</w:t>
      </w:r>
    </w:p>
    <w:p w:rsidR="001C05CD" w:rsidRPr="00645F27" w:rsidRDefault="001C05CD" w:rsidP="00645F27">
      <w:pPr>
        <w:pStyle w:val="ppCode"/>
        <w:rPr>
          <w:lang w:bidi="ar-SA"/>
        </w:rPr>
      </w:pPr>
      <w:r w:rsidRPr="00645F27">
        <w:rPr>
          <w:lang w:bidi="ar-SA"/>
        </w:rPr>
        <w:t xml:space="preserve">  public DateTime Date { get; set; }</w:t>
      </w:r>
    </w:p>
    <w:p w:rsidR="001C05CD" w:rsidRPr="00645F27" w:rsidRDefault="001C05CD" w:rsidP="00645F27">
      <w:pPr>
        <w:pStyle w:val="ppCode"/>
        <w:rPr>
          <w:lang w:bidi="ar-SA"/>
        </w:rPr>
      </w:pPr>
      <w:r w:rsidRPr="00645F27">
        <w:rPr>
          <w:lang w:bidi="ar-SA"/>
        </w:rPr>
        <w:t xml:space="preserve">  public int Odometer { get; set; }</w:t>
      </w:r>
    </w:p>
    <w:p w:rsidR="00645F27" w:rsidRPr="00645F27" w:rsidRDefault="001C05CD" w:rsidP="0080528E">
      <w:pPr>
        <w:pStyle w:val="ppCode"/>
        <w:rPr>
          <w:lang w:bidi="ar-SA"/>
        </w:rPr>
      </w:pPr>
      <w:r w:rsidRPr="00645F27">
        <w:rPr>
          <w:lang w:bidi="ar-SA"/>
        </w:rPr>
        <w:t xml:space="preserve">  public double PricePerUnit { get; set; }</w:t>
      </w:r>
    </w:p>
    <w:p w:rsidR="00645F27" w:rsidRDefault="00462007" w:rsidP="0080528E">
      <w:pPr>
        <w:pStyle w:val="ppCode"/>
        <w:rPr>
          <w:lang w:bidi="ar-SA"/>
        </w:rPr>
      </w:pPr>
      <w:r>
        <w:rPr>
          <w:lang w:bidi="ar-SA"/>
        </w:rPr>
        <w:t xml:space="preserve"> </w:t>
      </w:r>
      <w:r w:rsidR="001C05CD" w:rsidRPr="00645F27">
        <w:rPr>
          <w:lang w:bidi="ar-SA"/>
        </w:rPr>
        <w:t> public string Vendor { get; set; }</w:t>
      </w:r>
    </w:p>
    <w:p w:rsidR="001C05CD" w:rsidRPr="00645F27" w:rsidRDefault="00D971AC" w:rsidP="00645F27">
      <w:pPr>
        <w:pStyle w:val="ppCode"/>
        <w:rPr>
          <w:lang w:bidi="ar-SA"/>
        </w:rPr>
      </w:pPr>
      <w:r>
        <w:rPr>
          <w:lang w:bidi="ar-SA"/>
        </w:rPr>
        <w:t xml:space="preserve"> </w:t>
      </w:r>
      <w:r w:rsidR="001C05CD" w:rsidRPr="00645F27">
        <w:rPr>
          <w:lang w:bidi="ar-SA"/>
        </w:rPr>
        <w:t> public double TotalCost</w:t>
      </w:r>
    </w:p>
    <w:p w:rsidR="001C05CD" w:rsidRPr="00645F27" w:rsidRDefault="001C05CD" w:rsidP="00645F27">
      <w:pPr>
        <w:pStyle w:val="ppCode"/>
        <w:rPr>
          <w:lang w:bidi="ar-SA"/>
        </w:rPr>
      </w:pPr>
      <w:r w:rsidRPr="00645F27">
        <w:rPr>
          <w:lang w:bidi="ar-SA"/>
        </w:rPr>
        <w:t>  {</w:t>
      </w:r>
    </w:p>
    <w:p w:rsidR="001C05CD" w:rsidRPr="00645F27" w:rsidRDefault="001C05CD" w:rsidP="00645F27">
      <w:pPr>
        <w:pStyle w:val="ppCode"/>
        <w:rPr>
          <w:lang w:bidi="ar-SA"/>
        </w:rPr>
      </w:pPr>
      <w:r w:rsidRPr="00645F27">
        <w:rPr>
          <w:lang w:bidi="ar-SA"/>
        </w:rPr>
        <w:t>    get { return (this.PricePerUnit*this.TotalUnits) + this.TransactionFee; }</w:t>
      </w:r>
    </w:p>
    <w:p w:rsidR="001C05CD" w:rsidRPr="00645F27" w:rsidRDefault="001C05CD" w:rsidP="00645F27">
      <w:pPr>
        <w:pStyle w:val="ppCode"/>
        <w:rPr>
          <w:lang w:bidi="ar-SA"/>
        </w:rPr>
      </w:pPr>
      <w:r w:rsidRPr="00645F27">
        <w:rPr>
          <w:lang w:bidi="ar-SA"/>
        </w:rPr>
        <w:t>  }       </w:t>
      </w:r>
    </w:p>
    <w:p w:rsidR="001C05CD" w:rsidRPr="00645F27" w:rsidRDefault="001C05CD" w:rsidP="00645F27">
      <w:pPr>
        <w:pStyle w:val="ppCode"/>
        <w:rPr>
          <w:lang w:bidi="ar-SA"/>
        </w:rPr>
      </w:pPr>
      <w:r w:rsidRPr="00645F27">
        <w:rPr>
          <w:lang w:bidi="ar-SA"/>
        </w:rPr>
        <w:t xml:space="preserve"> </w:t>
      </w:r>
    </w:p>
    <w:p w:rsidR="001C05CD" w:rsidRPr="00645F27" w:rsidRDefault="001C05CD" w:rsidP="00645F27">
      <w:pPr>
        <w:pStyle w:val="ppCode"/>
        <w:rPr>
          <w:lang w:bidi="ar-SA"/>
        </w:rPr>
      </w:pPr>
      <w:r w:rsidRPr="00645F27">
        <w:rPr>
          <w:lang w:bidi="ar-SA"/>
        </w:rPr>
        <w:lastRenderedPageBreak/>
        <w:t>  </w:t>
      </w:r>
      <w:r w:rsidR="0080528E">
        <w:t>...</w:t>
      </w:r>
    </w:p>
    <w:p w:rsidR="001C05CD" w:rsidRPr="00645F27" w:rsidRDefault="001C05CD" w:rsidP="00BE6B7B">
      <w:pPr>
        <w:pStyle w:val="ppCode"/>
        <w:rPr>
          <w:lang w:bidi="ar-SA"/>
        </w:rPr>
      </w:pPr>
      <w:r w:rsidRPr="00645F27">
        <w:rPr>
          <w:lang w:bidi="ar-SA"/>
        </w:rPr>
        <w:t>}</w:t>
      </w:r>
    </w:p>
    <w:p w:rsidR="001C05CD" w:rsidRDefault="00A521CE" w:rsidP="001A102D">
      <w:pPr>
        <w:pStyle w:val="ppBodyText"/>
      </w:pPr>
      <w:r>
        <w:t xml:space="preserve">The </w:t>
      </w:r>
      <w:r w:rsidR="005A2BD1">
        <w:t>Entity Framework</w:t>
      </w:r>
      <w:r w:rsidR="001C05CD">
        <w:t xml:space="preserve"> </w:t>
      </w:r>
      <w:r w:rsidR="00645F27">
        <w:t>map</w:t>
      </w:r>
      <w:r w:rsidR="001C05CD">
        <w:t xml:space="preserve">s </w:t>
      </w:r>
      <w:r w:rsidR="00645F27">
        <w:t xml:space="preserve">class </w:t>
      </w:r>
      <w:r w:rsidR="001C05CD">
        <w:t xml:space="preserve">data types </w:t>
      </w:r>
      <w:r w:rsidR="00645F27">
        <w:t xml:space="preserve">like </w:t>
      </w:r>
      <w:r w:rsidR="00645F27" w:rsidRPr="00645F27">
        <w:rPr>
          <w:b/>
        </w:rPr>
        <w:t>double</w:t>
      </w:r>
      <w:r w:rsidR="00645F27">
        <w:t xml:space="preserve">, </w:t>
      </w:r>
      <w:r w:rsidR="00645F27" w:rsidRPr="00645F27">
        <w:rPr>
          <w:b/>
        </w:rPr>
        <w:t>string</w:t>
      </w:r>
      <w:r w:rsidR="00645F27">
        <w:t xml:space="preserve">, and </w:t>
      </w:r>
      <w:proofErr w:type="spellStart"/>
      <w:r w:rsidR="00645F27" w:rsidRPr="00645F27">
        <w:rPr>
          <w:b/>
        </w:rPr>
        <w:t>int</w:t>
      </w:r>
      <w:proofErr w:type="spellEnd"/>
      <w:r w:rsidR="00645F27">
        <w:t xml:space="preserve"> </w:t>
      </w:r>
      <w:r w:rsidR="001C05CD">
        <w:t xml:space="preserve">to their equivalent SQL data type. </w:t>
      </w:r>
      <w:r w:rsidR="00645F27">
        <w:t xml:space="preserve">Fields that represent unique entity identifiers such as </w:t>
      </w:r>
      <w:proofErr w:type="spellStart"/>
      <w:r w:rsidR="00645F27" w:rsidRPr="00645F27">
        <w:rPr>
          <w:b/>
        </w:rPr>
        <w:t>FillupEntryId</w:t>
      </w:r>
      <w:proofErr w:type="spellEnd"/>
      <w:r w:rsidR="00645F27">
        <w:t xml:space="preserve"> and </w:t>
      </w:r>
      <w:proofErr w:type="spellStart"/>
      <w:r w:rsidR="00645F27" w:rsidRPr="00645F27">
        <w:rPr>
          <w:b/>
        </w:rPr>
        <w:t>VehicleId</w:t>
      </w:r>
      <w:proofErr w:type="spellEnd"/>
      <w:r w:rsidR="00645F27">
        <w:t xml:space="preserve"> are automatically populated. </w:t>
      </w:r>
      <w:r w:rsidR="001C05CD">
        <w:t xml:space="preserve">Calculated properties like </w:t>
      </w:r>
      <w:proofErr w:type="spellStart"/>
      <w:r w:rsidR="001C05CD" w:rsidRPr="00645F27">
        <w:rPr>
          <w:b/>
        </w:rPr>
        <w:t>TotalCost</w:t>
      </w:r>
      <w:proofErr w:type="spellEnd"/>
      <w:r w:rsidR="001C05CD">
        <w:t xml:space="preserve"> </w:t>
      </w:r>
      <w:r w:rsidR="00645F27">
        <w:t>can be added that are not saved to the database</w:t>
      </w:r>
      <w:r w:rsidR="00D971AC">
        <w:t>.</w:t>
      </w:r>
    </w:p>
    <w:p w:rsidR="00645F27" w:rsidRDefault="00A521CE" w:rsidP="001A102D">
      <w:pPr>
        <w:pStyle w:val="ppBodyText"/>
      </w:pPr>
      <w:r>
        <w:t xml:space="preserve">The </w:t>
      </w:r>
      <w:r w:rsidR="005A2BD1">
        <w:t>Entity Framework</w:t>
      </w:r>
      <w:r w:rsidR="00645F27">
        <w:t xml:space="preserve"> has </w:t>
      </w:r>
      <w:r w:rsidR="00882CA6">
        <w:t>three</w:t>
      </w:r>
      <w:r w:rsidR="00645F27">
        <w:t xml:space="preserve"> mechanisms for determining the database schema from the class definition: </w:t>
      </w:r>
    </w:p>
    <w:p w:rsidR="00645F27" w:rsidRDefault="00645F27" w:rsidP="001A102D">
      <w:pPr>
        <w:pStyle w:val="ppBulletList"/>
      </w:pPr>
      <w:r>
        <w:t xml:space="preserve">Inspection of the </w:t>
      </w:r>
      <w:r w:rsidR="009B7BBB">
        <w:t xml:space="preserve">classes to </w:t>
      </w:r>
      <w:r>
        <w:t>create a schema</w:t>
      </w:r>
      <w:r w:rsidR="009B7BBB">
        <w:t xml:space="preserve">. Some of the decisions </w:t>
      </w:r>
      <w:r w:rsidR="00A521CE">
        <w:t xml:space="preserve">the </w:t>
      </w:r>
      <w:r w:rsidR="00B703F9">
        <w:t>Entity Framework</w:t>
      </w:r>
      <w:r w:rsidR="009B7BBB">
        <w:t xml:space="preserve"> makes are</w:t>
      </w:r>
      <w:r>
        <w:t xml:space="preserve"> based on convention. </w:t>
      </w:r>
      <w:r w:rsidR="009B7BBB">
        <w:t>For example, p</w:t>
      </w:r>
      <w:r>
        <w:t xml:space="preserve">roperty names that end in </w:t>
      </w:r>
      <w:r w:rsidRPr="00645F27">
        <w:rPr>
          <w:b/>
        </w:rPr>
        <w:t>Id</w:t>
      </w:r>
      <w:r>
        <w:t xml:space="preserve"> are considered unique identifiers that are </w:t>
      </w:r>
      <w:r w:rsidR="009B7BBB">
        <w:t>auto-</w:t>
      </w:r>
      <w:r>
        <w:t xml:space="preserve">populated with </w:t>
      </w:r>
      <w:r w:rsidR="009B7BBB">
        <w:t xml:space="preserve">database </w:t>
      </w:r>
      <w:r>
        <w:t>generated values when inserted in the database.</w:t>
      </w:r>
    </w:p>
    <w:p w:rsidR="00645F27" w:rsidRDefault="00645F27" w:rsidP="001A102D">
      <w:pPr>
        <w:pStyle w:val="ppBulletList"/>
      </w:pPr>
      <w:r>
        <w:t xml:space="preserve">Inspection of data annotation attributes attached to properties. </w:t>
      </w:r>
      <w:r w:rsidR="00B02408">
        <w:t xml:space="preserve">These attributes are found in the </w:t>
      </w:r>
      <w:proofErr w:type="spellStart"/>
      <w:r w:rsidR="00B02408" w:rsidRPr="00B02408">
        <w:rPr>
          <w:b/>
        </w:rPr>
        <w:t>System.ComponentModel.DataAnnotations</w:t>
      </w:r>
      <w:proofErr w:type="spellEnd"/>
      <w:r w:rsidR="00B02408">
        <w:t xml:space="preserve"> namespace. </w:t>
      </w:r>
      <w:r w:rsidR="009B7BBB">
        <w:t>For example, t</w:t>
      </w:r>
      <w:r>
        <w:t xml:space="preserve">he </w:t>
      </w:r>
      <w:proofErr w:type="spellStart"/>
      <w:r w:rsidRPr="00B02408">
        <w:rPr>
          <w:b/>
        </w:rPr>
        <w:t>Key</w:t>
      </w:r>
      <w:r w:rsidR="00B02408" w:rsidRPr="00B02408">
        <w:rPr>
          <w:b/>
        </w:rPr>
        <w:t>A</w:t>
      </w:r>
      <w:r w:rsidRPr="00B02408">
        <w:rPr>
          <w:b/>
        </w:rPr>
        <w:t>ttribute</w:t>
      </w:r>
      <w:proofErr w:type="spellEnd"/>
      <w:r>
        <w:t xml:space="preserve"> indicates </w:t>
      </w:r>
      <w:r w:rsidR="00B02408">
        <w:t>a</w:t>
      </w:r>
      <w:r>
        <w:t xml:space="preserve"> unique entity iden</w:t>
      </w:r>
      <w:r w:rsidR="004D795E">
        <w:t xml:space="preserve">tifier, and attributes such as </w:t>
      </w:r>
      <w:proofErr w:type="spellStart"/>
      <w:r w:rsidR="004D795E">
        <w:rPr>
          <w:b/>
        </w:rPr>
        <w:t>Re</w:t>
      </w:r>
      <w:r w:rsidRPr="00CB38EC">
        <w:rPr>
          <w:b/>
        </w:rPr>
        <w:t>quired</w:t>
      </w:r>
      <w:r w:rsidR="00B02408">
        <w:rPr>
          <w:b/>
        </w:rPr>
        <w:t>Attribute</w:t>
      </w:r>
      <w:proofErr w:type="spellEnd"/>
      <w:r>
        <w:t xml:space="preserve"> and </w:t>
      </w:r>
      <w:proofErr w:type="spellStart"/>
      <w:r w:rsidRPr="00CB38EC">
        <w:rPr>
          <w:b/>
        </w:rPr>
        <w:t>StringLength</w:t>
      </w:r>
      <w:r w:rsidR="00B02408">
        <w:rPr>
          <w:b/>
        </w:rPr>
        <w:t>Attribute</w:t>
      </w:r>
      <w:proofErr w:type="spellEnd"/>
      <w:r w:rsidR="00CB38EC">
        <w:t xml:space="preserve"> cause </w:t>
      </w:r>
      <w:r w:rsidR="00A521CE">
        <w:t xml:space="preserve">the </w:t>
      </w:r>
      <w:r w:rsidR="00B703F9">
        <w:t>Entity Framework</w:t>
      </w:r>
      <w:r w:rsidR="00CB38EC">
        <w:t xml:space="preserve"> to create </w:t>
      </w:r>
      <w:r w:rsidR="009B7BBB">
        <w:t xml:space="preserve">column </w:t>
      </w:r>
      <w:r w:rsidR="00CB38EC">
        <w:t>constraints in the database.</w:t>
      </w:r>
    </w:p>
    <w:p w:rsidR="00CB38EC" w:rsidRDefault="009B7BBB" w:rsidP="001A102D">
      <w:pPr>
        <w:pStyle w:val="ppBulletList"/>
      </w:pPr>
      <w:r>
        <w:t xml:space="preserve">Calls to </w:t>
      </w:r>
      <w:r w:rsidR="00CB38EC">
        <w:t xml:space="preserve">the </w:t>
      </w:r>
      <w:proofErr w:type="spellStart"/>
      <w:r w:rsidR="000725B8" w:rsidRPr="000725B8">
        <w:rPr>
          <w:b/>
        </w:rPr>
        <w:t>Db</w:t>
      </w:r>
      <w:r w:rsidR="00CB38EC" w:rsidRPr="00CB38EC">
        <w:rPr>
          <w:b/>
        </w:rPr>
        <w:t>ModelBuilder</w:t>
      </w:r>
      <w:proofErr w:type="spellEnd"/>
      <w:r w:rsidR="00CB38EC">
        <w:t xml:space="preserve"> </w:t>
      </w:r>
      <w:r>
        <w:t>as part of database creation. These method</w:t>
      </w:r>
      <w:r w:rsidR="00A75773">
        <w:t>s</w:t>
      </w:r>
      <w:r>
        <w:t xml:space="preserve"> directly determine the data types, and</w:t>
      </w:r>
      <w:r w:rsidR="00CB38EC">
        <w:t xml:space="preserve"> entity relationships</w:t>
      </w:r>
      <w:r>
        <w:t>, and constraints for the database schema</w:t>
      </w:r>
      <w:r w:rsidR="00CB38EC">
        <w:t>.</w:t>
      </w:r>
    </w:p>
    <w:p w:rsidR="00C27C9A" w:rsidRDefault="00C27C9A" w:rsidP="00C27C9A">
      <w:pPr>
        <w:pStyle w:val="ppListEnd"/>
      </w:pPr>
    </w:p>
    <w:p w:rsidR="00805B39" w:rsidRDefault="00805B39" w:rsidP="00805B39">
      <w:pPr>
        <w:pStyle w:val="ppNote"/>
      </w:pPr>
      <w:r>
        <w:t xml:space="preserve">Using the data annotation attributes with </w:t>
      </w:r>
      <w:r w:rsidR="00A521CE">
        <w:t xml:space="preserve">the </w:t>
      </w:r>
      <w:r>
        <w:t xml:space="preserve">Entity Framework causes </w:t>
      </w:r>
      <w:r w:rsidR="00A521CE">
        <w:t xml:space="preserve">the </w:t>
      </w:r>
      <w:r w:rsidR="00B703F9">
        <w:t>Entity Framework</w:t>
      </w:r>
      <w:r>
        <w:t xml:space="preserve"> both to change the database schema as well as perform validation of values when </w:t>
      </w:r>
      <w:proofErr w:type="spellStart"/>
      <w:r w:rsidRPr="00805B39">
        <w:rPr>
          <w:b/>
        </w:rPr>
        <w:t>DbContext.SaveChanges</w:t>
      </w:r>
      <w:proofErr w:type="spellEnd"/>
      <w:r>
        <w:t xml:space="preserve"> is called. Using the </w:t>
      </w:r>
      <w:proofErr w:type="spellStart"/>
      <w:r w:rsidRPr="00805B39">
        <w:rPr>
          <w:b/>
        </w:rPr>
        <w:t>DbModelBuilder</w:t>
      </w:r>
      <w:proofErr w:type="spellEnd"/>
      <w:r>
        <w:t xml:space="preserve"> only changes the database schema. </w:t>
      </w:r>
      <w:r w:rsidR="00C14E2C">
        <w:t xml:space="preserve">Which </w:t>
      </w:r>
      <w:r w:rsidR="00946D6B">
        <w:t xml:space="preserve">approach </w:t>
      </w:r>
      <w:r w:rsidR="00C14E2C">
        <w:t xml:space="preserve">you </w:t>
      </w:r>
      <w:r w:rsidR="00946D6B">
        <w:t xml:space="preserve">choose </w:t>
      </w:r>
      <w:r>
        <w:t>can change the error messages you see</w:t>
      </w:r>
      <w:r w:rsidR="00C14E2C">
        <w:t xml:space="preserve"> when invalid data is submitted as well as whether a database call is made.</w:t>
      </w:r>
    </w:p>
    <w:p w:rsidR="00C27C9A" w:rsidRDefault="00C27C9A" w:rsidP="001A102D">
      <w:pPr>
        <w:pStyle w:val="ppBodyText"/>
      </w:pPr>
      <w:r>
        <w:t xml:space="preserve">See the </w:t>
      </w:r>
      <w:r w:rsidR="00CA6107">
        <w:t>"</w:t>
      </w:r>
      <w:r>
        <w:t>Further Reading</w:t>
      </w:r>
      <w:r w:rsidR="00CA6107">
        <w:t>"</w:t>
      </w:r>
      <w:r>
        <w:t xml:space="preserve"> section for the</w:t>
      </w:r>
      <w:r w:rsidR="00DA7A58">
        <w:t xml:space="preserve"> </w:t>
      </w:r>
      <w:r>
        <w:t>Entity Framework documentation. It contains the detailed API reference and steps to apply each of these techniques.</w:t>
      </w:r>
    </w:p>
    <w:p w:rsidR="00C14E2C" w:rsidRDefault="000F2D83" w:rsidP="00296285">
      <w:pPr>
        <w:pStyle w:val="ppBodyText"/>
        <w:numPr>
          <w:ilvl w:val="0"/>
          <w:numId w:val="0"/>
        </w:numPr>
      </w:pPr>
      <w:r>
        <w:t>Mileage</w:t>
      </w:r>
      <w:r w:rsidR="00852BB2">
        <w:t xml:space="preserve"> </w:t>
      </w:r>
      <w:r>
        <w:t>Stats</w:t>
      </w:r>
      <w:r w:rsidR="00852BB2">
        <w:t xml:space="preserve"> </w:t>
      </w:r>
      <w:r w:rsidR="00B83DC8">
        <w:t xml:space="preserve">used the </w:t>
      </w:r>
      <w:proofErr w:type="spellStart"/>
      <w:r w:rsidR="00F15C77" w:rsidRPr="00F15C77">
        <w:rPr>
          <w:b/>
        </w:rPr>
        <w:t>Db</w:t>
      </w:r>
      <w:r w:rsidR="00B83DC8" w:rsidRPr="00F15C77">
        <w:rPr>
          <w:b/>
        </w:rPr>
        <w:t>ModelBuilder</w:t>
      </w:r>
      <w:proofErr w:type="spellEnd"/>
      <w:r w:rsidR="00B83DC8">
        <w:t xml:space="preserve"> </w:t>
      </w:r>
      <w:r w:rsidR="00C14E2C">
        <w:t xml:space="preserve">approach </w:t>
      </w:r>
      <w:r w:rsidR="00B83DC8">
        <w:t xml:space="preserve">to define the storage schema and did not apply any data annotation attributes to the data model classes. </w:t>
      </w:r>
      <w:r w:rsidR="009C7298">
        <w:t>This kept database-specific concerns from polluti</w:t>
      </w:r>
      <w:r w:rsidR="0025424B">
        <w:t>ng</w:t>
      </w:r>
      <w:r w:rsidR="009C7298">
        <w:t xml:space="preserve"> the data model, and allows changing </w:t>
      </w:r>
      <w:r w:rsidR="0025424B">
        <w:t xml:space="preserve">the </w:t>
      </w:r>
      <w:r w:rsidR="00807A30">
        <w:t>database schema</w:t>
      </w:r>
      <w:r w:rsidR="00DD5A81">
        <w:t>,</w:t>
      </w:r>
      <w:r w:rsidR="00807A30">
        <w:t xml:space="preserve"> if necessary</w:t>
      </w:r>
      <w:r w:rsidR="00DD5A81">
        <w:t>,</w:t>
      </w:r>
      <w:r w:rsidR="00807A30">
        <w:t xml:space="preserve"> for other kinds of database deployment</w:t>
      </w:r>
      <w:r w:rsidR="0025424B">
        <w:t>s</w:t>
      </w:r>
      <w:r w:rsidR="00807A30">
        <w:t>.</w:t>
      </w:r>
      <w:r w:rsidR="009C7298">
        <w:t xml:space="preserve"> </w:t>
      </w:r>
      <w:r w:rsidR="00B83DC8">
        <w:t xml:space="preserve">This </w:t>
      </w:r>
      <w:r w:rsidR="00C14E2C">
        <w:t xml:space="preserve">approach </w:t>
      </w:r>
      <w:r w:rsidR="00B83DC8">
        <w:t xml:space="preserve">was </w:t>
      </w:r>
      <w:r w:rsidR="00807A30">
        <w:t xml:space="preserve">part of </w:t>
      </w:r>
      <w:r w:rsidR="00B83DC8">
        <w:t xml:space="preserve">the </w:t>
      </w:r>
      <w:r w:rsidR="00C14E2C">
        <w:t xml:space="preserve">decision </w:t>
      </w:r>
      <w:r w:rsidR="00B83DC8">
        <w:t xml:space="preserve">to </w:t>
      </w:r>
      <w:r w:rsidR="00C14E2C">
        <w:t xml:space="preserve">create a </w:t>
      </w:r>
      <w:r w:rsidR="00B83DC8">
        <w:t xml:space="preserve">separate data model </w:t>
      </w:r>
      <w:r w:rsidR="00C14E2C">
        <w:t xml:space="preserve">and </w:t>
      </w:r>
      <w:r w:rsidR="00B83DC8">
        <w:t>domain model</w:t>
      </w:r>
      <w:r w:rsidR="00C14E2C">
        <w:t xml:space="preserve">. </w:t>
      </w:r>
      <w:r w:rsidR="003D43C7">
        <w:t xml:space="preserve">See the </w:t>
      </w:r>
      <w:r w:rsidR="00CA6107">
        <w:t>"</w:t>
      </w:r>
      <w:r w:rsidR="003D43C7" w:rsidRPr="00805B39">
        <w:t>Cr</w:t>
      </w:r>
      <w:r w:rsidR="00805B39" w:rsidRPr="00805B39">
        <w:t>eating a Business Service</w:t>
      </w:r>
      <w:r w:rsidR="00AE337C">
        <w:t>s</w:t>
      </w:r>
      <w:r w:rsidR="00805B39" w:rsidRPr="00805B39">
        <w:t xml:space="preserve"> Layer</w:t>
      </w:r>
      <w:r w:rsidR="00CA6107">
        <w:t>"</w:t>
      </w:r>
      <w:r w:rsidR="00805B39">
        <w:rPr>
          <w:b/>
        </w:rPr>
        <w:t xml:space="preserve"> </w:t>
      </w:r>
      <w:r w:rsidR="00805B39" w:rsidRPr="00805B39">
        <w:t>section</w:t>
      </w:r>
      <w:r w:rsidR="003D43C7" w:rsidRPr="003D43C7">
        <w:rPr>
          <w:b/>
        </w:rPr>
        <w:t xml:space="preserve"> </w:t>
      </w:r>
      <w:r w:rsidR="003D43C7">
        <w:t xml:space="preserve">for more </w:t>
      </w:r>
      <w:r w:rsidR="000725B8">
        <w:t xml:space="preserve">information </w:t>
      </w:r>
      <w:r w:rsidR="003D43C7">
        <w:t xml:space="preserve">on </w:t>
      </w:r>
      <w:r w:rsidR="00C14E2C">
        <w:t xml:space="preserve">this </w:t>
      </w:r>
      <w:r w:rsidR="00852605">
        <w:t>decision</w:t>
      </w:r>
      <w:r w:rsidR="00B83DC8">
        <w:t>.</w:t>
      </w:r>
    </w:p>
    <w:p w:rsidR="00B83DC8" w:rsidRDefault="00C14E2C" w:rsidP="00296285">
      <w:pPr>
        <w:pStyle w:val="ppBodyText"/>
        <w:numPr>
          <w:ilvl w:val="0"/>
          <w:numId w:val="0"/>
        </w:numPr>
      </w:pPr>
      <w:r>
        <w:t xml:space="preserve">The domain model in </w:t>
      </w:r>
      <w:r w:rsidR="000F2D83">
        <w:t>Mileage</w:t>
      </w:r>
      <w:r w:rsidR="00852BB2">
        <w:t xml:space="preserve"> </w:t>
      </w:r>
      <w:r w:rsidR="000F2D83">
        <w:t>Stats</w:t>
      </w:r>
      <w:r>
        <w:t xml:space="preserve"> uses data annotation attributes extensively. </w:t>
      </w:r>
      <w:r w:rsidR="00805B39">
        <w:t xml:space="preserve">See the </w:t>
      </w:r>
      <w:r w:rsidR="00CA6107">
        <w:t>"</w:t>
      </w:r>
      <w:r w:rsidR="00805B39">
        <w:t>Data Validation</w:t>
      </w:r>
      <w:r w:rsidR="00CA6107">
        <w:t>"</w:t>
      </w:r>
      <w:r w:rsidR="00805B39">
        <w:t xml:space="preserve"> section </w:t>
      </w:r>
      <w:r>
        <w:t>for details on using attributes for validation</w:t>
      </w:r>
      <w:r w:rsidR="00805B39">
        <w:t>.</w:t>
      </w:r>
    </w:p>
    <w:p w:rsidR="00296285" w:rsidRDefault="00C14E2C" w:rsidP="00B83DC8">
      <w:pPr>
        <w:pStyle w:val="Heading3"/>
      </w:pPr>
      <w:r>
        <w:t>Using</w:t>
      </w:r>
      <w:r w:rsidR="00852605">
        <w:t xml:space="preserve"> </w:t>
      </w:r>
      <w:r w:rsidR="00B9562C">
        <w:t xml:space="preserve">the </w:t>
      </w:r>
      <w:proofErr w:type="spellStart"/>
      <w:r w:rsidR="00852605">
        <w:t>DbModelBuilder</w:t>
      </w:r>
      <w:proofErr w:type="spellEnd"/>
      <w:r w:rsidR="00B9562C">
        <w:t xml:space="preserve"> to Create a Data Model</w:t>
      </w:r>
    </w:p>
    <w:p w:rsidR="007B2CDA" w:rsidRDefault="00F15C77" w:rsidP="00BB6286">
      <w:pPr>
        <w:pStyle w:val="ppBodyText"/>
      </w:pPr>
      <w:r>
        <w:t>In</w:t>
      </w:r>
      <w:r w:rsidR="00852BB2">
        <w:t xml:space="preserve"> </w:t>
      </w:r>
      <w:r w:rsidR="000F2D83">
        <w:t>Mileage</w:t>
      </w:r>
      <w:r w:rsidR="00852BB2">
        <w:t xml:space="preserve"> </w:t>
      </w:r>
      <w:r w:rsidR="000F2D83">
        <w:t>Stats</w:t>
      </w:r>
      <w:r>
        <w:t xml:space="preserve">, the </w:t>
      </w:r>
      <w:proofErr w:type="spellStart"/>
      <w:r w:rsidRPr="00F15C77">
        <w:rPr>
          <w:b/>
        </w:rPr>
        <w:t>MileageStats.Data.SqlCE</w:t>
      </w:r>
      <w:proofErr w:type="spellEnd"/>
      <w:r>
        <w:t xml:space="preserve"> project contains the </w:t>
      </w:r>
      <w:proofErr w:type="spellStart"/>
      <w:r w:rsidRPr="007B2CDA">
        <w:rPr>
          <w:b/>
        </w:rPr>
        <w:t>MileageStatsDbContext</w:t>
      </w:r>
      <w:proofErr w:type="spellEnd"/>
      <w:r w:rsidR="00412F01">
        <w:t xml:space="preserve"> class. </w:t>
      </w:r>
      <w:r>
        <w:t xml:space="preserve">Data models </w:t>
      </w:r>
      <w:r w:rsidR="007B2CDA">
        <w:t>buil</w:t>
      </w:r>
      <w:r w:rsidR="000530F5">
        <w:t>t</w:t>
      </w:r>
      <w:r w:rsidR="007B2CDA">
        <w:t xml:space="preserve"> using </w:t>
      </w:r>
      <w:r w:rsidR="00A521CE">
        <w:t xml:space="preserve">the </w:t>
      </w:r>
      <w:r w:rsidR="00B703F9">
        <w:t>Entity Framework</w:t>
      </w:r>
      <w:r>
        <w:t xml:space="preserve"> always have at least one class derived from </w:t>
      </w:r>
      <w:proofErr w:type="spellStart"/>
      <w:r w:rsidRPr="007B2CDA">
        <w:rPr>
          <w:b/>
        </w:rPr>
        <w:t>DbContext</w:t>
      </w:r>
      <w:proofErr w:type="spellEnd"/>
      <w:r w:rsidRPr="007B2CDA">
        <w:rPr>
          <w:b/>
        </w:rPr>
        <w:t xml:space="preserve"> </w:t>
      </w:r>
      <w:r>
        <w:t xml:space="preserve">that </w:t>
      </w:r>
      <w:r>
        <w:lastRenderedPageBreak/>
        <w:t>provides</w:t>
      </w:r>
      <w:r w:rsidR="007B2CDA">
        <w:t xml:space="preserve"> the starting point for accessing the data model and defining the model which results in a database schema</w:t>
      </w:r>
      <w:r>
        <w:t>.</w:t>
      </w:r>
    </w:p>
    <w:p w:rsidR="00BB6286" w:rsidRDefault="007B2CDA" w:rsidP="00BB6286">
      <w:pPr>
        <w:pStyle w:val="ppBodyText"/>
      </w:pPr>
      <w:r>
        <w:t xml:space="preserve">The </w:t>
      </w:r>
      <w:proofErr w:type="spellStart"/>
      <w:r w:rsidRPr="007B2CDA">
        <w:rPr>
          <w:b/>
        </w:rPr>
        <w:t>MileageStatsDbContext</w:t>
      </w:r>
      <w:proofErr w:type="spellEnd"/>
      <w:r>
        <w:t xml:space="preserve"> class overrides the </w:t>
      </w:r>
      <w:proofErr w:type="spellStart"/>
      <w:r w:rsidRPr="007B2CDA">
        <w:rPr>
          <w:b/>
        </w:rPr>
        <w:t>OnModelCreating</w:t>
      </w:r>
      <w:proofErr w:type="spellEnd"/>
      <w:r>
        <w:t xml:space="preserve"> </w:t>
      </w:r>
      <w:r w:rsidR="00852605">
        <w:t xml:space="preserve">virtual </w:t>
      </w:r>
      <w:r>
        <w:t xml:space="preserve">method and uses the </w:t>
      </w:r>
      <w:proofErr w:type="spellStart"/>
      <w:r w:rsidRPr="007B2CDA">
        <w:rPr>
          <w:b/>
        </w:rPr>
        <w:t>DbModelBuilder</w:t>
      </w:r>
      <w:proofErr w:type="spellEnd"/>
      <w:r>
        <w:t xml:space="preserve"> parameter to provide </w:t>
      </w:r>
      <w:r w:rsidR="00A521CE">
        <w:t xml:space="preserve">the </w:t>
      </w:r>
      <w:r w:rsidR="00B703F9">
        <w:t>Entity Framework</w:t>
      </w:r>
      <w:r>
        <w:t xml:space="preserve"> more information about the schema. Defining each entity is factored out into separate methods that </w:t>
      </w:r>
      <w:proofErr w:type="spellStart"/>
      <w:r w:rsidRPr="007B2CDA">
        <w:rPr>
          <w:b/>
        </w:rPr>
        <w:t>MileageStatsDbContext</w:t>
      </w:r>
      <w:proofErr w:type="spellEnd"/>
      <w:r>
        <w:t xml:space="preserve"> .</w:t>
      </w:r>
      <w:proofErr w:type="spellStart"/>
      <w:r w:rsidRPr="007B2CDA">
        <w:rPr>
          <w:b/>
        </w:rPr>
        <w:t>OnModelCreating</w:t>
      </w:r>
      <w:proofErr w:type="spellEnd"/>
      <w:r>
        <w:rPr>
          <w:b/>
        </w:rPr>
        <w:t xml:space="preserve"> </w:t>
      </w:r>
      <w:r>
        <w:t xml:space="preserve">invokes. The following example </w:t>
      </w:r>
      <w:r w:rsidR="00B9562C">
        <w:t xml:space="preserve">is one of those methods. It </w:t>
      </w:r>
      <w:r>
        <w:t xml:space="preserve">builds the model for the </w:t>
      </w:r>
      <w:r w:rsidR="001D47D0" w:rsidRPr="001D47D0">
        <w:rPr>
          <w:b/>
        </w:rPr>
        <w:t>Vehicle</w:t>
      </w:r>
      <w:r w:rsidR="001D47D0">
        <w:t xml:space="preserve"> </w:t>
      </w:r>
      <w:r>
        <w:t>class.</w:t>
      </w:r>
    </w:p>
    <w:p w:rsidR="007B2CDA" w:rsidRDefault="007B2CDA" w:rsidP="007B2CDA">
      <w:pPr>
        <w:pStyle w:val="ppCodeLanguage"/>
      </w:pPr>
      <w:r>
        <w:t>C#</w:t>
      </w:r>
    </w:p>
    <w:p w:rsidR="003C3119" w:rsidRDefault="003C3119" w:rsidP="007117A0">
      <w:pPr>
        <w:pStyle w:val="ppCode"/>
      </w:pPr>
      <w:r>
        <w:t>// contained in MileageStatsDbContext.cs</w:t>
      </w:r>
    </w:p>
    <w:p w:rsidR="007117A0" w:rsidRPr="007117A0" w:rsidRDefault="007117A0" w:rsidP="007117A0">
      <w:pPr>
        <w:pStyle w:val="ppCode"/>
      </w:pPr>
      <w:r w:rsidRPr="007117A0">
        <w:t>private void SetupVehicleEntity(DbModelBuilder modelBuilder)</w:t>
      </w:r>
    </w:p>
    <w:p w:rsidR="007117A0" w:rsidRPr="007117A0" w:rsidRDefault="007117A0" w:rsidP="007117A0">
      <w:pPr>
        <w:pStyle w:val="ppCode"/>
      </w:pPr>
      <w:r w:rsidRPr="007117A0">
        <w:t>{</w:t>
      </w:r>
    </w:p>
    <w:p w:rsidR="007117A0" w:rsidRPr="007117A0" w:rsidRDefault="007117A0" w:rsidP="007117A0">
      <w:pPr>
        <w:pStyle w:val="ppCode"/>
      </w:pPr>
      <w:r w:rsidRPr="007117A0">
        <w:t>  modelBuilder.Entity&lt;Vehicle&gt;().HasKey(v =&gt; v.VehicleId);</w:t>
      </w:r>
    </w:p>
    <w:p w:rsidR="007117A0" w:rsidRPr="007117A0" w:rsidRDefault="007117A0" w:rsidP="007117A0">
      <w:pPr>
        <w:pStyle w:val="ppCode"/>
      </w:pPr>
      <w:r w:rsidRPr="007117A0">
        <w:t>  modelBuilder.Entity&lt;Vehicle&gt;().Property(v =&gt; v.VehicleId)</w:t>
      </w:r>
    </w:p>
    <w:p w:rsidR="007117A0" w:rsidRPr="007117A0" w:rsidRDefault="007117A0" w:rsidP="007117A0">
      <w:pPr>
        <w:pStyle w:val="ppCode"/>
      </w:pPr>
      <w:r w:rsidRPr="007117A0">
        <w:t>    .HasDatabaseGeneratedOption(</w:t>
      </w:r>
    </w:p>
    <w:p w:rsidR="007117A0" w:rsidRPr="007117A0" w:rsidRDefault="007117A0" w:rsidP="007117A0">
      <w:pPr>
        <w:pStyle w:val="ppCode"/>
      </w:pPr>
      <w:r w:rsidRPr="007117A0">
        <w:t>      DatabaseGeneratedOption.Identity);</w:t>
      </w:r>
    </w:p>
    <w:p w:rsidR="007117A0" w:rsidRPr="007117A0" w:rsidRDefault="007117A0" w:rsidP="007117A0">
      <w:pPr>
        <w:pStyle w:val="ppCode"/>
      </w:pPr>
      <w:r w:rsidRPr="007117A0">
        <w:t>  modelBuilder.Entity&lt;Vehicle&gt;().Property(v =&gt; v.Name)</w:t>
      </w:r>
    </w:p>
    <w:p w:rsidR="007117A0" w:rsidRPr="007117A0" w:rsidRDefault="007117A0" w:rsidP="007117A0">
      <w:pPr>
        <w:pStyle w:val="ppCode"/>
      </w:pPr>
      <w:r w:rsidRPr="007117A0">
        <w:t>    .IsRequired();</w:t>
      </w:r>
    </w:p>
    <w:p w:rsidR="007117A0" w:rsidRPr="007117A0" w:rsidRDefault="007117A0" w:rsidP="007117A0">
      <w:pPr>
        <w:pStyle w:val="ppCode"/>
      </w:pPr>
      <w:r w:rsidRPr="007117A0">
        <w:t>  modelBuilder.Entity&lt;Vehicle&gt;().Property(v =&gt; v.Name)</w:t>
      </w:r>
    </w:p>
    <w:p w:rsidR="007117A0" w:rsidRPr="007117A0" w:rsidRDefault="007117A0" w:rsidP="007117A0">
      <w:pPr>
        <w:pStyle w:val="ppCode"/>
      </w:pPr>
      <w:r w:rsidRPr="007117A0">
        <w:t>    .HasMaxLength(100);</w:t>
      </w:r>
    </w:p>
    <w:p w:rsidR="007117A0" w:rsidRPr="007117A0" w:rsidRDefault="007117A0" w:rsidP="007117A0">
      <w:pPr>
        <w:pStyle w:val="ppCode"/>
      </w:pPr>
      <w:r w:rsidRPr="007117A0">
        <w:t>  modelBuilder.Entity&lt;Vehicle&gt;().Property(v =&gt; v.SortOrder);</w:t>
      </w:r>
    </w:p>
    <w:p w:rsidR="007117A0" w:rsidRPr="007117A0" w:rsidRDefault="007117A0" w:rsidP="007117A0">
      <w:pPr>
        <w:pStyle w:val="ppCode"/>
      </w:pPr>
      <w:r w:rsidRPr="007117A0">
        <w:t>  modelBuilder.Entity&lt;Vehicle&gt;().Property(v =&gt; v.MakeName)</w:t>
      </w:r>
    </w:p>
    <w:p w:rsidR="007117A0" w:rsidRPr="007117A0" w:rsidRDefault="007117A0" w:rsidP="007117A0">
      <w:pPr>
        <w:pStyle w:val="ppCode"/>
      </w:pPr>
      <w:r w:rsidRPr="007117A0">
        <w:t>    .HasMaxLength(50);</w:t>
      </w:r>
    </w:p>
    <w:p w:rsidR="007117A0" w:rsidRPr="007117A0" w:rsidRDefault="007117A0" w:rsidP="007117A0">
      <w:pPr>
        <w:pStyle w:val="ppCode"/>
      </w:pPr>
      <w:r w:rsidRPr="007117A0">
        <w:t>  modelBuilder.Entity&lt;Vehicle&gt;().Property(v =&gt; v.ModelName)</w:t>
      </w:r>
    </w:p>
    <w:p w:rsidR="007117A0" w:rsidRPr="007117A0" w:rsidRDefault="007117A0" w:rsidP="007117A0">
      <w:pPr>
        <w:pStyle w:val="ppCode"/>
      </w:pPr>
      <w:r w:rsidRPr="007117A0">
        <w:t>    .HasMaxLength(50);</w:t>
      </w:r>
    </w:p>
    <w:p w:rsidR="007117A0" w:rsidRPr="007117A0" w:rsidRDefault="007117A0" w:rsidP="007117A0">
      <w:pPr>
        <w:pStyle w:val="ppCode"/>
      </w:pPr>
      <w:r w:rsidRPr="007117A0">
        <w:t>  modelBuilder.Entity&lt;Vehicle&gt;().HasOptional(v =&gt; v.Photo);</w:t>
      </w:r>
    </w:p>
    <w:p w:rsidR="007117A0" w:rsidRPr="007117A0" w:rsidRDefault="007117A0" w:rsidP="007117A0">
      <w:pPr>
        <w:pStyle w:val="ppCode"/>
      </w:pPr>
      <w:r w:rsidRPr="007117A0">
        <w:t>  modelBuilder.Entity&lt;Vehicle&gt;().HasMany(v =&gt; v.Fillups);</w:t>
      </w:r>
    </w:p>
    <w:p w:rsidR="007117A0" w:rsidRPr="007117A0" w:rsidRDefault="007117A0" w:rsidP="007117A0">
      <w:pPr>
        <w:pStyle w:val="ppCode"/>
      </w:pPr>
      <w:r w:rsidRPr="007117A0">
        <w:t>  modelBuilder.Entity&lt;Vehicle&gt;().HasMany(v =&gt; v.Reminders);</w:t>
      </w:r>
    </w:p>
    <w:p w:rsidR="007B2CDA" w:rsidRPr="00BE6B7B" w:rsidRDefault="007117A0" w:rsidP="00BE6B7B">
      <w:pPr>
        <w:pStyle w:val="ppCode"/>
      </w:pPr>
      <w:r w:rsidRPr="00BE6B7B">
        <w:t>}</w:t>
      </w:r>
    </w:p>
    <w:p w:rsidR="007B2CDA" w:rsidRDefault="007117A0" w:rsidP="007B2CDA">
      <w:pPr>
        <w:pStyle w:val="ppBodyText"/>
        <w:numPr>
          <w:ilvl w:val="0"/>
          <w:numId w:val="0"/>
        </w:numPr>
      </w:pPr>
      <w:proofErr w:type="spellStart"/>
      <w:r w:rsidRPr="007117A0">
        <w:rPr>
          <w:b/>
        </w:rPr>
        <w:t>DbModelBuilder</w:t>
      </w:r>
      <w:proofErr w:type="spellEnd"/>
      <w:r>
        <w:t xml:space="preserve"> provides a fluent API that allows </w:t>
      </w:r>
      <w:r w:rsidR="00FE0971">
        <w:t xml:space="preserve">you to chain </w:t>
      </w:r>
      <w:r>
        <w:t xml:space="preserve">calls together because each method returns an object that can be used in subsequent calls. The calls above use the </w:t>
      </w:r>
      <w:r w:rsidRPr="007117A0">
        <w:rPr>
          <w:b/>
        </w:rPr>
        <w:t>Entity</w:t>
      </w:r>
      <w:r w:rsidR="00036C20">
        <w:rPr>
          <w:b/>
        </w:rPr>
        <w:t>&lt;T&gt;</w:t>
      </w:r>
      <w:r>
        <w:t xml:space="preserve"> method to locate the entity based on the type of the class. The chained </w:t>
      </w:r>
      <w:r w:rsidRPr="007117A0">
        <w:rPr>
          <w:b/>
        </w:rPr>
        <w:t>Property</w:t>
      </w:r>
      <w:r w:rsidR="00036C20">
        <w:t xml:space="preserve"> method </w:t>
      </w:r>
      <w:r>
        <w:t xml:space="preserve">locates </w:t>
      </w:r>
      <w:r w:rsidR="00036C20">
        <w:t xml:space="preserve">a </w:t>
      </w:r>
      <w:r>
        <w:t xml:space="preserve">property for that entity. Lambda expressions like </w:t>
      </w:r>
      <w:r>
        <w:rPr>
          <w:b/>
        </w:rPr>
        <w:t>v</w:t>
      </w:r>
      <w:r w:rsidRPr="007117A0">
        <w:rPr>
          <w:b/>
        </w:rPr>
        <w:t xml:space="preserve"> =&gt; </w:t>
      </w:r>
      <w:proofErr w:type="spellStart"/>
      <w:r>
        <w:rPr>
          <w:b/>
        </w:rPr>
        <w:t>v</w:t>
      </w:r>
      <w:r w:rsidRPr="007117A0">
        <w:rPr>
          <w:b/>
        </w:rPr>
        <w:t>.</w:t>
      </w:r>
      <w:r>
        <w:rPr>
          <w:b/>
        </w:rPr>
        <w:t>Vehicle</w:t>
      </w:r>
      <w:r w:rsidRPr="007117A0">
        <w:rPr>
          <w:b/>
        </w:rPr>
        <w:t>EntryId</w:t>
      </w:r>
      <w:proofErr w:type="spellEnd"/>
      <w:r>
        <w:t xml:space="preserve"> allow the </w:t>
      </w:r>
      <w:r w:rsidRPr="007117A0">
        <w:rPr>
          <w:b/>
        </w:rPr>
        <w:t>Property</w:t>
      </w:r>
      <w:r>
        <w:t xml:space="preserve"> method to </w:t>
      </w:r>
      <w:r w:rsidR="00036C20">
        <w:t xml:space="preserve">work </w:t>
      </w:r>
      <w:r>
        <w:t xml:space="preserve">without having to </w:t>
      </w:r>
      <w:r w:rsidR="00036C20">
        <w:t xml:space="preserve">provide </w:t>
      </w:r>
      <w:r>
        <w:t>the name of the property</w:t>
      </w:r>
      <w:r w:rsidR="00036C20">
        <w:t xml:space="preserve"> as a string</w:t>
      </w:r>
      <w:r>
        <w:t xml:space="preserve">. </w:t>
      </w:r>
      <w:r w:rsidR="00036C20">
        <w:t xml:space="preserve">The last </w:t>
      </w:r>
      <w:r w:rsidR="00B9562C">
        <w:t>method call</w:t>
      </w:r>
      <w:r w:rsidR="00036C20">
        <w:t xml:space="preserve"> define</w:t>
      </w:r>
      <w:r w:rsidR="00B9562C">
        <w:t>s</w:t>
      </w:r>
      <w:r w:rsidR="00036C20">
        <w:t xml:space="preserve"> the data model</w:t>
      </w:r>
      <w:r w:rsidR="00B9562C">
        <w:t xml:space="preserve"> type, relationship, or constraint</w:t>
      </w:r>
      <w:r>
        <w:t>.</w:t>
      </w:r>
    </w:p>
    <w:p w:rsidR="00036C20" w:rsidRDefault="00FE0971" w:rsidP="001A102D">
      <w:pPr>
        <w:pStyle w:val="ppBodyText"/>
      </w:pPr>
      <w:r>
        <w:t>It is possible for you to use d</w:t>
      </w:r>
      <w:r w:rsidR="000725B8">
        <w:t xml:space="preserve">ata annotation attributes in conjunction with calls to </w:t>
      </w:r>
      <w:proofErr w:type="spellStart"/>
      <w:r w:rsidR="000725B8" w:rsidRPr="00036C20">
        <w:rPr>
          <w:b/>
        </w:rPr>
        <w:t>DbModelBuilder</w:t>
      </w:r>
      <w:proofErr w:type="spellEnd"/>
      <w:r w:rsidR="000725B8">
        <w:t xml:space="preserve">. Data annotation attributes provide a decentralized </w:t>
      </w:r>
      <w:r w:rsidR="00B525E8">
        <w:t xml:space="preserve">approach </w:t>
      </w:r>
      <w:r w:rsidR="000725B8">
        <w:t>where relationships and constrain</w:t>
      </w:r>
      <w:r w:rsidR="00B525E8">
        <w:t>t</w:t>
      </w:r>
      <w:r w:rsidR="000725B8">
        <w:t xml:space="preserve">s </w:t>
      </w:r>
      <w:r w:rsidR="00852605">
        <w:t xml:space="preserve">are attached </w:t>
      </w:r>
      <w:r w:rsidR="000725B8">
        <w:t xml:space="preserve">to the </w:t>
      </w:r>
      <w:r w:rsidR="00B525E8">
        <w:t>class properties</w:t>
      </w:r>
      <w:r w:rsidR="000725B8">
        <w:t xml:space="preserve">. The </w:t>
      </w:r>
      <w:proofErr w:type="spellStart"/>
      <w:r w:rsidR="000725B8" w:rsidRPr="00036C20">
        <w:rPr>
          <w:b/>
        </w:rPr>
        <w:t>DbModelBuilder</w:t>
      </w:r>
      <w:proofErr w:type="spellEnd"/>
      <w:r w:rsidR="000725B8">
        <w:t xml:space="preserve"> approach provides </w:t>
      </w:r>
      <w:r>
        <w:t xml:space="preserve">you </w:t>
      </w:r>
      <w:r w:rsidR="000725B8">
        <w:t xml:space="preserve">centralized </w:t>
      </w:r>
      <w:r w:rsidR="00036C20">
        <w:t xml:space="preserve">control of the data model </w:t>
      </w:r>
      <w:r w:rsidR="00B525E8">
        <w:t xml:space="preserve">and a more powerful set of modeling options. </w:t>
      </w:r>
      <w:r>
        <w:t xml:space="preserve">You should be careful to keep the constraints in sync </w:t>
      </w:r>
      <w:r w:rsidR="00B525E8">
        <w:t>when mixing approaches.</w:t>
      </w:r>
      <w:r w:rsidR="001D47D0">
        <w:t xml:space="preserve"> For this reason, it is recommended to choose either using data annotation attributes </w:t>
      </w:r>
      <w:r w:rsidR="001D47D0" w:rsidRPr="00807A30">
        <w:rPr>
          <w:i/>
        </w:rPr>
        <w:t>or</w:t>
      </w:r>
      <w:r w:rsidR="001D47D0">
        <w:t xml:space="preserve"> the </w:t>
      </w:r>
      <w:proofErr w:type="spellStart"/>
      <w:r w:rsidR="001D47D0" w:rsidRPr="00807A30">
        <w:rPr>
          <w:b/>
        </w:rPr>
        <w:t>DbModelBuilder</w:t>
      </w:r>
      <w:proofErr w:type="spellEnd"/>
      <w:r w:rsidR="001D47D0">
        <w:t>, and avoid mixing approaches.</w:t>
      </w:r>
    </w:p>
    <w:p w:rsidR="00036C20" w:rsidRDefault="00036C20" w:rsidP="00036C20">
      <w:pPr>
        <w:pStyle w:val="ppNote"/>
      </w:pPr>
      <w:r>
        <w:t xml:space="preserve">There is an order of precedence </w:t>
      </w:r>
      <w:r w:rsidR="00E231CF">
        <w:t xml:space="preserve">in </w:t>
      </w:r>
      <w:r w:rsidR="00A521CE">
        <w:t xml:space="preserve">the </w:t>
      </w:r>
      <w:r w:rsidR="00B703F9">
        <w:t>Entity Framework</w:t>
      </w:r>
      <w:r>
        <w:t xml:space="preserve"> </w:t>
      </w:r>
      <w:r w:rsidR="00E231CF">
        <w:t xml:space="preserve">when </w:t>
      </w:r>
      <w:r>
        <w:t xml:space="preserve">all three mechanisms are used:  </w:t>
      </w:r>
      <w:proofErr w:type="spellStart"/>
      <w:r w:rsidRPr="000725B8">
        <w:rPr>
          <w:b/>
        </w:rPr>
        <w:t>DbModelBuilder</w:t>
      </w:r>
      <w:proofErr w:type="spellEnd"/>
      <w:r w:rsidR="00B02408">
        <w:t xml:space="preserve"> calls </w:t>
      </w:r>
      <w:r w:rsidR="00852605">
        <w:t>override</w:t>
      </w:r>
      <w:r w:rsidR="00B02408">
        <w:t xml:space="preserve"> data </w:t>
      </w:r>
      <w:r>
        <w:t xml:space="preserve">annotation attributes which </w:t>
      </w:r>
      <w:r w:rsidR="00852605">
        <w:t>override convention by inspection</w:t>
      </w:r>
      <w:r>
        <w:t>.</w:t>
      </w:r>
    </w:p>
    <w:p w:rsidR="007569E0" w:rsidRDefault="00BE6B7B" w:rsidP="007569E0">
      <w:pPr>
        <w:pStyle w:val="Heading3"/>
      </w:pPr>
      <w:r>
        <w:lastRenderedPageBreak/>
        <w:t>Creating the</w:t>
      </w:r>
      <w:r w:rsidR="007569E0">
        <w:t xml:space="preserve"> </w:t>
      </w:r>
      <w:r>
        <w:t>D</w:t>
      </w:r>
      <w:r w:rsidR="007569E0">
        <w:t>atabase</w:t>
      </w:r>
    </w:p>
    <w:p w:rsidR="007569E0" w:rsidRDefault="00BE6B7B" w:rsidP="007569E0">
      <w:pPr>
        <w:pStyle w:val="ppBodyText"/>
      </w:pPr>
      <w:r>
        <w:t xml:space="preserve">Once </w:t>
      </w:r>
      <w:r w:rsidR="00FE0971">
        <w:t xml:space="preserve">you define </w:t>
      </w:r>
      <w:r>
        <w:t xml:space="preserve">data model </w:t>
      </w:r>
      <w:r w:rsidR="00B9562C">
        <w:t>in code</w:t>
      </w:r>
      <w:r>
        <w:t xml:space="preserve">, </w:t>
      </w:r>
      <w:r w:rsidR="00FE0971">
        <w:t xml:space="preserve">you need to create the </w:t>
      </w:r>
      <w:r>
        <w:t xml:space="preserve">database. </w:t>
      </w:r>
      <w:r w:rsidR="00B9562C">
        <w:t xml:space="preserve">When </w:t>
      </w:r>
      <w:r w:rsidR="00FE0971">
        <w:t xml:space="preserve">you use </w:t>
      </w:r>
      <w:r w:rsidR="00B9562C">
        <w:t>the code-</w:t>
      </w:r>
      <w:r w:rsidR="007569E0">
        <w:t>first a</w:t>
      </w:r>
      <w:r w:rsidR="00E231CF">
        <w:t xml:space="preserve">pproach, </w:t>
      </w:r>
      <w:r w:rsidR="00A521CE">
        <w:t xml:space="preserve">the </w:t>
      </w:r>
      <w:r w:rsidR="00E231CF">
        <w:t>Entity Framework doesn</w:t>
      </w:r>
      <w:r w:rsidR="007A5B9C">
        <w:t>'</w:t>
      </w:r>
      <w:r w:rsidR="007569E0">
        <w:t xml:space="preserve">t create your database until the first request for data occurs. </w:t>
      </w:r>
      <w:r w:rsidR="00FE0971">
        <w:t xml:space="preserve">You </w:t>
      </w:r>
      <w:r w:rsidR="007569E0">
        <w:t xml:space="preserve">should create the database on application start up rather than on the first request so that the first user </w:t>
      </w:r>
      <w:r w:rsidR="00E231CF">
        <w:t>isn'</w:t>
      </w:r>
      <w:r w:rsidR="00627840">
        <w:t xml:space="preserve">t forced to </w:t>
      </w:r>
      <w:r w:rsidR="007569E0">
        <w:t>wait</w:t>
      </w:r>
      <w:r w:rsidR="00627840">
        <w:t>. Initializing during applicatio</w:t>
      </w:r>
      <w:r w:rsidR="00B9562C">
        <w:t>n startup also reduces the chanc</w:t>
      </w:r>
      <w:r w:rsidR="00627840">
        <w:t xml:space="preserve">e </w:t>
      </w:r>
      <w:r w:rsidR="007569E0">
        <w:t xml:space="preserve">of a race condition </w:t>
      </w:r>
      <w:r w:rsidR="00B9562C">
        <w:t xml:space="preserve">during </w:t>
      </w:r>
      <w:r w:rsidR="007569E0">
        <w:t>database creation.</w:t>
      </w:r>
    </w:p>
    <w:p w:rsidR="00A85242" w:rsidRDefault="007569E0" w:rsidP="00B9562C">
      <w:pPr>
        <w:pStyle w:val="ppNote"/>
      </w:pPr>
      <w:r>
        <w:t xml:space="preserve">Many web applications </w:t>
      </w:r>
      <w:r w:rsidR="00B9562C">
        <w:t xml:space="preserve">built </w:t>
      </w:r>
      <w:r>
        <w:t xml:space="preserve">using </w:t>
      </w:r>
      <w:r w:rsidR="00A521CE">
        <w:t xml:space="preserve">the </w:t>
      </w:r>
      <w:r>
        <w:t xml:space="preserve">Entity Framework </w:t>
      </w:r>
      <w:r w:rsidR="00B9562C">
        <w:t xml:space="preserve">contain </w:t>
      </w:r>
      <w:r>
        <w:t xml:space="preserve">the auto-generated </w:t>
      </w:r>
      <w:proofErr w:type="spellStart"/>
      <w:r w:rsidRPr="00A85242">
        <w:rPr>
          <w:b/>
        </w:rPr>
        <w:t>WebActivator</w:t>
      </w:r>
      <w:r w:rsidR="00A85242" w:rsidRPr="00A85242">
        <w:rPr>
          <w:b/>
        </w:rPr>
        <w:t>A</w:t>
      </w:r>
      <w:r w:rsidRPr="00A85242">
        <w:rPr>
          <w:b/>
        </w:rPr>
        <w:t>ttribute</w:t>
      </w:r>
      <w:proofErr w:type="spellEnd"/>
      <w:r w:rsidR="00627840">
        <w:t xml:space="preserve"> </w:t>
      </w:r>
      <w:r w:rsidR="00B9562C">
        <w:t xml:space="preserve">code. This attribute </w:t>
      </w:r>
      <w:r>
        <w:t>automatically call</w:t>
      </w:r>
      <w:r w:rsidR="00627840">
        <w:t>s</w:t>
      </w:r>
      <w:r>
        <w:t xml:space="preserve"> the database creation and initialization code. </w:t>
      </w:r>
      <w:r w:rsidR="000F2D83">
        <w:t>Mileage</w:t>
      </w:r>
      <w:r w:rsidR="00852BB2">
        <w:t xml:space="preserve"> </w:t>
      </w:r>
      <w:r w:rsidR="000F2D83">
        <w:t>Stats</w:t>
      </w:r>
      <w:r w:rsidR="00852BB2">
        <w:t xml:space="preserve"> </w:t>
      </w:r>
      <w:r w:rsidR="00627840">
        <w:t xml:space="preserve">forgoes </w:t>
      </w:r>
      <w:r>
        <w:t xml:space="preserve">this </w:t>
      </w:r>
      <w:r w:rsidR="00A85242">
        <w:t xml:space="preserve">approach because the Unity dependency injection container controls the lifetime of the </w:t>
      </w:r>
      <w:proofErr w:type="spellStart"/>
      <w:r w:rsidR="00A85242" w:rsidRPr="00FC3380">
        <w:rPr>
          <w:b/>
        </w:rPr>
        <w:t>MileageStatsDbContext</w:t>
      </w:r>
      <w:proofErr w:type="spellEnd"/>
      <w:r w:rsidR="00A85242">
        <w:t xml:space="preserve"> instance.</w:t>
      </w:r>
      <w:r w:rsidR="00627840">
        <w:t xml:space="preserve"> </w:t>
      </w:r>
    </w:p>
    <w:p w:rsidR="00032C12" w:rsidRDefault="00A85242" w:rsidP="00F51FD4">
      <w:pPr>
        <w:pStyle w:val="ppBodyText"/>
      </w:pPr>
      <w:r>
        <w:t xml:space="preserve">In </w:t>
      </w:r>
      <w:proofErr w:type="spellStart"/>
      <w:r w:rsidRPr="00A85242">
        <w:rPr>
          <w:b/>
        </w:rPr>
        <w:t>Global.asax.cs</w:t>
      </w:r>
      <w:proofErr w:type="spellEnd"/>
      <w:r>
        <w:t xml:space="preserve">, the </w:t>
      </w:r>
      <w:proofErr w:type="spellStart"/>
      <w:r w:rsidRPr="00A85242">
        <w:rPr>
          <w:b/>
        </w:rPr>
        <w:t>Application_Start</w:t>
      </w:r>
      <w:proofErr w:type="spellEnd"/>
      <w:r w:rsidR="00B9562C">
        <w:t xml:space="preserve"> method </w:t>
      </w:r>
      <w:r>
        <w:t xml:space="preserve">initializes the </w:t>
      </w:r>
      <w:r w:rsidR="00B95802">
        <w:t>dependency injection</w:t>
      </w:r>
      <w:r w:rsidR="00B95802" w:rsidDel="00B95802">
        <w:t xml:space="preserve"> </w:t>
      </w:r>
      <w:r>
        <w:t>container</w:t>
      </w:r>
      <w:r w:rsidR="00FC3380">
        <w:t xml:space="preserve"> </w:t>
      </w:r>
      <w:r w:rsidR="00032C12">
        <w:t xml:space="preserve">and then initializes </w:t>
      </w:r>
      <w:r w:rsidR="00FC3380">
        <w:t>the database</w:t>
      </w:r>
      <w:r w:rsidR="0051739D">
        <w:t xml:space="preserve">. </w:t>
      </w:r>
      <w:r w:rsidR="00FC3380">
        <w:t xml:space="preserve">The </w:t>
      </w:r>
      <w:proofErr w:type="spellStart"/>
      <w:r w:rsidR="00FC3380" w:rsidRPr="00FC3380">
        <w:rPr>
          <w:b/>
        </w:rPr>
        <w:t>InitializeDatabase</w:t>
      </w:r>
      <w:proofErr w:type="spellEnd"/>
      <w:r w:rsidR="00FC3380" w:rsidRPr="00FC3380">
        <w:t xml:space="preserve"> </w:t>
      </w:r>
      <w:r w:rsidR="00FC3380">
        <w:t xml:space="preserve">method </w:t>
      </w:r>
      <w:r>
        <w:t xml:space="preserve">uses the </w:t>
      </w:r>
      <w:r w:rsidR="00B95802">
        <w:t>dependency injection</w:t>
      </w:r>
      <w:r w:rsidR="00B95802" w:rsidDel="00B95802">
        <w:t xml:space="preserve"> </w:t>
      </w:r>
      <w:r>
        <w:t xml:space="preserve">container to resolve an instance of the </w:t>
      </w:r>
      <w:proofErr w:type="spellStart"/>
      <w:r w:rsidR="00032C12">
        <w:rPr>
          <w:b/>
        </w:rPr>
        <w:t>IRepositoryInitializer</w:t>
      </w:r>
      <w:proofErr w:type="spellEnd"/>
      <w:r w:rsidR="00032C12">
        <w:t xml:space="preserve"> </w:t>
      </w:r>
      <w:r w:rsidR="00FC3380">
        <w:t>and then calls</w:t>
      </w:r>
      <w:r w:rsidR="00032C12">
        <w:t xml:space="preserve"> the</w:t>
      </w:r>
      <w:r w:rsidR="00FC3380">
        <w:t xml:space="preserve"> </w:t>
      </w:r>
      <w:r w:rsidR="00032C12">
        <w:rPr>
          <w:b/>
        </w:rPr>
        <w:t xml:space="preserve">Initialize </w:t>
      </w:r>
      <w:r w:rsidR="00FC3380" w:rsidRPr="00FC3380">
        <w:t>method</w:t>
      </w:r>
      <w:r w:rsidR="00FC3380">
        <w:t>.</w:t>
      </w:r>
      <w:r w:rsidR="0051739D">
        <w:t xml:space="preserve"> </w:t>
      </w:r>
      <w:r w:rsidR="00C07D36">
        <w:t xml:space="preserve">In the following example, the constructor of the </w:t>
      </w:r>
      <w:proofErr w:type="spellStart"/>
      <w:r w:rsidR="00C07D36">
        <w:rPr>
          <w:b/>
        </w:rPr>
        <w:t>RepositoryInitializer</w:t>
      </w:r>
      <w:proofErr w:type="spellEnd"/>
      <w:r w:rsidR="00C07D36">
        <w:t xml:space="preserve"> configures the database connection and initializer and the </w:t>
      </w:r>
      <w:r w:rsidR="00C07D36" w:rsidRPr="00F51FD4">
        <w:rPr>
          <w:b/>
        </w:rPr>
        <w:t>Initialize</w:t>
      </w:r>
      <w:r w:rsidR="00C07D36">
        <w:t xml:space="preserve"> method requests some data to ensure the database is created.</w:t>
      </w:r>
    </w:p>
    <w:p w:rsidR="00C07D36" w:rsidRDefault="00C07D36" w:rsidP="00F51FD4">
      <w:pPr>
        <w:pStyle w:val="ppCodeLanguage"/>
      </w:pPr>
      <w:r>
        <w:t>C#</w:t>
      </w:r>
    </w:p>
    <w:p w:rsidR="00032C12" w:rsidRPr="00C44A62" w:rsidRDefault="00032C12" w:rsidP="00032C12">
      <w:pPr>
        <w:pStyle w:val="ppCode"/>
      </w:pPr>
      <w:r>
        <w:t>// contained in RepositoryInitializer.cs</w:t>
      </w:r>
    </w:p>
    <w:p w:rsidR="00C07D36" w:rsidRPr="00C07D36" w:rsidRDefault="00C07D36" w:rsidP="00F51FD4">
      <w:pPr>
        <w:pStyle w:val="ppCode"/>
      </w:pPr>
      <w:r w:rsidRPr="00F51FD4">
        <w:t>public</w:t>
      </w:r>
      <w:r w:rsidRPr="00C07D36">
        <w:t> RepositoryInitializer(</w:t>
      </w:r>
      <w:r w:rsidRPr="00F51FD4">
        <w:t>IUnitOfWork</w:t>
      </w:r>
      <w:r w:rsidRPr="00C07D36">
        <w:t> unitOfWork)</w:t>
      </w:r>
    </w:p>
    <w:p w:rsidR="00C07D36" w:rsidRDefault="00C07D36" w:rsidP="00F51FD4">
      <w:pPr>
        <w:pStyle w:val="ppCode"/>
      </w:pPr>
      <w:r w:rsidRPr="00C07D36">
        <w:t>{</w:t>
      </w:r>
    </w:p>
    <w:p w:rsidR="00C07D36" w:rsidRPr="00C07D36" w:rsidRDefault="00C07D36" w:rsidP="00F51FD4">
      <w:pPr>
        <w:pStyle w:val="ppCode"/>
      </w:pPr>
      <w:r>
        <w:t xml:space="preserve">  ...</w:t>
      </w:r>
    </w:p>
    <w:p w:rsidR="00C07D36" w:rsidRPr="00C07D36" w:rsidRDefault="00C07D36" w:rsidP="00F51FD4">
      <w:pPr>
        <w:pStyle w:val="ppCode"/>
      </w:pPr>
      <w:r w:rsidRPr="00C07D36">
        <w:t>  </w:t>
      </w:r>
      <w:r w:rsidRPr="00F51FD4">
        <w:t>Database</w:t>
      </w:r>
      <w:r w:rsidRPr="00C07D36">
        <w:t>.DefaultConnectionFactory = </w:t>
      </w:r>
    </w:p>
    <w:p w:rsidR="00C07D36" w:rsidRPr="00C07D36" w:rsidRDefault="00C07D36" w:rsidP="00F51FD4">
      <w:pPr>
        <w:pStyle w:val="ppCode"/>
      </w:pPr>
      <w:r w:rsidRPr="00C07D36">
        <w:t>      </w:t>
      </w:r>
      <w:r w:rsidRPr="00F51FD4">
        <w:t>new</w:t>
      </w:r>
      <w:r w:rsidRPr="00C07D36">
        <w:t> </w:t>
      </w:r>
      <w:r w:rsidRPr="00F51FD4">
        <w:t>SqlCeConnectionFactory</w:t>
      </w:r>
      <w:r w:rsidRPr="00C07D36">
        <w:t>(</w:t>
      </w:r>
      <w:r w:rsidRPr="00F51FD4">
        <w:t>"System.Data.SqlServerCe.4.0"</w:t>
      </w:r>
      <w:r w:rsidRPr="00C07D36">
        <w:t>);</w:t>
      </w:r>
    </w:p>
    <w:p w:rsidR="00C07D36" w:rsidRPr="00C07D36" w:rsidRDefault="00C07D36" w:rsidP="00F51FD4">
      <w:pPr>
        <w:pStyle w:val="ppCode"/>
      </w:pPr>
      <w:r w:rsidRPr="00C07D36">
        <w:t xml:space="preserve"> </w:t>
      </w:r>
    </w:p>
    <w:p w:rsidR="00C07D36" w:rsidRPr="00C07D36" w:rsidRDefault="00C07D36" w:rsidP="00F51FD4">
      <w:pPr>
        <w:pStyle w:val="ppCode"/>
      </w:pPr>
      <w:r w:rsidRPr="00C07D36">
        <w:t>  </w:t>
      </w:r>
      <w:r w:rsidRPr="00F51FD4">
        <w:t>Database</w:t>
      </w:r>
      <w:r w:rsidRPr="00C07D36">
        <w:t>.SetInitializer(</w:t>
      </w:r>
    </w:p>
    <w:p w:rsidR="00C07D36" w:rsidRPr="00C07D36" w:rsidRDefault="00C07D36" w:rsidP="00F51FD4">
      <w:pPr>
        <w:pStyle w:val="ppCode"/>
      </w:pPr>
      <w:r w:rsidRPr="00C07D36">
        <w:t>      </w:t>
      </w:r>
      <w:r w:rsidRPr="00F51FD4">
        <w:t>new</w:t>
      </w:r>
      <w:r w:rsidRPr="00C07D36">
        <w:t> </w:t>
      </w:r>
      <w:r w:rsidRPr="00F51FD4">
        <w:t>DropCreateIfModelChangesSqlCeInitializer</w:t>
      </w:r>
      <w:r w:rsidRPr="00C07D36">
        <w:t>&lt;</w:t>
      </w:r>
      <w:r w:rsidRPr="00F51FD4">
        <w:t>MileageStatsDbContext</w:t>
      </w:r>
      <w:r w:rsidRPr="00C07D36">
        <w:t>&gt;());</w:t>
      </w:r>
    </w:p>
    <w:p w:rsidR="00C07D36" w:rsidRPr="00C07D36" w:rsidRDefault="00C07D36" w:rsidP="00F51FD4">
      <w:pPr>
        <w:pStyle w:val="ppCode"/>
      </w:pPr>
      <w:r w:rsidRPr="00C07D36">
        <w:t>}</w:t>
      </w:r>
    </w:p>
    <w:p w:rsidR="00032C12" w:rsidRPr="00C07D36" w:rsidRDefault="00032C12" w:rsidP="00C07D36">
      <w:pPr>
        <w:pStyle w:val="ppCode"/>
      </w:pPr>
    </w:p>
    <w:p w:rsidR="00032C12" w:rsidRPr="00C07D36" w:rsidRDefault="00032C12" w:rsidP="00C07D36">
      <w:pPr>
        <w:pStyle w:val="ppCode"/>
      </w:pPr>
      <w:r w:rsidRPr="00C07D36">
        <w:t>public void Initialize()</w:t>
      </w:r>
    </w:p>
    <w:p w:rsidR="00032C12" w:rsidRPr="00F51FD4" w:rsidRDefault="00032C12" w:rsidP="00F51FD4">
      <w:pPr>
        <w:pStyle w:val="ppCode"/>
      </w:pPr>
      <w:r w:rsidRPr="00F51FD4">
        <w:t>{</w:t>
      </w:r>
    </w:p>
    <w:p w:rsidR="00032C12" w:rsidRPr="00C07D36" w:rsidRDefault="00032C12" w:rsidP="00F51FD4">
      <w:pPr>
        <w:pStyle w:val="ppCode"/>
      </w:pPr>
      <w:r w:rsidRPr="00F51FD4">
        <w:t>  this.Context.Set&lt;Country&gt;().ToList().Count();</w:t>
      </w:r>
    </w:p>
    <w:p w:rsidR="00C07D36" w:rsidRPr="00F51FD4" w:rsidRDefault="00C07D36" w:rsidP="00F51FD4">
      <w:pPr>
        <w:pStyle w:val="ppCode"/>
      </w:pPr>
    </w:p>
    <w:p w:rsidR="00032C12" w:rsidRPr="00F51FD4" w:rsidRDefault="00C07D36" w:rsidP="00F51FD4">
      <w:pPr>
        <w:pStyle w:val="ppCode"/>
      </w:pPr>
      <w:r w:rsidRPr="00C07D36">
        <w:t xml:space="preserve">  ...</w:t>
      </w:r>
    </w:p>
    <w:p w:rsidR="00032C12" w:rsidRPr="00F51FD4" w:rsidRDefault="00032C12" w:rsidP="00F51FD4">
      <w:pPr>
        <w:pStyle w:val="ppCode"/>
      </w:pPr>
      <w:r w:rsidRPr="00F51FD4">
        <w:t>}</w:t>
      </w:r>
    </w:p>
    <w:p w:rsidR="00805B39" w:rsidRDefault="00805B39" w:rsidP="00C07D36">
      <w:pPr>
        <w:pStyle w:val="Heading3"/>
      </w:pPr>
      <w:r>
        <w:t xml:space="preserve">Initializing the </w:t>
      </w:r>
      <w:r w:rsidR="00BE6B7B">
        <w:t>D</w:t>
      </w:r>
      <w:r>
        <w:t>atabase</w:t>
      </w:r>
    </w:p>
    <w:p w:rsidR="00805B39" w:rsidRDefault="00A521CE" w:rsidP="00805B39">
      <w:pPr>
        <w:pStyle w:val="ppBodyText"/>
      </w:pPr>
      <w:r>
        <w:t xml:space="preserve">The </w:t>
      </w:r>
      <w:r w:rsidR="00805B39">
        <w:t xml:space="preserve">Entity Framework </w:t>
      </w:r>
      <w:r w:rsidR="00BE6B7B">
        <w:t>lets you control how your database is created and initialized</w:t>
      </w:r>
      <w:r w:rsidR="00805B39">
        <w:t xml:space="preserve"> through the </w:t>
      </w:r>
      <w:proofErr w:type="spellStart"/>
      <w:r w:rsidR="00805B39" w:rsidRPr="00412F01">
        <w:rPr>
          <w:b/>
        </w:rPr>
        <w:t>IDatabaseInitializer</w:t>
      </w:r>
      <w:proofErr w:type="spellEnd"/>
      <w:r w:rsidR="00805B39" w:rsidRPr="00412F01">
        <w:rPr>
          <w:b/>
        </w:rPr>
        <w:t>&lt;T&gt;</w:t>
      </w:r>
      <w:r w:rsidR="00805B39">
        <w:rPr>
          <w:b/>
        </w:rPr>
        <w:t xml:space="preserve"> </w:t>
      </w:r>
      <w:r w:rsidR="00805B39">
        <w:t xml:space="preserve">interface and the </w:t>
      </w:r>
      <w:proofErr w:type="spellStart"/>
      <w:r w:rsidR="00805B39" w:rsidRPr="00852605">
        <w:rPr>
          <w:b/>
        </w:rPr>
        <w:t>Database.SetInitializer</w:t>
      </w:r>
      <w:proofErr w:type="spellEnd"/>
      <w:r w:rsidR="00805B39">
        <w:t xml:space="preserve"> method. </w:t>
      </w:r>
      <w:r w:rsidR="00FE0971">
        <w:t>You can write t</w:t>
      </w:r>
      <w:r w:rsidR="00805B39">
        <w:t xml:space="preserve">he initializer with </w:t>
      </w:r>
      <w:r w:rsidR="00DD5A81">
        <w:t xml:space="preserve">the </w:t>
      </w:r>
      <w:r w:rsidR="00805B39">
        <w:t>logic you need in order to create and populate your database.</w:t>
      </w:r>
    </w:p>
    <w:p w:rsidR="00805B39" w:rsidRDefault="00805B39" w:rsidP="00805B39">
      <w:pPr>
        <w:pStyle w:val="ppBodyText"/>
      </w:pPr>
      <w:r>
        <w:t xml:space="preserve">In </w:t>
      </w:r>
      <w:r w:rsidR="000F2D83">
        <w:t>Mileage</w:t>
      </w:r>
      <w:r w:rsidR="00852BB2">
        <w:t xml:space="preserve"> </w:t>
      </w:r>
      <w:r w:rsidR="000F2D83">
        <w:t>Stats</w:t>
      </w:r>
      <w:r>
        <w:t xml:space="preserve">, the </w:t>
      </w:r>
      <w:proofErr w:type="spellStart"/>
      <w:r w:rsidRPr="00F15C77">
        <w:rPr>
          <w:b/>
        </w:rPr>
        <w:t>MileageStats.Data.SqlC</w:t>
      </w:r>
      <w:r w:rsidR="00487BC8">
        <w:rPr>
          <w:b/>
        </w:rPr>
        <w:t>e</w:t>
      </w:r>
      <w:proofErr w:type="spellEnd"/>
      <w:r>
        <w:t xml:space="preserve"> project contains three classes that can initialize the database: </w:t>
      </w:r>
      <w:proofErr w:type="spellStart"/>
      <w:r w:rsidRPr="00412F01">
        <w:rPr>
          <w:b/>
        </w:rPr>
        <w:t>CreateIfNotExistsSqlCeInitializer</w:t>
      </w:r>
      <w:proofErr w:type="spellEnd"/>
      <w:r>
        <w:t xml:space="preserve">, </w:t>
      </w:r>
      <w:proofErr w:type="spellStart"/>
      <w:r w:rsidRPr="00412F01">
        <w:rPr>
          <w:b/>
        </w:rPr>
        <w:t>DropCreateAlwaysSqlCeInitializer</w:t>
      </w:r>
      <w:proofErr w:type="spellEnd"/>
      <w:r>
        <w:t xml:space="preserve">, and </w:t>
      </w:r>
      <w:proofErr w:type="spellStart"/>
      <w:r w:rsidRPr="00412F01">
        <w:rPr>
          <w:b/>
        </w:rPr>
        <w:t>DropCreateIfModelChangesSqlCeInitializer</w:t>
      </w:r>
      <w:proofErr w:type="spellEnd"/>
      <w:r>
        <w:t xml:space="preserve">. All three inherit from the </w:t>
      </w:r>
      <w:proofErr w:type="spellStart"/>
      <w:r w:rsidRPr="00412F01">
        <w:rPr>
          <w:b/>
        </w:rPr>
        <w:t>SqlCeInitializer</w:t>
      </w:r>
      <w:proofErr w:type="spellEnd"/>
      <w:r>
        <w:t xml:space="preserve"> base class that implements the </w:t>
      </w:r>
      <w:proofErr w:type="spellStart"/>
      <w:r w:rsidRPr="00412F01">
        <w:rPr>
          <w:b/>
        </w:rPr>
        <w:t>IDatabaseInitializer</w:t>
      </w:r>
      <w:proofErr w:type="spellEnd"/>
      <w:r w:rsidRPr="00412F01">
        <w:rPr>
          <w:b/>
        </w:rPr>
        <w:t>&lt;T&gt;</w:t>
      </w:r>
      <w:r>
        <w:t xml:space="preserve"> interface.</w:t>
      </w:r>
    </w:p>
    <w:p w:rsidR="00E07668" w:rsidRDefault="00E07668" w:rsidP="00E07668">
      <w:pPr>
        <w:pStyle w:val="ppNote"/>
      </w:pPr>
      <w:r>
        <w:lastRenderedPageBreak/>
        <w:t xml:space="preserve">When you use </w:t>
      </w:r>
      <w:proofErr w:type="spellStart"/>
      <w:r w:rsidRPr="00BE6B7B">
        <w:rPr>
          <w:b/>
        </w:rPr>
        <w:t>NuGet</w:t>
      </w:r>
      <w:proofErr w:type="spellEnd"/>
      <w:r>
        <w:t xml:space="preserve"> to add </w:t>
      </w:r>
      <w:r w:rsidR="00A521CE">
        <w:t xml:space="preserve">the </w:t>
      </w:r>
      <w:r w:rsidRPr="00E07668">
        <w:t>Entity Framework</w:t>
      </w:r>
      <w:r>
        <w:rPr>
          <w:b/>
        </w:rPr>
        <w:t xml:space="preserve"> </w:t>
      </w:r>
      <w:r w:rsidRPr="00BE6B7B">
        <w:t>to your project</w:t>
      </w:r>
      <w:r>
        <w:t xml:space="preserve">, the package manager will generate some default initializers similar to those found in </w:t>
      </w:r>
      <w:r w:rsidR="000F2D83">
        <w:t>Mileage</w:t>
      </w:r>
      <w:r w:rsidR="00852BB2">
        <w:t xml:space="preserve"> </w:t>
      </w:r>
      <w:r w:rsidR="000F2D83">
        <w:t>Stats</w:t>
      </w:r>
      <w:r>
        <w:t xml:space="preserve">. </w:t>
      </w:r>
      <w:r w:rsidR="000F2D83">
        <w:t>Mileage</w:t>
      </w:r>
      <w:r w:rsidR="00852BB2">
        <w:t xml:space="preserve"> </w:t>
      </w:r>
      <w:r w:rsidR="000F2D83">
        <w:t>Stats</w:t>
      </w:r>
      <w:r>
        <w:t xml:space="preserve"> classes are </w:t>
      </w:r>
      <w:r w:rsidR="001D47D0">
        <w:t xml:space="preserve">modified </w:t>
      </w:r>
      <w:r>
        <w:t xml:space="preserve">versions of the original generated classes. The </w:t>
      </w:r>
      <w:r w:rsidR="001D47D0">
        <w:t xml:space="preserve">modifications </w:t>
      </w:r>
      <w:r>
        <w:t>allow</w:t>
      </w:r>
      <w:r w:rsidR="001D47D0">
        <w:t xml:space="preserve"> </w:t>
      </w:r>
      <w:r>
        <w:t>each initializer to share the database seeding code used to start the application with some useful sample data.</w:t>
      </w:r>
    </w:p>
    <w:p w:rsidR="00805B39" w:rsidRDefault="00805B39" w:rsidP="001A102D">
      <w:pPr>
        <w:pStyle w:val="ppBodyText"/>
      </w:pPr>
      <w:r>
        <w:t xml:space="preserve">Each class implements a different strategy for creating the database. </w:t>
      </w:r>
      <w:r w:rsidR="000F2D83">
        <w:t>Mileage</w:t>
      </w:r>
      <w:r w:rsidR="00852BB2">
        <w:t xml:space="preserve"> </w:t>
      </w:r>
      <w:r w:rsidR="000F2D83">
        <w:t>Stats</w:t>
      </w:r>
      <w:r w:rsidR="00852BB2">
        <w:t xml:space="preserve"> </w:t>
      </w:r>
      <w:r>
        <w:t xml:space="preserve">defaults to the </w:t>
      </w:r>
      <w:proofErr w:type="spellStart"/>
      <w:r w:rsidRPr="00412F01">
        <w:rPr>
          <w:b/>
        </w:rPr>
        <w:t>DropCreateIfModelChangesSqlCeInitializer</w:t>
      </w:r>
      <w:proofErr w:type="spellEnd"/>
      <w:r>
        <w:t xml:space="preserve"> to drop and create the database anytime the model schema changes. This </w:t>
      </w:r>
      <w:r w:rsidR="00FE0971">
        <w:t>can be</w:t>
      </w:r>
      <w:r>
        <w:t xml:space="preserve"> very useful </w:t>
      </w:r>
      <w:r w:rsidR="00E07668">
        <w:t xml:space="preserve">during product </w:t>
      </w:r>
      <w:r>
        <w:t xml:space="preserve">development when </w:t>
      </w:r>
      <w:r w:rsidR="00FE0971">
        <w:t xml:space="preserve">the </w:t>
      </w:r>
      <w:r>
        <w:t>data model is evolving and the databa</w:t>
      </w:r>
      <w:r w:rsidR="00E231CF">
        <w:t>se doesn'</w:t>
      </w:r>
      <w:r>
        <w:t>t contain real data.</w:t>
      </w:r>
    </w:p>
    <w:p w:rsidR="00805B39" w:rsidRDefault="00805B39" w:rsidP="001A102D">
      <w:pPr>
        <w:pStyle w:val="ppBodyText"/>
      </w:pPr>
      <w:r>
        <w:t xml:space="preserve">When deployed to a production environment, </w:t>
      </w:r>
      <w:r w:rsidR="003D51A7">
        <w:t xml:space="preserve">you should change </w:t>
      </w:r>
      <w:r>
        <w:t xml:space="preserve">the default </w:t>
      </w:r>
      <w:r w:rsidR="001E6316">
        <w:t>initializer</w:t>
      </w:r>
      <w:r w:rsidR="003D51A7">
        <w:t xml:space="preserve"> </w:t>
      </w:r>
      <w:r>
        <w:t xml:space="preserve">to </w:t>
      </w:r>
      <w:proofErr w:type="spellStart"/>
      <w:r w:rsidRPr="00412F01">
        <w:rPr>
          <w:b/>
        </w:rPr>
        <w:t>CreateIfNotExistsSqlCeInitializer</w:t>
      </w:r>
      <w:proofErr w:type="spellEnd"/>
      <w:r w:rsidRPr="00A46C8B">
        <w:t xml:space="preserve">. </w:t>
      </w:r>
      <w:r w:rsidRPr="00CC7D77">
        <w:t xml:space="preserve">If </w:t>
      </w:r>
      <w:r w:rsidR="003D51A7">
        <w:t xml:space="preserve">you deploy </w:t>
      </w:r>
      <w:r w:rsidRPr="00CC7D77">
        <w:t>a</w:t>
      </w:r>
      <w:r>
        <w:t xml:space="preserve"> new version of the application where the schema needs to be upgraded you would either need to author an initializer that upgrade</w:t>
      </w:r>
      <w:r w:rsidR="009A0B04">
        <w:t>s</w:t>
      </w:r>
      <w:r>
        <w:t xml:space="preserve"> the </w:t>
      </w:r>
      <w:r w:rsidR="009A0B04">
        <w:t>database</w:t>
      </w:r>
      <w:r>
        <w:t>, or run upgrade scripts pre-deployment of the newer version.</w:t>
      </w:r>
      <w:r w:rsidR="001D47D0">
        <w:t xml:space="preserve"> Otherwise, you would lose all the data stored in the database.</w:t>
      </w:r>
    </w:p>
    <w:p w:rsidR="00BE6B7B" w:rsidRDefault="001D4E00" w:rsidP="001D4E00">
      <w:pPr>
        <w:pStyle w:val="Heading3"/>
      </w:pPr>
      <w:r>
        <w:t>Optimized Data Access</w:t>
      </w:r>
    </w:p>
    <w:p w:rsidR="001D4E00" w:rsidRDefault="001D4E00" w:rsidP="001D4E00">
      <w:pPr>
        <w:pStyle w:val="ppBodyText"/>
      </w:pPr>
      <w:r>
        <w:t xml:space="preserve">Many application data models are hierarchical and </w:t>
      </w:r>
      <w:r w:rsidR="003A4080">
        <w:t xml:space="preserve">connected with </w:t>
      </w:r>
      <w:r>
        <w:t xml:space="preserve">one-to-many </w:t>
      </w:r>
      <w:r w:rsidR="00CF5438">
        <w:t xml:space="preserve">and </w:t>
      </w:r>
      <w:r w:rsidR="00836E99">
        <w:t>many</w:t>
      </w:r>
      <w:r>
        <w:t xml:space="preserve">-to-many relationships between entities. </w:t>
      </w:r>
      <w:r w:rsidR="003A4080">
        <w:t>On the other hand, w</w:t>
      </w:r>
      <w:r>
        <w:t>eb applications are connectionless and stateless; they take a request and produce a response</w:t>
      </w:r>
      <w:r w:rsidR="00836E99">
        <w:t xml:space="preserve">. </w:t>
      </w:r>
      <w:r w:rsidR="009A0B04">
        <w:t xml:space="preserve">You </w:t>
      </w:r>
      <w:r w:rsidR="00836E99">
        <w:t xml:space="preserve">should avoid loading </w:t>
      </w:r>
      <w:r w:rsidR="00922014">
        <w:t xml:space="preserve">large </w:t>
      </w:r>
      <w:r w:rsidR="00836E99">
        <w:t xml:space="preserve">model </w:t>
      </w:r>
      <w:r w:rsidR="00922014">
        <w:t>hierarchies</w:t>
      </w:r>
      <w:r w:rsidR="00836E99">
        <w:t xml:space="preserve"> for</w:t>
      </w:r>
      <w:r>
        <w:t xml:space="preserve"> requests that only need a subset of the data</w:t>
      </w:r>
      <w:r w:rsidR="00836E99">
        <w:t xml:space="preserve">. </w:t>
      </w:r>
      <w:r w:rsidR="003A4080">
        <w:t xml:space="preserve">Overloading data </w:t>
      </w:r>
      <w:r w:rsidR="00922014">
        <w:t>places additional</w:t>
      </w:r>
      <w:r>
        <w:t xml:space="preserve"> processor</w:t>
      </w:r>
      <w:r w:rsidR="0046690E">
        <w:t xml:space="preserve">, </w:t>
      </w:r>
      <w:r>
        <w:t>memory</w:t>
      </w:r>
      <w:r w:rsidR="00DD5A81">
        <w:t>,</w:t>
      </w:r>
      <w:r w:rsidR="0046690E">
        <w:t xml:space="preserve"> and bandwidth</w:t>
      </w:r>
      <w:r>
        <w:t xml:space="preserve"> </w:t>
      </w:r>
      <w:r w:rsidR="003A4080">
        <w:t xml:space="preserve">pressure </w:t>
      </w:r>
      <w:r w:rsidR="00836E99">
        <w:t xml:space="preserve">on the server </w:t>
      </w:r>
      <w:r w:rsidR="003A4080">
        <w:t xml:space="preserve">and </w:t>
      </w:r>
      <w:r w:rsidR="00836E99">
        <w:t>that can limit scalability and performance.</w:t>
      </w:r>
    </w:p>
    <w:p w:rsidR="001D4E00" w:rsidRDefault="00836E99" w:rsidP="001D4E00">
      <w:pPr>
        <w:pStyle w:val="ppBodyText"/>
      </w:pPr>
      <w:r>
        <w:t xml:space="preserve">Fortunately, </w:t>
      </w:r>
      <w:r w:rsidR="00A521CE">
        <w:t xml:space="preserve">the </w:t>
      </w:r>
      <w:r w:rsidR="001D4E00">
        <w:t xml:space="preserve">Entity Framework provides powerful querying support in the </w:t>
      </w:r>
      <w:proofErr w:type="spellStart"/>
      <w:r w:rsidR="001D4E00" w:rsidRPr="00922014">
        <w:rPr>
          <w:b/>
        </w:rPr>
        <w:t>DbSet</w:t>
      </w:r>
      <w:proofErr w:type="spellEnd"/>
      <w:r>
        <w:t xml:space="preserve"> class that allows </w:t>
      </w:r>
      <w:r w:rsidR="00956A40">
        <w:t xml:space="preserve">you </w:t>
      </w:r>
      <w:r>
        <w:t xml:space="preserve">to return just the data </w:t>
      </w:r>
      <w:r w:rsidR="00956A40">
        <w:t xml:space="preserve">you </w:t>
      </w:r>
      <w:r>
        <w:t xml:space="preserve">need. In </w:t>
      </w:r>
      <w:r w:rsidR="000F2D83">
        <w:t>Mileage</w:t>
      </w:r>
      <w:r w:rsidR="00852BB2">
        <w:t xml:space="preserve"> </w:t>
      </w:r>
      <w:r w:rsidR="000F2D83">
        <w:t>Stats</w:t>
      </w:r>
      <w:r>
        <w:t xml:space="preserve">, </w:t>
      </w:r>
      <w:r w:rsidR="00922014">
        <w:t xml:space="preserve">the </w:t>
      </w:r>
      <w:proofErr w:type="spellStart"/>
      <w:r w:rsidR="00667E4D">
        <w:rPr>
          <w:b/>
        </w:rPr>
        <w:t>Vehicle</w:t>
      </w:r>
      <w:r w:rsidR="00922014" w:rsidRPr="00922014">
        <w:rPr>
          <w:b/>
        </w:rPr>
        <w:t>Repository</w:t>
      </w:r>
      <w:proofErr w:type="spellEnd"/>
      <w:r w:rsidR="00922014">
        <w:t xml:space="preserve"> class uses the </w:t>
      </w:r>
      <w:r w:rsidR="00922014" w:rsidRPr="00922014">
        <w:rPr>
          <w:b/>
        </w:rPr>
        <w:t>Where</w:t>
      </w:r>
      <w:r w:rsidR="00922014">
        <w:t xml:space="preserve"> and </w:t>
      </w:r>
      <w:r w:rsidR="00922014" w:rsidRPr="00922014">
        <w:rPr>
          <w:b/>
        </w:rPr>
        <w:t>Include</w:t>
      </w:r>
      <w:r w:rsidR="00922014">
        <w:t xml:space="preserve"> methods on the </w:t>
      </w:r>
      <w:proofErr w:type="spellStart"/>
      <w:r w:rsidR="0051739D" w:rsidRPr="00922014">
        <w:rPr>
          <w:b/>
        </w:rPr>
        <w:t>DbSet</w:t>
      </w:r>
      <w:proofErr w:type="spellEnd"/>
      <w:r w:rsidR="0051739D">
        <w:t xml:space="preserve"> to</w:t>
      </w:r>
      <w:r w:rsidR="00922014">
        <w:t xml:space="preserve"> </w:t>
      </w:r>
      <w:r w:rsidR="00CF5438">
        <w:t xml:space="preserve">control </w:t>
      </w:r>
      <w:r w:rsidR="00922014">
        <w:t xml:space="preserve">the </w:t>
      </w:r>
      <w:r w:rsidR="0051739D">
        <w:t>data retrieved</w:t>
      </w:r>
      <w:r w:rsidR="00A46C8B">
        <w:t xml:space="preserve"> as shown in the following code.</w:t>
      </w:r>
    </w:p>
    <w:p w:rsidR="00922014" w:rsidRPr="00922014" w:rsidRDefault="00922014" w:rsidP="00922014">
      <w:pPr>
        <w:pStyle w:val="ppCodeLanguage"/>
        <w:rPr>
          <w:lang w:bidi="ar-SA"/>
        </w:rPr>
      </w:pPr>
      <w:r>
        <w:rPr>
          <w:lang w:bidi="ar-SA"/>
        </w:rPr>
        <w:t>C#</w:t>
      </w:r>
    </w:p>
    <w:p w:rsidR="003C3119" w:rsidRDefault="003C3119" w:rsidP="00922014">
      <w:pPr>
        <w:pStyle w:val="ppCode"/>
        <w:rPr>
          <w:lang w:bidi="ar-SA"/>
        </w:rPr>
      </w:pPr>
      <w:r>
        <w:rPr>
          <w:lang w:bidi="ar-SA"/>
        </w:rPr>
        <w:t xml:space="preserve">// contained in </w:t>
      </w:r>
      <w:r w:rsidR="00667E4D">
        <w:rPr>
          <w:lang w:bidi="ar-SA"/>
        </w:rPr>
        <w:t>Vehicle</w:t>
      </w:r>
      <w:r>
        <w:rPr>
          <w:lang w:bidi="ar-SA"/>
        </w:rPr>
        <w:t>Repository.cs</w:t>
      </w:r>
    </w:p>
    <w:p w:rsidR="00667E4D" w:rsidRDefault="00667E4D" w:rsidP="00667E4D">
      <w:pPr>
        <w:pStyle w:val="ppCode"/>
        <w:rPr>
          <w:lang w:bidi="ar-SA"/>
        </w:rPr>
      </w:pPr>
      <w:r>
        <w:rPr>
          <w:lang w:bidi="ar-SA"/>
        </w:rPr>
        <w:t>public Vehicle GetVehicle(int userId, int vehicleId)</w:t>
      </w:r>
    </w:p>
    <w:p w:rsidR="00667E4D" w:rsidRDefault="00667E4D" w:rsidP="00667E4D">
      <w:pPr>
        <w:pStyle w:val="ppCode"/>
        <w:rPr>
          <w:lang w:bidi="ar-SA"/>
        </w:rPr>
      </w:pPr>
      <w:r>
        <w:rPr>
          <w:lang w:bidi="ar-SA"/>
        </w:rPr>
        <w:t>{</w:t>
      </w:r>
    </w:p>
    <w:p w:rsidR="00667E4D" w:rsidRDefault="00667E4D" w:rsidP="00667E4D">
      <w:pPr>
        <w:pStyle w:val="ppCode"/>
        <w:rPr>
          <w:lang w:bidi="ar-SA"/>
        </w:rPr>
      </w:pPr>
      <w:r>
        <w:rPr>
          <w:lang w:bidi="ar-SA"/>
        </w:rPr>
        <w:tab/>
        <w:t>return this.GetDbSet&lt;Vehicle&gt;()</w:t>
      </w:r>
    </w:p>
    <w:p w:rsidR="00667E4D" w:rsidRDefault="00667E4D" w:rsidP="00667E4D">
      <w:pPr>
        <w:pStyle w:val="ppCode"/>
        <w:rPr>
          <w:lang w:bidi="ar-SA"/>
        </w:rPr>
      </w:pPr>
      <w:r>
        <w:rPr>
          <w:lang w:bidi="ar-SA"/>
        </w:rPr>
        <w:tab/>
      </w:r>
      <w:r>
        <w:rPr>
          <w:lang w:bidi="ar-SA"/>
        </w:rPr>
        <w:tab/>
        <w:t>.Include("Fillups")</w:t>
      </w:r>
    </w:p>
    <w:p w:rsidR="00667E4D" w:rsidRDefault="00667E4D" w:rsidP="00667E4D">
      <w:pPr>
        <w:pStyle w:val="ppCode"/>
        <w:rPr>
          <w:lang w:bidi="ar-SA"/>
        </w:rPr>
      </w:pPr>
      <w:r>
        <w:rPr>
          <w:lang w:bidi="ar-SA"/>
        </w:rPr>
        <w:tab/>
      </w:r>
      <w:r>
        <w:rPr>
          <w:lang w:bidi="ar-SA"/>
        </w:rPr>
        <w:tab/>
        <w:t>.Include("Reminders")</w:t>
      </w:r>
    </w:p>
    <w:p w:rsidR="00667E4D" w:rsidRDefault="00667E4D" w:rsidP="00667E4D">
      <w:pPr>
        <w:pStyle w:val="ppCode"/>
        <w:rPr>
          <w:lang w:bidi="ar-SA"/>
        </w:rPr>
      </w:pPr>
      <w:r>
        <w:rPr>
          <w:lang w:bidi="ar-SA"/>
        </w:rPr>
        <w:tab/>
      </w:r>
      <w:r>
        <w:rPr>
          <w:lang w:bidi="ar-SA"/>
        </w:rPr>
        <w:tab/>
        <w:t>.Where(v =&gt; v.VehicleId == vehicleId &amp;&amp; v.UserId == userId)</w:t>
      </w:r>
    </w:p>
    <w:p w:rsidR="00667E4D" w:rsidRDefault="00667E4D" w:rsidP="00667E4D">
      <w:pPr>
        <w:pStyle w:val="ppCode"/>
        <w:rPr>
          <w:lang w:bidi="ar-SA"/>
        </w:rPr>
      </w:pPr>
      <w:r>
        <w:rPr>
          <w:lang w:bidi="ar-SA"/>
        </w:rPr>
        <w:tab/>
      </w:r>
      <w:r>
        <w:rPr>
          <w:lang w:bidi="ar-SA"/>
        </w:rPr>
        <w:tab/>
        <w:t>.Single();</w:t>
      </w:r>
    </w:p>
    <w:p w:rsidR="00922014" w:rsidRPr="00922014" w:rsidRDefault="00667E4D" w:rsidP="00922014">
      <w:pPr>
        <w:pStyle w:val="ppCode"/>
        <w:rPr>
          <w:lang w:bidi="ar-SA"/>
        </w:rPr>
      </w:pPr>
      <w:r>
        <w:rPr>
          <w:lang w:bidi="ar-SA"/>
        </w:rPr>
        <w:t>}</w:t>
      </w:r>
    </w:p>
    <w:p w:rsidR="00922014" w:rsidRDefault="00A521CE" w:rsidP="001D4E00">
      <w:pPr>
        <w:pStyle w:val="ppBodyText"/>
      </w:pPr>
      <w:r>
        <w:t xml:space="preserve">The </w:t>
      </w:r>
      <w:r w:rsidR="00B703F9">
        <w:t>Entity Framework</w:t>
      </w:r>
      <w:r w:rsidR="0057224A">
        <w:t xml:space="preserve"> </w:t>
      </w:r>
      <w:r w:rsidR="00CF5438" w:rsidRPr="00CF5438">
        <w:t>requires</w:t>
      </w:r>
      <w:r w:rsidR="00CF5438">
        <w:rPr>
          <w:b/>
        </w:rPr>
        <w:t xml:space="preserve"> </w:t>
      </w:r>
      <w:proofErr w:type="spellStart"/>
      <w:r w:rsidR="00922014" w:rsidRPr="00922014">
        <w:rPr>
          <w:b/>
        </w:rPr>
        <w:t>ICollection</w:t>
      </w:r>
      <w:proofErr w:type="spellEnd"/>
      <w:r w:rsidR="00922014" w:rsidRPr="00922014">
        <w:rPr>
          <w:b/>
        </w:rPr>
        <w:t>&lt;T&gt;</w:t>
      </w:r>
      <w:r w:rsidR="00922014">
        <w:t xml:space="preserve"> properties like </w:t>
      </w:r>
      <w:r w:rsidR="00922014" w:rsidRPr="00922014">
        <w:rPr>
          <w:b/>
        </w:rPr>
        <w:t>Vehicles</w:t>
      </w:r>
      <w:r w:rsidR="00922014">
        <w:t xml:space="preserve">, </w:t>
      </w:r>
      <w:r w:rsidR="00922014" w:rsidRPr="00922014">
        <w:rPr>
          <w:b/>
        </w:rPr>
        <w:t>Fill</w:t>
      </w:r>
      <w:r w:rsidR="0025254B">
        <w:rPr>
          <w:b/>
        </w:rPr>
        <w:t>-</w:t>
      </w:r>
      <w:r w:rsidR="00922014" w:rsidRPr="00922014">
        <w:rPr>
          <w:b/>
        </w:rPr>
        <w:t>ups</w:t>
      </w:r>
      <w:r w:rsidR="00922014">
        <w:t xml:space="preserve">, and </w:t>
      </w:r>
      <w:r w:rsidR="00922014" w:rsidRPr="00922014">
        <w:rPr>
          <w:b/>
        </w:rPr>
        <w:t>Reminders</w:t>
      </w:r>
      <w:r w:rsidR="00922014">
        <w:t xml:space="preserve"> be </w:t>
      </w:r>
      <w:r w:rsidR="003A4080">
        <w:t xml:space="preserve">explicitly </w:t>
      </w:r>
      <w:r w:rsidR="00922014">
        <w:t xml:space="preserve">included. </w:t>
      </w:r>
      <w:r w:rsidR="003A4080">
        <w:t>P</w:t>
      </w:r>
      <w:r w:rsidR="00922014">
        <w:t>roperties marked optional by data-annotati</w:t>
      </w:r>
      <w:r w:rsidR="00D65E30">
        <w:t xml:space="preserve">on attributes or </w:t>
      </w:r>
      <w:proofErr w:type="spellStart"/>
      <w:r w:rsidR="00D65E30" w:rsidRPr="00D65E30">
        <w:rPr>
          <w:b/>
        </w:rPr>
        <w:t>DbModelBuilder</w:t>
      </w:r>
      <w:proofErr w:type="spellEnd"/>
      <w:r w:rsidR="00922014">
        <w:t xml:space="preserve"> calls </w:t>
      </w:r>
      <w:r w:rsidR="00D65E30">
        <w:t xml:space="preserve">such as the </w:t>
      </w:r>
      <w:proofErr w:type="spellStart"/>
      <w:r w:rsidR="00922014" w:rsidRPr="00922014">
        <w:rPr>
          <w:b/>
        </w:rPr>
        <w:t>Vehicles.Photo</w:t>
      </w:r>
      <w:proofErr w:type="spellEnd"/>
      <w:r w:rsidR="00922014">
        <w:t xml:space="preserve"> </w:t>
      </w:r>
      <w:r w:rsidR="00D65E30">
        <w:t>property must</w:t>
      </w:r>
      <w:r w:rsidR="00922014">
        <w:t xml:space="preserve"> </w:t>
      </w:r>
      <w:r w:rsidR="003A4080">
        <w:t xml:space="preserve">also </w:t>
      </w:r>
      <w:r w:rsidR="00922014">
        <w:t xml:space="preserve">be </w:t>
      </w:r>
      <w:r w:rsidR="003A4080">
        <w:t xml:space="preserve">explicitly </w:t>
      </w:r>
      <w:r w:rsidR="00922014">
        <w:t>included</w:t>
      </w:r>
      <w:r w:rsidR="00D65E30">
        <w:t xml:space="preserve"> to be retrieved</w:t>
      </w:r>
      <w:r w:rsidR="00922014">
        <w:t>.</w:t>
      </w:r>
    </w:p>
    <w:p w:rsidR="00E45814" w:rsidRDefault="00A521CE" w:rsidP="00E45814">
      <w:pPr>
        <w:pStyle w:val="ppBodyText"/>
      </w:pPr>
      <w:r>
        <w:t xml:space="preserve">The </w:t>
      </w:r>
      <w:r w:rsidR="00B703F9">
        <w:t>Entity Framework</w:t>
      </w:r>
      <w:r w:rsidR="0025254B">
        <w:t xml:space="preserve"> </w:t>
      </w:r>
      <w:r w:rsidR="003A4080">
        <w:t xml:space="preserve">has additional features to support </w:t>
      </w:r>
      <w:r w:rsidR="0025254B">
        <w:t>lazy load</w:t>
      </w:r>
      <w:r w:rsidR="003A4080">
        <w:t>ing</w:t>
      </w:r>
      <w:r w:rsidR="0025254B">
        <w:t xml:space="preserve"> properties and </w:t>
      </w:r>
      <w:r w:rsidR="003A4080">
        <w:t xml:space="preserve">change </w:t>
      </w:r>
      <w:r w:rsidR="0025254B">
        <w:t>track</w:t>
      </w:r>
      <w:r w:rsidR="003A4080">
        <w:t>ing</w:t>
      </w:r>
      <w:r w:rsidR="0025254B">
        <w:t xml:space="preserve">. When using the code-first approach, lazy loading is done by applying the </w:t>
      </w:r>
      <w:r w:rsidR="0025254B" w:rsidRPr="00583D8F">
        <w:rPr>
          <w:b/>
        </w:rPr>
        <w:t>virtual</w:t>
      </w:r>
      <w:r w:rsidR="0025254B">
        <w:t xml:space="preserve"> keyword, and change tracking is done through having standard </w:t>
      </w:r>
      <w:r w:rsidR="0025254B" w:rsidRPr="00F51FD4">
        <w:rPr>
          <w:b/>
        </w:rPr>
        <w:t>get</w:t>
      </w:r>
      <w:r w:rsidR="0025254B">
        <w:t xml:space="preserve"> and </w:t>
      </w:r>
      <w:r w:rsidR="0025254B" w:rsidRPr="00F51FD4">
        <w:rPr>
          <w:b/>
        </w:rPr>
        <w:t>set</w:t>
      </w:r>
      <w:r w:rsidR="0025254B">
        <w:t xml:space="preserve"> methods along with using </w:t>
      </w:r>
      <w:proofErr w:type="spellStart"/>
      <w:r w:rsidR="0025254B" w:rsidRPr="00E45814">
        <w:rPr>
          <w:b/>
        </w:rPr>
        <w:t>ICollection</w:t>
      </w:r>
      <w:proofErr w:type="spellEnd"/>
      <w:r w:rsidR="0025254B" w:rsidRPr="00E45814">
        <w:rPr>
          <w:b/>
        </w:rPr>
        <w:t>&lt;T&gt;</w:t>
      </w:r>
      <w:r w:rsidR="0025254B" w:rsidRPr="00E45814">
        <w:t xml:space="preserve"> </w:t>
      </w:r>
      <w:r w:rsidR="0025254B">
        <w:t xml:space="preserve"> for one-</w:t>
      </w:r>
      <w:r w:rsidR="0025254B">
        <w:lastRenderedPageBreak/>
        <w:t xml:space="preserve">to-many relationships. </w:t>
      </w:r>
      <w:r>
        <w:t xml:space="preserve">The </w:t>
      </w:r>
      <w:r w:rsidR="00B703F9">
        <w:t>Entity Framework</w:t>
      </w:r>
      <w:r w:rsidR="00E45814">
        <w:t xml:space="preserve"> also supports </w:t>
      </w:r>
      <w:r w:rsidR="003A4080">
        <w:t xml:space="preserve">these features through implementing </w:t>
      </w:r>
      <w:r w:rsidR="00E45814">
        <w:t xml:space="preserve">the </w:t>
      </w:r>
      <w:proofErr w:type="spellStart"/>
      <w:r w:rsidR="00E45814" w:rsidRPr="00E45814">
        <w:rPr>
          <w:b/>
        </w:rPr>
        <w:t>IEntityWithChangeTracker</w:t>
      </w:r>
      <w:proofErr w:type="spellEnd"/>
      <w:r w:rsidR="00E45814">
        <w:t xml:space="preserve"> or </w:t>
      </w:r>
      <w:proofErr w:type="spellStart"/>
      <w:r w:rsidR="00E45814" w:rsidRPr="00E45814">
        <w:rPr>
          <w:b/>
        </w:rPr>
        <w:t>IEntityWithRelationships</w:t>
      </w:r>
      <w:proofErr w:type="spellEnd"/>
      <w:r w:rsidR="00E45814">
        <w:t xml:space="preserve"> interfaces.</w:t>
      </w:r>
    </w:p>
    <w:p w:rsidR="00E45814" w:rsidRDefault="00CF5438" w:rsidP="00CF5438">
      <w:pPr>
        <w:pStyle w:val="Heading2"/>
      </w:pPr>
      <w:r>
        <w:t>Implementing the Repository Pattern</w:t>
      </w:r>
    </w:p>
    <w:p w:rsidR="00CF5438" w:rsidRDefault="0008018B" w:rsidP="00CF5438">
      <w:pPr>
        <w:pStyle w:val="ppBodyText"/>
      </w:pPr>
      <w:r>
        <w:t xml:space="preserve">The Repository pattern </w:t>
      </w:r>
      <w:r w:rsidR="00314376">
        <w:t>assists the data model in separating</w:t>
      </w:r>
      <w:r>
        <w:t xml:space="preserve"> data storage concerns from the application</w:t>
      </w:r>
      <w:r w:rsidR="00314376">
        <w:t xml:space="preserve"> logic. This</w:t>
      </w:r>
      <w:r>
        <w:t xml:space="preserve"> pattern is especially beneficial when </w:t>
      </w:r>
      <w:r w:rsidR="00956A40">
        <w:t xml:space="preserve">you use </w:t>
      </w:r>
      <w:r w:rsidR="00A521CE">
        <w:t xml:space="preserve">the </w:t>
      </w:r>
      <w:r>
        <w:t xml:space="preserve">Entity Framework because it allows you to hide </w:t>
      </w:r>
      <w:r w:rsidR="00B703F9">
        <w:t>Entity Framework</w:t>
      </w:r>
      <w:r w:rsidR="00FC53C6">
        <w:t>-</w:t>
      </w:r>
      <w:r>
        <w:t xml:space="preserve">specific classes such as </w:t>
      </w:r>
      <w:proofErr w:type="spellStart"/>
      <w:r w:rsidRPr="0008018B">
        <w:rPr>
          <w:b/>
        </w:rPr>
        <w:t>DbContext</w:t>
      </w:r>
      <w:proofErr w:type="spellEnd"/>
      <w:r>
        <w:t xml:space="preserve"> and </w:t>
      </w:r>
      <w:proofErr w:type="spellStart"/>
      <w:r w:rsidRPr="0008018B">
        <w:rPr>
          <w:b/>
        </w:rPr>
        <w:t>DbSet</w:t>
      </w:r>
      <w:proofErr w:type="spellEnd"/>
      <w:r>
        <w:t xml:space="preserve">, optimize the shape of the data returned to the application, coordinate updates, and unit test your application without requiring </w:t>
      </w:r>
      <w:r w:rsidR="00956A40">
        <w:t xml:space="preserve">access to </w:t>
      </w:r>
      <w:r>
        <w:t>physical data storage.</w:t>
      </w:r>
      <w:r w:rsidR="00807A30">
        <w:t xml:space="preserve"> See the </w:t>
      </w:r>
      <w:r w:rsidR="007E3F06">
        <w:t>"Further Reading"</w:t>
      </w:r>
      <w:r w:rsidR="00807A30">
        <w:t xml:space="preserve"> section for a formal definition of the repository pattern.</w:t>
      </w:r>
      <w:r w:rsidR="00314376">
        <w:t xml:space="preserve"> </w:t>
      </w:r>
    </w:p>
    <w:p w:rsidR="00FC53C6" w:rsidRDefault="00314376" w:rsidP="00CF5438">
      <w:pPr>
        <w:pStyle w:val="ppBodyText"/>
      </w:pPr>
      <w:r>
        <w:t>In the repository pattern, a</w:t>
      </w:r>
      <w:r w:rsidR="0008018B">
        <w:t xml:space="preserve"> repository is </w:t>
      </w:r>
      <w:r w:rsidR="00652845">
        <w:t xml:space="preserve">a set of interfaces and implementations </w:t>
      </w:r>
      <w:r>
        <w:t xml:space="preserve">providing </w:t>
      </w:r>
      <w:r w:rsidR="00652845">
        <w:t xml:space="preserve">methods for data access. </w:t>
      </w:r>
      <w:r>
        <w:t xml:space="preserve">The interfaces do not expose any data storage-specific types and the implementation classes use them. </w:t>
      </w:r>
      <w:r w:rsidR="00956A40">
        <w:t xml:space="preserve">You </w:t>
      </w:r>
      <w:r>
        <w:t xml:space="preserve">can choose how many repositories to create based on how granular </w:t>
      </w:r>
      <w:r w:rsidR="00956A40">
        <w:t xml:space="preserve">you </w:t>
      </w:r>
      <w:r>
        <w:t xml:space="preserve">want to factor the methods and the expected data access pattern from </w:t>
      </w:r>
      <w:r w:rsidR="00956A40">
        <w:t>your application</w:t>
      </w:r>
      <w:r>
        <w:t>.</w:t>
      </w:r>
    </w:p>
    <w:p w:rsidR="00FC53C6" w:rsidRDefault="00652845" w:rsidP="00FC53C6">
      <w:pPr>
        <w:pStyle w:val="ppBodyText"/>
      </w:pPr>
      <w:r>
        <w:t xml:space="preserve">In </w:t>
      </w:r>
      <w:r w:rsidR="004C29FF">
        <w:t>Mileage Stats</w:t>
      </w:r>
      <w:r>
        <w:t xml:space="preserve">, </w:t>
      </w:r>
      <w:r w:rsidR="00B7658F">
        <w:t>t</w:t>
      </w:r>
      <w:r>
        <w:t xml:space="preserve">he </w:t>
      </w:r>
      <w:proofErr w:type="spellStart"/>
      <w:r w:rsidRPr="00FC53C6">
        <w:rPr>
          <w:b/>
        </w:rPr>
        <w:t>MileageStats.Data</w:t>
      </w:r>
      <w:proofErr w:type="spellEnd"/>
      <w:r>
        <w:t xml:space="preserve"> project contains the repository interfaces and the </w:t>
      </w:r>
      <w:proofErr w:type="spellStart"/>
      <w:r w:rsidRPr="00FC53C6">
        <w:rPr>
          <w:b/>
        </w:rPr>
        <w:t>MileageStats.Data.SqlC</w:t>
      </w:r>
      <w:r w:rsidR="00487BC8">
        <w:rPr>
          <w:b/>
        </w:rPr>
        <w:t>e</w:t>
      </w:r>
      <w:proofErr w:type="spellEnd"/>
      <w:r>
        <w:t xml:space="preserve"> project contains the implementation. </w:t>
      </w:r>
      <w:r w:rsidR="009832F5">
        <w:t xml:space="preserve">The </w:t>
      </w:r>
      <w:r w:rsidR="005E73B6">
        <w:t>Mileage Stats</w:t>
      </w:r>
      <w:r w:rsidR="009832F5">
        <w:t xml:space="preserve"> repositories map closely to the data entities</w:t>
      </w:r>
      <w:r w:rsidR="00FC53C6">
        <w:t xml:space="preserve"> to match the usage</w:t>
      </w:r>
      <w:r w:rsidR="001849D4">
        <w:t xml:space="preserve"> </w:t>
      </w:r>
      <w:r w:rsidR="00FC53C6">
        <w:t>pattern from the business service</w:t>
      </w:r>
      <w:r w:rsidR="00AE337C">
        <w:t>s</w:t>
      </w:r>
      <w:r w:rsidR="00FC53C6">
        <w:t xml:space="preserve"> layer. The following </w:t>
      </w:r>
      <w:r w:rsidR="00250E35">
        <w:t xml:space="preserve">code shows </w:t>
      </w:r>
      <w:r w:rsidR="00FC53C6">
        <w:t xml:space="preserve">the </w:t>
      </w:r>
      <w:proofErr w:type="spellStart"/>
      <w:r w:rsidR="00FC53C6" w:rsidRPr="00FC53C6">
        <w:rPr>
          <w:b/>
        </w:rPr>
        <w:t>IReminderRepository</w:t>
      </w:r>
      <w:proofErr w:type="spellEnd"/>
      <w:r w:rsidR="00250E35">
        <w:rPr>
          <w:b/>
        </w:rPr>
        <w:t xml:space="preserve"> </w:t>
      </w:r>
      <w:r w:rsidR="00250E35">
        <w:t>interface</w:t>
      </w:r>
      <w:r w:rsidR="00FC53C6" w:rsidRPr="00FC53C6">
        <w:t>.</w:t>
      </w:r>
    </w:p>
    <w:p w:rsidR="00FC53C6" w:rsidRDefault="00FC53C6" w:rsidP="00FC53C6">
      <w:pPr>
        <w:pStyle w:val="ppCodeLanguage"/>
        <w:rPr>
          <w:lang w:bidi="ar-SA"/>
        </w:rPr>
      </w:pPr>
      <w:r>
        <w:rPr>
          <w:lang w:bidi="ar-SA"/>
        </w:rPr>
        <w:t>C#</w:t>
      </w:r>
    </w:p>
    <w:p w:rsidR="002C2F4F" w:rsidRDefault="002C2F4F" w:rsidP="00FC53C6">
      <w:pPr>
        <w:pStyle w:val="ppCode"/>
        <w:rPr>
          <w:lang w:bidi="ar-SA"/>
        </w:rPr>
      </w:pPr>
      <w:r>
        <w:rPr>
          <w:lang w:bidi="ar-SA"/>
        </w:rPr>
        <w:t>// contained in IReminderRepository.cs</w:t>
      </w:r>
    </w:p>
    <w:p w:rsidR="00FC53C6" w:rsidRPr="00FC53C6" w:rsidRDefault="00FC53C6" w:rsidP="00FC53C6">
      <w:pPr>
        <w:pStyle w:val="ppCode"/>
        <w:rPr>
          <w:lang w:bidi="ar-SA"/>
        </w:rPr>
      </w:pPr>
      <w:r w:rsidRPr="00FC53C6">
        <w:rPr>
          <w:lang w:bidi="ar-SA"/>
        </w:rPr>
        <w:t>public interface IReminderRepository</w:t>
      </w:r>
    </w:p>
    <w:p w:rsidR="00FC53C6" w:rsidRPr="00FC53C6" w:rsidRDefault="00FC53C6" w:rsidP="00FC53C6">
      <w:pPr>
        <w:pStyle w:val="ppCode"/>
        <w:rPr>
          <w:lang w:bidi="ar-SA"/>
        </w:rPr>
      </w:pPr>
      <w:r w:rsidRPr="00FC53C6">
        <w:rPr>
          <w:lang w:bidi="ar-SA"/>
        </w:rPr>
        <w:t>{</w:t>
      </w:r>
    </w:p>
    <w:p w:rsidR="00FC53C6" w:rsidRPr="00FC53C6" w:rsidRDefault="00FC53C6" w:rsidP="00FC53C6">
      <w:pPr>
        <w:pStyle w:val="ppCode"/>
        <w:rPr>
          <w:lang w:bidi="ar-SA"/>
        </w:rPr>
      </w:pPr>
      <w:r w:rsidRPr="00FC53C6">
        <w:rPr>
          <w:lang w:bidi="ar-SA"/>
        </w:rPr>
        <w:t>  void Create(int vehicleId, Reminder reminder);</w:t>
      </w:r>
    </w:p>
    <w:p w:rsidR="00FC53C6" w:rsidRPr="00FC53C6" w:rsidRDefault="00FC53C6" w:rsidP="00FC53C6">
      <w:pPr>
        <w:pStyle w:val="ppCode"/>
        <w:rPr>
          <w:lang w:bidi="ar-SA"/>
        </w:rPr>
      </w:pPr>
      <w:r w:rsidRPr="00FC53C6">
        <w:rPr>
          <w:lang w:bidi="ar-SA"/>
        </w:rPr>
        <w:t>  Reminder GetReminder(int reminderId);</w:t>
      </w:r>
    </w:p>
    <w:p w:rsidR="00FC53C6" w:rsidRPr="00FC53C6" w:rsidRDefault="00FC53C6" w:rsidP="00FC53C6">
      <w:pPr>
        <w:pStyle w:val="ppCode"/>
        <w:rPr>
          <w:lang w:bidi="ar-SA"/>
        </w:rPr>
      </w:pPr>
      <w:r w:rsidRPr="00FC53C6">
        <w:rPr>
          <w:lang w:bidi="ar-SA"/>
        </w:rPr>
        <w:t>  void Update(Reminder reminder);</w:t>
      </w:r>
    </w:p>
    <w:p w:rsidR="00FC53C6" w:rsidRPr="00FC53C6" w:rsidRDefault="00FC53C6" w:rsidP="00FC53C6">
      <w:pPr>
        <w:pStyle w:val="ppCode"/>
        <w:rPr>
          <w:lang w:bidi="ar-SA"/>
        </w:rPr>
      </w:pPr>
      <w:r w:rsidRPr="00FC53C6">
        <w:rPr>
          <w:lang w:bidi="ar-SA"/>
        </w:rPr>
        <w:t>  void Delete(int reminderId);</w:t>
      </w:r>
    </w:p>
    <w:p w:rsidR="00FC53C6" w:rsidRPr="00FC53C6" w:rsidRDefault="00FC53C6" w:rsidP="00FC53C6">
      <w:pPr>
        <w:pStyle w:val="ppCode"/>
        <w:rPr>
          <w:lang w:bidi="ar-SA"/>
        </w:rPr>
      </w:pPr>
      <w:r w:rsidRPr="00FC53C6">
        <w:rPr>
          <w:lang w:bidi="ar-SA"/>
        </w:rPr>
        <w:t xml:space="preserve"> </w:t>
      </w:r>
    </w:p>
    <w:p w:rsidR="00FC53C6" w:rsidRPr="00FC53C6" w:rsidRDefault="00FC53C6" w:rsidP="00FC53C6">
      <w:pPr>
        <w:pStyle w:val="ppCode"/>
        <w:rPr>
          <w:lang w:bidi="ar-SA"/>
        </w:rPr>
      </w:pPr>
      <w:r w:rsidRPr="00FC53C6">
        <w:rPr>
          <w:lang w:bidi="ar-SA"/>
        </w:rPr>
        <w:t>  IEnumerable&lt;Reminder&gt; GetRemindersForVehicle(int vehicleId);</w:t>
      </w:r>
    </w:p>
    <w:p w:rsidR="00FC53C6" w:rsidRPr="00FC53C6" w:rsidRDefault="00FC53C6" w:rsidP="00FC53C6">
      <w:pPr>
        <w:pStyle w:val="ppCode"/>
        <w:rPr>
          <w:lang w:bidi="ar-SA"/>
        </w:rPr>
      </w:pPr>
      <w:r w:rsidRPr="00FC53C6">
        <w:rPr>
          <w:lang w:bidi="ar-SA"/>
        </w:rPr>
        <w:t>  IEnumerable&lt;Reminder&gt; GetOverdueReminders(int vehicleId, </w:t>
      </w:r>
    </w:p>
    <w:p w:rsidR="00FC53C6" w:rsidRPr="00FC53C6" w:rsidRDefault="00FC53C6" w:rsidP="00FC53C6">
      <w:pPr>
        <w:pStyle w:val="ppCode"/>
        <w:rPr>
          <w:lang w:bidi="ar-SA"/>
        </w:rPr>
      </w:pPr>
      <w:r w:rsidRPr="00FC53C6">
        <w:rPr>
          <w:lang w:bidi="ar-SA"/>
        </w:rPr>
        <w:t>    DateTime forDate, int forOdometer);</w:t>
      </w:r>
    </w:p>
    <w:p w:rsidR="00FC53C6" w:rsidRPr="00FC53C6" w:rsidRDefault="00FC53C6" w:rsidP="00FC53C6">
      <w:pPr>
        <w:pStyle w:val="ppCode"/>
        <w:rPr>
          <w:lang w:bidi="ar-SA"/>
        </w:rPr>
      </w:pPr>
      <w:r w:rsidRPr="00FC53C6">
        <w:rPr>
          <w:lang w:bidi="ar-SA"/>
        </w:rPr>
        <w:t xml:space="preserve"> </w:t>
      </w:r>
    </w:p>
    <w:p w:rsidR="00FC53C6" w:rsidRPr="00FC53C6" w:rsidRDefault="00FC53C6" w:rsidP="00FC53C6">
      <w:pPr>
        <w:pStyle w:val="ppCode"/>
        <w:rPr>
          <w:lang w:bidi="ar-SA"/>
        </w:rPr>
      </w:pPr>
      <w:r w:rsidRPr="00FC53C6">
        <w:rPr>
          <w:lang w:bidi="ar-SA"/>
        </w:rPr>
        <w:t>  IEnumerable&lt;Reminder&gt; GetUpcomingReminders(int vehicleId, </w:t>
      </w:r>
    </w:p>
    <w:p w:rsidR="00FC53C6" w:rsidRPr="00FC53C6" w:rsidRDefault="00FC53C6" w:rsidP="00FC53C6">
      <w:pPr>
        <w:pStyle w:val="ppCode"/>
        <w:rPr>
          <w:lang w:bidi="ar-SA"/>
        </w:rPr>
      </w:pPr>
      <w:r w:rsidRPr="00FC53C6">
        <w:rPr>
          <w:lang w:bidi="ar-SA"/>
        </w:rPr>
        <w:t>    DateTime forStartDate, DateTime forEndDate,</w:t>
      </w:r>
    </w:p>
    <w:p w:rsidR="00FC53C6" w:rsidRPr="00FC53C6" w:rsidRDefault="00FC53C6" w:rsidP="00FC53C6">
      <w:pPr>
        <w:pStyle w:val="ppCode"/>
        <w:rPr>
          <w:lang w:bidi="ar-SA"/>
        </w:rPr>
      </w:pPr>
      <w:r w:rsidRPr="00FC53C6">
        <w:rPr>
          <w:lang w:bidi="ar-SA"/>
        </w:rPr>
        <w:t>    int odometer, int warningOdometer);</w:t>
      </w:r>
    </w:p>
    <w:p w:rsidR="00FC53C6" w:rsidRPr="00FC53C6" w:rsidRDefault="00FC53C6" w:rsidP="00FC53C6">
      <w:pPr>
        <w:pStyle w:val="ppCode"/>
        <w:rPr>
          <w:lang w:bidi="ar-SA"/>
        </w:rPr>
      </w:pPr>
      <w:r w:rsidRPr="00FC53C6">
        <w:rPr>
          <w:lang w:bidi="ar-SA"/>
        </w:rPr>
        <w:t xml:space="preserve"> </w:t>
      </w:r>
    </w:p>
    <w:p w:rsidR="00FC53C6" w:rsidRPr="00FC53C6" w:rsidRDefault="00FC53C6" w:rsidP="00FC53C6">
      <w:pPr>
        <w:pStyle w:val="ppCode"/>
        <w:rPr>
          <w:lang w:bidi="ar-SA"/>
        </w:rPr>
      </w:pPr>
      <w:r w:rsidRPr="00FC53C6">
        <w:rPr>
          <w:lang w:bidi="ar-SA"/>
        </w:rPr>
        <w:t>  IEnumerable&lt;Reminder&gt; GetFulfilledRemindersForVehicle(int vehicleId);</w:t>
      </w:r>
    </w:p>
    <w:p w:rsidR="00FC53C6" w:rsidRPr="00FC53C6" w:rsidRDefault="00FC53C6" w:rsidP="00FC53C6">
      <w:pPr>
        <w:pStyle w:val="ppCode"/>
        <w:rPr>
          <w:lang w:bidi="ar-SA"/>
        </w:rPr>
      </w:pPr>
      <w:r w:rsidRPr="00FC53C6">
        <w:rPr>
          <w:lang w:bidi="ar-SA"/>
        </w:rPr>
        <w:t>}</w:t>
      </w:r>
    </w:p>
    <w:p w:rsidR="00746E7F" w:rsidRDefault="00746E7F" w:rsidP="00807A30">
      <w:pPr>
        <w:pStyle w:val="ppNote"/>
        <w:rPr>
          <w:lang w:bidi="ar-SA"/>
        </w:rPr>
      </w:pPr>
      <w:r w:rsidRPr="00807A30">
        <w:rPr>
          <w:b/>
          <w:lang w:bidi="ar-SA"/>
        </w:rPr>
        <w:t>Note:</w:t>
      </w:r>
      <w:r>
        <w:rPr>
          <w:lang w:bidi="ar-SA"/>
        </w:rPr>
        <w:t xml:space="preserve"> Note that the </w:t>
      </w:r>
      <w:proofErr w:type="spellStart"/>
      <w:r w:rsidRPr="00807A30">
        <w:rPr>
          <w:b/>
          <w:lang w:bidi="ar-SA"/>
        </w:rPr>
        <w:t>IReminderRepository</w:t>
      </w:r>
      <w:proofErr w:type="spellEnd"/>
      <w:r>
        <w:rPr>
          <w:lang w:bidi="ar-SA"/>
        </w:rPr>
        <w:t xml:space="preserve"> interface returns collections as </w:t>
      </w:r>
      <w:proofErr w:type="spellStart"/>
      <w:r w:rsidRPr="00807A30">
        <w:rPr>
          <w:b/>
          <w:lang w:bidi="ar-SA"/>
        </w:rPr>
        <w:t>IEnumerable</w:t>
      </w:r>
      <w:proofErr w:type="spellEnd"/>
      <w:r w:rsidRPr="00807A30">
        <w:rPr>
          <w:b/>
          <w:lang w:bidi="ar-SA"/>
        </w:rPr>
        <w:t>&lt;T&gt;,</w:t>
      </w:r>
      <w:r>
        <w:rPr>
          <w:lang w:bidi="ar-SA"/>
        </w:rPr>
        <w:t xml:space="preserve"> rather than </w:t>
      </w:r>
      <w:proofErr w:type="spellStart"/>
      <w:r w:rsidRPr="00807A30">
        <w:rPr>
          <w:b/>
          <w:lang w:bidi="ar-SA"/>
        </w:rPr>
        <w:t>IList</w:t>
      </w:r>
      <w:proofErr w:type="spellEnd"/>
      <w:r w:rsidRPr="00807A30">
        <w:rPr>
          <w:b/>
          <w:lang w:bidi="ar-SA"/>
        </w:rPr>
        <w:t>&lt;T&gt;</w:t>
      </w:r>
      <w:r>
        <w:rPr>
          <w:lang w:bidi="ar-SA"/>
        </w:rPr>
        <w:t xml:space="preserve"> or </w:t>
      </w:r>
      <w:proofErr w:type="spellStart"/>
      <w:r w:rsidRPr="00807A30">
        <w:rPr>
          <w:b/>
          <w:lang w:bidi="ar-SA"/>
        </w:rPr>
        <w:t>ICollection</w:t>
      </w:r>
      <w:proofErr w:type="spellEnd"/>
      <w:r w:rsidRPr="00807A30">
        <w:rPr>
          <w:b/>
          <w:lang w:bidi="ar-SA"/>
        </w:rPr>
        <w:t>&lt;T&gt;</w:t>
      </w:r>
      <w:r w:rsidR="00373BF2">
        <w:rPr>
          <w:lang w:bidi="ar-SA"/>
        </w:rPr>
        <w:t xml:space="preserve">. </w:t>
      </w:r>
      <w:r>
        <w:rPr>
          <w:lang w:bidi="ar-SA"/>
        </w:rPr>
        <w:t>This was an intentional design choice to prevent the addition of entities to the collections directly</w:t>
      </w:r>
      <w:r w:rsidR="00373BF2">
        <w:rPr>
          <w:lang w:bidi="ar-SA"/>
        </w:rPr>
        <w:t xml:space="preserve">. </w:t>
      </w:r>
      <w:r>
        <w:rPr>
          <w:lang w:bidi="ar-SA"/>
        </w:rPr>
        <w:t xml:space="preserve">To create a new </w:t>
      </w:r>
      <w:r w:rsidR="00D711AB">
        <w:rPr>
          <w:lang w:bidi="ar-SA"/>
        </w:rPr>
        <w:t>r</w:t>
      </w:r>
      <w:r>
        <w:rPr>
          <w:lang w:bidi="ar-SA"/>
        </w:rPr>
        <w:t xml:space="preserve">eminder, the developer must use the </w:t>
      </w:r>
      <w:r w:rsidRPr="00807A30">
        <w:rPr>
          <w:b/>
          <w:lang w:bidi="ar-SA"/>
        </w:rPr>
        <w:t>Create</w:t>
      </w:r>
      <w:r>
        <w:rPr>
          <w:lang w:bidi="ar-SA"/>
        </w:rPr>
        <w:t xml:space="preserve"> method.</w:t>
      </w:r>
    </w:p>
    <w:p w:rsidR="00834CB7" w:rsidRDefault="00AA3EA0" w:rsidP="00807A30">
      <w:pPr>
        <w:pStyle w:val="ppNote"/>
        <w:rPr>
          <w:lang w:bidi="ar-SA"/>
        </w:rPr>
      </w:pPr>
      <w:r>
        <w:rPr>
          <w:lang w:bidi="ar-SA"/>
        </w:rPr>
        <w:lastRenderedPageBreak/>
        <w:t xml:space="preserve">Also note that </w:t>
      </w:r>
      <w:r w:rsidR="005D0153">
        <w:rPr>
          <w:lang w:bidi="ar-SA"/>
        </w:rPr>
        <w:t>our</w:t>
      </w:r>
      <w:r>
        <w:rPr>
          <w:lang w:bidi="ar-SA"/>
        </w:rPr>
        <w:t xml:space="preserve"> actual implementation of the </w:t>
      </w:r>
      <w:proofErr w:type="spellStart"/>
      <w:r w:rsidRPr="00807A30">
        <w:rPr>
          <w:b/>
          <w:lang w:bidi="ar-SA"/>
        </w:rPr>
        <w:t>IReminderRepository</w:t>
      </w:r>
      <w:proofErr w:type="spellEnd"/>
      <w:r>
        <w:rPr>
          <w:lang w:bidi="ar-SA"/>
        </w:rPr>
        <w:t xml:space="preserve"> calls </w:t>
      </w:r>
      <w:proofErr w:type="spellStart"/>
      <w:proofErr w:type="gramStart"/>
      <w:r w:rsidRPr="00CE0E5B">
        <w:rPr>
          <w:b/>
          <w:lang w:bidi="ar-SA"/>
        </w:rPr>
        <w:t>ToList</w:t>
      </w:r>
      <w:proofErr w:type="spellEnd"/>
      <w:r>
        <w:rPr>
          <w:lang w:bidi="ar-SA"/>
        </w:rPr>
        <w:t>(</w:t>
      </w:r>
      <w:proofErr w:type="gramEnd"/>
      <w:r>
        <w:rPr>
          <w:lang w:bidi="ar-SA"/>
        </w:rPr>
        <w:t xml:space="preserve">) before returning the </w:t>
      </w:r>
      <w:proofErr w:type="spellStart"/>
      <w:r w:rsidRPr="00CE0E5B">
        <w:rPr>
          <w:b/>
          <w:lang w:bidi="ar-SA"/>
        </w:rPr>
        <w:t>IEnumerable</w:t>
      </w:r>
      <w:proofErr w:type="spellEnd"/>
      <w:r w:rsidRPr="00CE0E5B">
        <w:rPr>
          <w:b/>
          <w:lang w:bidi="ar-SA"/>
        </w:rPr>
        <w:t>&lt;T&gt;</w:t>
      </w:r>
      <w:r>
        <w:rPr>
          <w:lang w:bidi="ar-SA"/>
        </w:rPr>
        <w:t xml:space="preserve">. This is to ensure that the query is executed inside the repository. If </w:t>
      </w:r>
      <w:proofErr w:type="spellStart"/>
      <w:proofErr w:type="gramStart"/>
      <w:r w:rsidRPr="00CE0E5B">
        <w:rPr>
          <w:b/>
          <w:lang w:bidi="ar-SA"/>
        </w:rPr>
        <w:t>ToList</w:t>
      </w:r>
      <w:proofErr w:type="spellEnd"/>
      <w:r>
        <w:rPr>
          <w:lang w:bidi="ar-SA"/>
        </w:rPr>
        <w:t>(</w:t>
      </w:r>
      <w:proofErr w:type="gramEnd"/>
      <w:r>
        <w:rPr>
          <w:lang w:bidi="ar-SA"/>
        </w:rPr>
        <w:t xml:space="preserve">) was not called, then the repository would return an </w:t>
      </w:r>
      <w:proofErr w:type="spellStart"/>
      <w:r w:rsidR="00CE0E5B" w:rsidRPr="00CE0E5B">
        <w:rPr>
          <w:b/>
          <w:lang w:bidi="ar-SA"/>
        </w:rPr>
        <w:t>IQueryable</w:t>
      </w:r>
      <w:proofErr w:type="spellEnd"/>
      <w:r w:rsidR="00CE0E5B" w:rsidRPr="00CE0E5B">
        <w:rPr>
          <w:b/>
          <w:lang w:bidi="ar-SA"/>
        </w:rPr>
        <w:t>&lt;T&gt;</w:t>
      </w:r>
      <w:r w:rsidR="00CE0E5B">
        <w:rPr>
          <w:lang w:bidi="ar-SA"/>
        </w:rPr>
        <w:t xml:space="preserve"> </w:t>
      </w:r>
      <w:r>
        <w:rPr>
          <w:lang w:bidi="ar-SA"/>
        </w:rPr>
        <w:t xml:space="preserve">and the database would not be hit until something iterated over the </w:t>
      </w:r>
      <w:proofErr w:type="spellStart"/>
      <w:r w:rsidR="00CE0E5B">
        <w:rPr>
          <w:b/>
          <w:lang w:bidi="ar-SA"/>
        </w:rPr>
        <w:t>IQueryable</w:t>
      </w:r>
      <w:proofErr w:type="spellEnd"/>
      <w:r w:rsidR="00CE0E5B">
        <w:rPr>
          <w:b/>
          <w:lang w:bidi="ar-SA"/>
        </w:rPr>
        <w:t>&lt;T</w:t>
      </w:r>
      <w:r w:rsidR="005D0153">
        <w:rPr>
          <w:b/>
          <w:lang w:bidi="ar-SA"/>
        </w:rPr>
        <w:t>&gt;</w:t>
      </w:r>
      <w:r>
        <w:rPr>
          <w:lang w:bidi="ar-SA"/>
        </w:rPr>
        <w:t>.</w:t>
      </w:r>
      <w:r w:rsidR="005D0153">
        <w:rPr>
          <w:lang w:bidi="ar-SA"/>
        </w:rPr>
        <w:t xml:space="preserve"> The problem with returning an </w:t>
      </w:r>
      <w:proofErr w:type="spellStart"/>
      <w:r w:rsidR="005D0153" w:rsidRPr="005D0153">
        <w:rPr>
          <w:b/>
          <w:lang w:bidi="ar-SA"/>
        </w:rPr>
        <w:t>IQueryable</w:t>
      </w:r>
      <w:proofErr w:type="spellEnd"/>
      <w:r w:rsidR="005D0153" w:rsidRPr="005D0153">
        <w:rPr>
          <w:b/>
          <w:lang w:bidi="ar-SA"/>
        </w:rPr>
        <w:t>&lt;T&gt;</w:t>
      </w:r>
      <w:r w:rsidR="005D0153">
        <w:rPr>
          <w:lang w:bidi="ar-SA"/>
        </w:rPr>
        <w:t xml:space="preserve"> is </w:t>
      </w:r>
      <w:r w:rsidR="00834CB7">
        <w:rPr>
          <w:lang w:bidi="ar-SA"/>
        </w:rPr>
        <w:t xml:space="preserve">that </w:t>
      </w:r>
      <w:r w:rsidR="005D0153">
        <w:rPr>
          <w:lang w:bidi="ar-SA"/>
        </w:rPr>
        <w:t>a developer consuming the API is likely to assume</w:t>
      </w:r>
      <w:r w:rsidR="00334532">
        <w:rPr>
          <w:lang w:bidi="ar-SA"/>
        </w:rPr>
        <w:t xml:space="preserve"> that query has already executed</w:t>
      </w:r>
      <w:r w:rsidR="00834CB7">
        <w:rPr>
          <w:lang w:bidi="ar-SA"/>
        </w:rPr>
        <w:t xml:space="preserve"> and that they are working with the results</w:t>
      </w:r>
      <w:r w:rsidR="00334532">
        <w:rPr>
          <w:lang w:bidi="ar-SA"/>
        </w:rPr>
        <w:t xml:space="preserve">. If they </w:t>
      </w:r>
      <w:r w:rsidR="00D34857">
        <w:rPr>
          <w:lang w:bidi="ar-SA"/>
        </w:rPr>
        <w:t>iterate</w:t>
      </w:r>
      <w:r w:rsidR="00334532">
        <w:rPr>
          <w:lang w:bidi="ar-SA"/>
        </w:rPr>
        <w:t xml:space="preserve"> the query more than once, it will result in </w:t>
      </w:r>
      <w:r w:rsidR="00834CB7">
        <w:rPr>
          <w:lang w:bidi="ar-SA"/>
        </w:rPr>
        <w:t>multiple calls to the database.</w:t>
      </w:r>
    </w:p>
    <w:p w:rsidR="00AA3EA0" w:rsidRPr="00AA3EA0" w:rsidRDefault="00CE0E5B" w:rsidP="00807A30">
      <w:pPr>
        <w:pStyle w:val="ppNote"/>
        <w:rPr>
          <w:lang w:bidi="ar-SA"/>
        </w:rPr>
      </w:pPr>
      <w:r>
        <w:rPr>
          <w:lang w:bidi="ar-SA"/>
        </w:rPr>
        <w:t xml:space="preserve">If you </w:t>
      </w:r>
      <w:r w:rsidR="00834CB7">
        <w:rPr>
          <w:lang w:bidi="ar-SA"/>
        </w:rPr>
        <w:t xml:space="preserve">specifically </w:t>
      </w:r>
      <w:r>
        <w:rPr>
          <w:lang w:bidi="ar-SA"/>
        </w:rPr>
        <w:t xml:space="preserve">want your repository to return queries instead of results, use the </w:t>
      </w:r>
      <w:proofErr w:type="spellStart"/>
      <w:r w:rsidRPr="00CE0E5B">
        <w:rPr>
          <w:b/>
          <w:lang w:bidi="ar-SA"/>
        </w:rPr>
        <w:t>IQueryable</w:t>
      </w:r>
      <w:proofErr w:type="spellEnd"/>
      <w:r w:rsidRPr="00CE0E5B">
        <w:rPr>
          <w:b/>
          <w:lang w:bidi="ar-SA"/>
        </w:rPr>
        <w:t>&lt;T&gt;</w:t>
      </w:r>
      <w:r w:rsidR="00834CB7">
        <w:rPr>
          <w:lang w:bidi="ar-SA"/>
        </w:rPr>
        <w:t xml:space="preserve"> on the interface in order to make the intention explicit.</w:t>
      </w:r>
    </w:p>
    <w:p w:rsidR="005860F9" w:rsidRDefault="00FC53C6" w:rsidP="00314376">
      <w:pPr>
        <w:pStyle w:val="ppBodyText"/>
        <w:rPr>
          <w:lang w:bidi="ar-SA"/>
        </w:rPr>
      </w:pPr>
      <w:r w:rsidRPr="005860F9">
        <w:t xml:space="preserve">Because web applications and services follow a request/response pattern, incoming data is built from the </w:t>
      </w:r>
      <w:r w:rsidR="005860F9">
        <w:t>POST form data</w:t>
      </w:r>
      <w:r w:rsidRPr="005860F9">
        <w:t xml:space="preserve">. </w:t>
      </w:r>
      <w:r w:rsidR="005860F9">
        <w:t>T</w:t>
      </w:r>
      <w:r w:rsidRPr="005860F9">
        <w:t>h</w:t>
      </w:r>
      <w:r w:rsidR="005860F9">
        <w:t>is means the</w:t>
      </w:r>
      <w:r w:rsidRPr="005860F9">
        <w:t xml:space="preserve"> </w:t>
      </w:r>
      <w:r w:rsidR="005860F9">
        <w:t xml:space="preserve">incoming object </w:t>
      </w:r>
      <w:r w:rsidR="003374A5" w:rsidRPr="005860F9">
        <w:t xml:space="preserve">class </w:t>
      </w:r>
      <w:r w:rsidRPr="005860F9">
        <w:t xml:space="preserve">was not retrieved from the </w:t>
      </w:r>
      <w:proofErr w:type="spellStart"/>
      <w:r w:rsidRPr="005860F9">
        <w:rPr>
          <w:b/>
        </w:rPr>
        <w:t>DbContext</w:t>
      </w:r>
      <w:proofErr w:type="spellEnd"/>
      <w:r w:rsidR="005860F9">
        <w:rPr>
          <w:b/>
        </w:rPr>
        <w:t xml:space="preserve"> </w:t>
      </w:r>
      <w:r w:rsidR="005860F9" w:rsidRPr="005860F9">
        <w:t>and cannot be updated because it is not attached to the context.</w:t>
      </w:r>
      <w:r w:rsidR="005860F9">
        <w:rPr>
          <w:b/>
        </w:rPr>
        <w:t xml:space="preserve"> </w:t>
      </w:r>
      <w:r w:rsidR="005860F9">
        <w:rPr>
          <w:lang w:bidi="ar-SA"/>
        </w:rPr>
        <w:t xml:space="preserve">Using the repository pattern with </w:t>
      </w:r>
      <w:r w:rsidR="00A521CE">
        <w:rPr>
          <w:lang w:bidi="ar-SA"/>
        </w:rPr>
        <w:t xml:space="preserve">the </w:t>
      </w:r>
      <w:r w:rsidR="005860F9">
        <w:rPr>
          <w:lang w:bidi="ar-SA"/>
        </w:rPr>
        <w:t>Entity Framework provides the proper place to deal with attached and detached entities, as well as setting entity state.</w:t>
      </w:r>
    </w:p>
    <w:p w:rsidR="001849D4" w:rsidRDefault="00314376" w:rsidP="00314376">
      <w:pPr>
        <w:pStyle w:val="ppBodyText"/>
        <w:rPr>
          <w:lang w:bidi="ar-SA"/>
        </w:rPr>
      </w:pPr>
      <w:r>
        <w:t>In the following example</w:t>
      </w:r>
      <w:r w:rsidR="001849D4">
        <w:t xml:space="preserve">, the </w:t>
      </w:r>
      <w:r w:rsidR="001849D4" w:rsidRPr="003374A5">
        <w:rPr>
          <w:b/>
        </w:rPr>
        <w:t>Update</w:t>
      </w:r>
      <w:r w:rsidR="001849D4">
        <w:t xml:space="preserve"> method in the </w:t>
      </w:r>
      <w:proofErr w:type="spellStart"/>
      <w:r w:rsidR="001849D4" w:rsidRPr="003374A5">
        <w:rPr>
          <w:b/>
        </w:rPr>
        <w:t>VehicleRepository</w:t>
      </w:r>
      <w:proofErr w:type="spellEnd"/>
      <w:r w:rsidR="001849D4" w:rsidRPr="003374A5">
        <w:rPr>
          <w:b/>
        </w:rPr>
        <w:t xml:space="preserve"> </w:t>
      </w:r>
      <w:r>
        <w:t xml:space="preserve">is passed </w:t>
      </w:r>
      <w:r w:rsidR="001849D4">
        <w:t xml:space="preserve">an entity that is not attached to the </w:t>
      </w:r>
      <w:r w:rsidR="00B703F9">
        <w:t>Entity Framework</w:t>
      </w:r>
      <w:r w:rsidR="001849D4">
        <w:t xml:space="preserve"> context</w:t>
      </w:r>
      <w:r>
        <w:t xml:space="preserve">. The </w:t>
      </w:r>
      <w:r w:rsidRPr="003374A5">
        <w:rPr>
          <w:b/>
        </w:rPr>
        <w:t>Update</w:t>
      </w:r>
      <w:r>
        <w:t xml:space="preserve"> method locates the corresponding attached </w:t>
      </w:r>
      <w:r w:rsidR="001849D4">
        <w:t xml:space="preserve">entity, updates </w:t>
      </w:r>
      <w:r w:rsidR="00CC1C4F">
        <w:t xml:space="preserve">the </w:t>
      </w:r>
      <w:r>
        <w:t xml:space="preserve">attached </w:t>
      </w:r>
      <w:r w:rsidR="00CC1C4F">
        <w:t>entity</w:t>
      </w:r>
      <w:r w:rsidR="001849D4">
        <w:t xml:space="preserve">, and ensures the </w:t>
      </w:r>
      <w:r>
        <w:t xml:space="preserve">attached </w:t>
      </w:r>
      <w:r w:rsidR="001849D4">
        <w:t xml:space="preserve">entity state is </w:t>
      </w:r>
      <w:r>
        <w:t xml:space="preserve">set </w:t>
      </w:r>
      <w:r w:rsidR="001849D4">
        <w:t>correct</w:t>
      </w:r>
      <w:r>
        <w:t>ly</w:t>
      </w:r>
      <w:r w:rsidR="001849D4">
        <w:t>.</w:t>
      </w:r>
    </w:p>
    <w:p w:rsidR="001849D4" w:rsidRDefault="001849D4" w:rsidP="001849D4">
      <w:pPr>
        <w:pStyle w:val="ppCodeLanguage"/>
        <w:rPr>
          <w:lang w:bidi="ar-SA"/>
        </w:rPr>
      </w:pPr>
      <w:r>
        <w:rPr>
          <w:lang w:bidi="ar-SA"/>
        </w:rPr>
        <w:t>C#</w:t>
      </w:r>
    </w:p>
    <w:p w:rsidR="002C2F4F" w:rsidRDefault="002C2F4F" w:rsidP="001849D4">
      <w:pPr>
        <w:pStyle w:val="ppCode"/>
        <w:rPr>
          <w:lang w:bidi="ar-SA"/>
        </w:rPr>
      </w:pPr>
      <w:r>
        <w:rPr>
          <w:lang w:bidi="ar-SA"/>
        </w:rPr>
        <w:t>// contained in VehicleRepository.cs</w:t>
      </w:r>
    </w:p>
    <w:p w:rsidR="001849D4" w:rsidRPr="001849D4" w:rsidRDefault="001849D4" w:rsidP="001849D4">
      <w:pPr>
        <w:pStyle w:val="ppCode"/>
        <w:rPr>
          <w:lang w:bidi="ar-SA"/>
        </w:rPr>
      </w:pPr>
      <w:r w:rsidRPr="001849D4">
        <w:rPr>
          <w:lang w:bidi="ar-SA"/>
        </w:rPr>
        <w:t>public void Update(Vehicle updatedVehicle)</w:t>
      </w:r>
    </w:p>
    <w:p w:rsidR="001849D4" w:rsidRPr="001849D4" w:rsidRDefault="001849D4" w:rsidP="001849D4">
      <w:pPr>
        <w:pStyle w:val="ppCode"/>
        <w:rPr>
          <w:lang w:bidi="ar-SA"/>
        </w:rPr>
      </w:pPr>
      <w:r w:rsidRPr="001849D4">
        <w:rPr>
          <w:lang w:bidi="ar-SA"/>
        </w:rPr>
        <w:t>{</w:t>
      </w:r>
    </w:p>
    <w:p w:rsidR="001849D4" w:rsidRPr="001849D4" w:rsidRDefault="001849D4" w:rsidP="001849D4">
      <w:pPr>
        <w:pStyle w:val="ppCode"/>
        <w:rPr>
          <w:lang w:bidi="ar-SA"/>
        </w:rPr>
      </w:pPr>
      <w:r w:rsidRPr="001849D4">
        <w:rPr>
          <w:lang w:bidi="ar-SA"/>
        </w:rPr>
        <w:t>  Vehicle vehicleToUpdate =</w:t>
      </w:r>
    </w:p>
    <w:p w:rsidR="001849D4" w:rsidRPr="001849D4" w:rsidRDefault="001849D4" w:rsidP="001849D4">
      <w:pPr>
        <w:pStyle w:val="ppCode"/>
        <w:rPr>
          <w:lang w:bidi="ar-SA"/>
        </w:rPr>
      </w:pPr>
      <w:r w:rsidRPr="001849D4">
        <w:rPr>
          <w:lang w:bidi="ar-SA"/>
        </w:rPr>
        <w:t>    this.GetDbSet&lt;Vehicle&gt;().Where(v =&gt; v.VehicleId == </w:t>
      </w:r>
    </w:p>
    <w:p w:rsidR="001849D4" w:rsidRPr="001849D4" w:rsidRDefault="001849D4" w:rsidP="001849D4">
      <w:pPr>
        <w:pStyle w:val="ppCode"/>
        <w:rPr>
          <w:lang w:bidi="ar-SA"/>
        </w:rPr>
      </w:pPr>
      <w:r w:rsidRPr="001849D4">
        <w:rPr>
          <w:lang w:bidi="ar-SA"/>
        </w:rPr>
        <w:t>        updatedVehicle.VehicleId).First();</w:t>
      </w:r>
    </w:p>
    <w:p w:rsidR="001849D4" w:rsidRPr="001849D4" w:rsidRDefault="001849D4" w:rsidP="001849D4">
      <w:pPr>
        <w:pStyle w:val="ppCode"/>
        <w:rPr>
          <w:lang w:bidi="ar-SA"/>
        </w:rPr>
      </w:pPr>
      <w:r w:rsidRPr="001849D4">
        <w:rPr>
          <w:lang w:bidi="ar-SA"/>
        </w:rPr>
        <w:t xml:space="preserve"> </w:t>
      </w:r>
    </w:p>
    <w:p w:rsidR="001849D4" w:rsidRPr="001849D4" w:rsidRDefault="001849D4" w:rsidP="001849D4">
      <w:pPr>
        <w:pStyle w:val="ppCode"/>
        <w:rPr>
          <w:lang w:bidi="ar-SA"/>
        </w:rPr>
      </w:pPr>
      <w:r w:rsidRPr="001849D4">
        <w:rPr>
          <w:lang w:bidi="ar-SA"/>
        </w:rPr>
        <w:t>  vehicleToUpdate.Name = updatedVehicle.Name;</w:t>
      </w:r>
    </w:p>
    <w:p w:rsidR="001849D4" w:rsidRPr="001849D4" w:rsidRDefault="001849D4" w:rsidP="001849D4">
      <w:pPr>
        <w:pStyle w:val="ppCode"/>
        <w:rPr>
          <w:lang w:bidi="ar-SA"/>
        </w:rPr>
      </w:pPr>
      <w:r w:rsidRPr="001849D4">
        <w:rPr>
          <w:lang w:bidi="ar-SA"/>
        </w:rPr>
        <w:t>  vehicleToUpdate.Year = updatedVehicle.Year;</w:t>
      </w:r>
    </w:p>
    <w:p w:rsidR="001849D4" w:rsidRPr="001849D4" w:rsidRDefault="001849D4" w:rsidP="001849D4">
      <w:pPr>
        <w:pStyle w:val="ppCode"/>
        <w:rPr>
          <w:lang w:bidi="ar-SA"/>
        </w:rPr>
      </w:pPr>
      <w:r w:rsidRPr="001849D4">
        <w:rPr>
          <w:lang w:bidi="ar-SA"/>
        </w:rPr>
        <w:t>  vehicleToUpdate.MakeName = updatedVehicle.MakeName;</w:t>
      </w:r>
    </w:p>
    <w:p w:rsidR="001849D4" w:rsidRPr="001849D4" w:rsidRDefault="001849D4" w:rsidP="001849D4">
      <w:pPr>
        <w:pStyle w:val="ppCode"/>
        <w:rPr>
          <w:lang w:bidi="ar-SA"/>
        </w:rPr>
      </w:pPr>
      <w:r w:rsidRPr="001849D4">
        <w:rPr>
          <w:lang w:bidi="ar-SA"/>
        </w:rPr>
        <w:t>  vehicleToUpdate.ModelName = updatedVehicle.ModelName;</w:t>
      </w:r>
    </w:p>
    <w:p w:rsidR="001849D4" w:rsidRPr="001849D4" w:rsidRDefault="001849D4" w:rsidP="001849D4">
      <w:pPr>
        <w:pStyle w:val="ppCode"/>
        <w:rPr>
          <w:lang w:bidi="ar-SA"/>
        </w:rPr>
      </w:pPr>
      <w:r w:rsidRPr="001849D4">
        <w:rPr>
          <w:lang w:bidi="ar-SA"/>
        </w:rPr>
        <w:t>  vehicleToUpdate.SortOrder = updatedVehicle.SortOrder;</w:t>
      </w:r>
    </w:p>
    <w:p w:rsidR="001849D4" w:rsidRPr="001849D4" w:rsidRDefault="001849D4" w:rsidP="001849D4">
      <w:pPr>
        <w:pStyle w:val="ppCode"/>
        <w:rPr>
          <w:lang w:bidi="ar-SA"/>
        </w:rPr>
      </w:pPr>
      <w:r w:rsidRPr="001849D4">
        <w:rPr>
          <w:lang w:bidi="ar-SA"/>
        </w:rPr>
        <w:t>  vehicleToUpdate.PhotoId = updatedVehicle.PhotoId;</w:t>
      </w:r>
    </w:p>
    <w:p w:rsidR="001849D4" w:rsidRPr="001849D4" w:rsidRDefault="001849D4" w:rsidP="001849D4">
      <w:pPr>
        <w:pStyle w:val="ppCode"/>
        <w:rPr>
          <w:lang w:bidi="ar-SA"/>
        </w:rPr>
      </w:pPr>
      <w:r w:rsidRPr="001849D4">
        <w:rPr>
          <w:lang w:bidi="ar-SA"/>
        </w:rPr>
        <w:t xml:space="preserve"> </w:t>
      </w:r>
    </w:p>
    <w:p w:rsidR="001849D4" w:rsidRPr="001849D4" w:rsidRDefault="001849D4" w:rsidP="001849D4">
      <w:pPr>
        <w:pStyle w:val="ppCode"/>
        <w:rPr>
          <w:lang w:bidi="ar-SA"/>
        </w:rPr>
      </w:pPr>
      <w:r w:rsidRPr="001849D4">
        <w:rPr>
          <w:lang w:bidi="ar-SA"/>
        </w:rPr>
        <w:t>  this.SetEntityState(vehicleToUpdate, </w:t>
      </w:r>
    </w:p>
    <w:p w:rsidR="001849D4" w:rsidRPr="001849D4" w:rsidRDefault="001849D4" w:rsidP="001849D4">
      <w:pPr>
        <w:pStyle w:val="ppCode"/>
        <w:rPr>
          <w:lang w:bidi="ar-SA"/>
        </w:rPr>
      </w:pPr>
      <w:r w:rsidRPr="001849D4">
        <w:rPr>
          <w:lang w:bidi="ar-SA"/>
        </w:rPr>
        <w:t>      vehicleToUpdate.VehicleId == 0</w:t>
      </w:r>
      <w:r w:rsidR="00487BC8">
        <w:rPr>
          <w:lang w:bidi="ar-SA"/>
        </w:rPr>
        <w:t xml:space="preserve"> </w:t>
      </w:r>
      <w:r w:rsidRPr="001849D4">
        <w:rPr>
          <w:lang w:bidi="ar-SA"/>
        </w:rPr>
        <w:t>? EntityState.Added</w:t>
      </w:r>
      <w:r w:rsidR="00487BC8">
        <w:rPr>
          <w:lang w:bidi="ar-SA"/>
        </w:rPr>
        <w:t xml:space="preserve"> </w:t>
      </w:r>
      <w:r w:rsidRPr="001849D4">
        <w:rPr>
          <w:lang w:bidi="ar-SA"/>
        </w:rPr>
        <w:t>: EntityState.Modified);</w:t>
      </w:r>
    </w:p>
    <w:p w:rsidR="001849D4" w:rsidRPr="001849D4" w:rsidRDefault="001849D4" w:rsidP="001849D4">
      <w:pPr>
        <w:pStyle w:val="ppCode"/>
        <w:rPr>
          <w:lang w:bidi="ar-SA"/>
        </w:rPr>
      </w:pPr>
      <w:r w:rsidRPr="001849D4">
        <w:rPr>
          <w:lang w:bidi="ar-SA"/>
        </w:rPr>
        <w:t xml:space="preserve"> </w:t>
      </w:r>
    </w:p>
    <w:p w:rsidR="001849D4" w:rsidRPr="001849D4" w:rsidRDefault="001849D4" w:rsidP="001849D4">
      <w:pPr>
        <w:pStyle w:val="ppCode"/>
        <w:rPr>
          <w:lang w:bidi="ar-SA"/>
        </w:rPr>
      </w:pPr>
      <w:r w:rsidRPr="001849D4">
        <w:rPr>
          <w:lang w:bidi="ar-SA"/>
        </w:rPr>
        <w:t>  this.UnitOfWork.SaveChanges();</w:t>
      </w:r>
    </w:p>
    <w:p w:rsidR="001849D4" w:rsidRPr="001849D4" w:rsidRDefault="001849D4" w:rsidP="001849D4">
      <w:pPr>
        <w:pStyle w:val="ppCode"/>
        <w:rPr>
          <w:lang w:bidi="ar-SA"/>
        </w:rPr>
      </w:pPr>
      <w:r w:rsidRPr="001849D4">
        <w:rPr>
          <w:lang w:bidi="ar-SA"/>
        </w:rPr>
        <w:t>}</w:t>
      </w:r>
    </w:p>
    <w:p w:rsidR="00652845" w:rsidRDefault="00217DDE" w:rsidP="00217DDE">
      <w:pPr>
        <w:pStyle w:val="Heading3"/>
      </w:pPr>
      <w:r>
        <w:t>Extending the Repository Pattern with the Unit of Work Pattern</w:t>
      </w:r>
    </w:p>
    <w:p w:rsidR="00217DDE" w:rsidRDefault="00FC53C6" w:rsidP="00217DDE">
      <w:pPr>
        <w:pStyle w:val="ppBodyText"/>
      </w:pPr>
      <w:r>
        <w:t xml:space="preserve">Depending on how </w:t>
      </w:r>
      <w:r w:rsidR="00956A40">
        <w:t>your</w:t>
      </w:r>
      <w:r>
        <w:t xml:space="preserve"> web application is designed, </w:t>
      </w:r>
      <w:r w:rsidR="00A475BE">
        <w:t xml:space="preserve">you </w:t>
      </w:r>
      <w:r>
        <w:t xml:space="preserve">may need to make changes to one or more entities during a request. </w:t>
      </w:r>
      <w:r w:rsidR="0066512E">
        <w:t xml:space="preserve">The Unit of Work pattern allows </w:t>
      </w:r>
      <w:r w:rsidR="00956A40">
        <w:t xml:space="preserve">you to change </w:t>
      </w:r>
      <w:r w:rsidR="0066512E">
        <w:t xml:space="preserve">several items then </w:t>
      </w:r>
      <w:r w:rsidR="00956A40">
        <w:t>commit those changes as a set</w:t>
      </w:r>
      <w:r w:rsidR="0066512E">
        <w:t xml:space="preserve">. </w:t>
      </w:r>
      <w:r w:rsidR="00807A30">
        <w:t>Implementing this pattern on you</w:t>
      </w:r>
      <w:r w:rsidR="003374A5">
        <w:t>r</w:t>
      </w:r>
      <w:r w:rsidR="00807A30">
        <w:t xml:space="preserve"> repositories is </w:t>
      </w:r>
      <w:r w:rsidR="003374A5">
        <w:t xml:space="preserve">easy </w:t>
      </w:r>
      <w:r w:rsidR="0015696F">
        <w:t xml:space="preserve">with </w:t>
      </w:r>
      <w:r w:rsidR="00A521CE">
        <w:t xml:space="preserve">the </w:t>
      </w:r>
      <w:r w:rsidR="00B703F9">
        <w:t xml:space="preserve">Entity </w:t>
      </w:r>
      <w:r w:rsidR="00B703F9">
        <w:lastRenderedPageBreak/>
        <w:t>Framework</w:t>
      </w:r>
      <w:r w:rsidR="0066512E">
        <w:t xml:space="preserve"> </w:t>
      </w:r>
      <w:r w:rsidR="0015696F">
        <w:t xml:space="preserve">because the </w:t>
      </w:r>
      <w:proofErr w:type="spellStart"/>
      <w:r w:rsidR="0066512E" w:rsidRPr="00807A30">
        <w:rPr>
          <w:b/>
        </w:rPr>
        <w:t>DbContext</w:t>
      </w:r>
      <w:r w:rsidR="00807A30" w:rsidRPr="00807A30">
        <w:rPr>
          <w:b/>
        </w:rPr>
        <w:t>.SaveChanges</w:t>
      </w:r>
      <w:proofErr w:type="spellEnd"/>
      <w:r w:rsidR="00807A30">
        <w:t xml:space="preserve"> </w:t>
      </w:r>
      <w:r w:rsidR="00807A30" w:rsidRPr="00807A30">
        <w:t>method</w:t>
      </w:r>
      <w:r w:rsidR="0015696F">
        <w:t xml:space="preserve"> already supports saving all the changes for attached entities</w:t>
      </w:r>
      <w:r w:rsidR="00807A30">
        <w:t>.</w:t>
      </w:r>
    </w:p>
    <w:p w:rsidR="003B5D03" w:rsidRDefault="0066512E" w:rsidP="00217DDE">
      <w:pPr>
        <w:pStyle w:val="ppBodyText"/>
      </w:pPr>
      <w:r>
        <w:t xml:space="preserve">In </w:t>
      </w:r>
      <w:r w:rsidR="004C29FF">
        <w:t>Mileage Stats</w:t>
      </w:r>
      <w:r>
        <w:t xml:space="preserve">, </w:t>
      </w:r>
      <w:r w:rsidR="00C73C40">
        <w:t xml:space="preserve">the </w:t>
      </w:r>
      <w:proofErr w:type="spellStart"/>
      <w:r w:rsidR="00C73C40" w:rsidRPr="0066512E">
        <w:rPr>
          <w:b/>
        </w:rPr>
        <w:t>MileageStatsDbContext</w:t>
      </w:r>
      <w:proofErr w:type="spellEnd"/>
      <w:r w:rsidR="00C73C40">
        <w:t xml:space="preserve"> implements the </w:t>
      </w:r>
      <w:proofErr w:type="spellStart"/>
      <w:r w:rsidR="00C73C40" w:rsidRPr="0066512E">
        <w:rPr>
          <w:b/>
        </w:rPr>
        <w:t>IUnitOfWork</w:t>
      </w:r>
      <w:proofErr w:type="spellEnd"/>
      <w:r w:rsidR="00C73C40">
        <w:t xml:space="preserve"> interface. </w:t>
      </w:r>
      <w:r w:rsidR="003B5D03">
        <w:t>E</w:t>
      </w:r>
      <w:r>
        <w:t xml:space="preserve">ach repository derives from the </w:t>
      </w:r>
      <w:proofErr w:type="spellStart"/>
      <w:r w:rsidRPr="0066512E">
        <w:rPr>
          <w:b/>
        </w:rPr>
        <w:t>BaseRepository</w:t>
      </w:r>
      <w:proofErr w:type="spellEnd"/>
      <w:r>
        <w:t xml:space="preserve"> class</w:t>
      </w:r>
      <w:r w:rsidR="003B5D03">
        <w:t xml:space="preserve"> which</w:t>
      </w:r>
      <w:r>
        <w:t xml:space="preserve"> holds the </w:t>
      </w:r>
      <w:proofErr w:type="spellStart"/>
      <w:r w:rsidRPr="0066512E">
        <w:rPr>
          <w:b/>
        </w:rPr>
        <w:t>IUnitOfWork</w:t>
      </w:r>
      <w:proofErr w:type="spellEnd"/>
      <w:r>
        <w:t xml:space="preserve"> interface</w:t>
      </w:r>
      <w:r w:rsidR="00C73C40">
        <w:t xml:space="preserve"> instance</w:t>
      </w:r>
      <w:r w:rsidR="003B5D03">
        <w:t>. D</w:t>
      </w:r>
      <w:r>
        <w:t xml:space="preserve">uring creation </w:t>
      </w:r>
      <w:r w:rsidR="00DF1505">
        <w:t xml:space="preserve">of </w:t>
      </w:r>
      <w:r>
        <w:t xml:space="preserve">each repository, the </w:t>
      </w:r>
      <w:proofErr w:type="spellStart"/>
      <w:r w:rsidRPr="0066512E">
        <w:rPr>
          <w:b/>
        </w:rPr>
        <w:t>MileageStatsDbContext</w:t>
      </w:r>
      <w:proofErr w:type="spellEnd"/>
      <w:r>
        <w:t xml:space="preserve"> is passed to the constructor of the </w:t>
      </w:r>
      <w:proofErr w:type="spellStart"/>
      <w:r w:rsidRPr="0066512E">
        <w:rPr>
          <w:b/>
        </w:rPr>
        <w:t>BaseRepository</w:t>
      </w:r>
      <w:proofErr w:type="spellEnd"/>
      <w:r w:rsidR="00C73C40" w:rsidRPr="00C73C40">
        <w:t xml:space="preserve">. </w:t>
      </w:r>
      <w:r w:rsidR="003B5D03">
        <w:t xml:space="preserve">The </w:t>
      </w:r>
      <w:proofErr w:type="spellStart"/>
      <w:r w:rsidR="003B5D03" w:rsidRPr="003B5D03">
        <w:rPr>
          <w:b/>
        </w:rPr>
        <w:t>MileageStatsDbContext</w:t>
      </w:r>
      <w:proofErr w:type="spellEnd"/>
      <w:r w:rsidR="003B5D03">
        <w:t xml:space="preserve"> is provided using dependency injection by the Unity Application Block (Unity)</w:t>
      </w:r>
      <w:r w:rsidR="00373BF2">
        <w:t xml:space="preserve">. </w:t>
      </w:r>
      <w:r w:rsidR="003B5D03">
        <w:t xml:space="preserve">The lifetime of the </w:t>
      </w:r>
      <w:proofErr w:type="spellStart"/>
      <w:r w:rsidR="003B5D03" w:rsidRPr="003B5D03">
        <w:rPr>
          <w:b/>
        </w:rPr>
        <w:t>MileageStatsDbContext</w:t>
      </w:r>
      <w:proofErr w:type="spellEnd"/>
      <w:r w:rsidR="003B5D03">
        <w:t xml:space="preserve"> is determined by Unity and configured to per request.</w:t>
      </w:r>
    </w:p>
    <w:p w:rsidR="0066512E" w:rsidRDefault="00C73C40" w:rsidP="00217DDE">
      <w:pPr>
        <w:pStyle w:val="ppBodyText"/>
      </w:pPr>
      <w:r w:rsidRPr="00C73C40">
        <w:t>The</w:t>
      </w:r>
      <w:r>
        <w:t xml:space="preserve"> following two examples show the </w:t>
      </w:r>
      <w:proofErr w:type="spellStart"/>
      <w:r w:rsidRPr="00C73C40">
        <w:rPr>
          <w:b/>
        </w:rPr>
        <w:t>BaseRepository</w:t>
      </w:r>
      <w:proofErr w:type="spellEnd"/>
      <w:r>
        <w:t xml:space="preserve"> and </w:t>
      </w:r>
      <w:proofErr w:type="spellStart"/>
      <w:r w:rsidRPr="00C73C40">
        <w:rPr>
          <w:b/>
        </w:rPr>
        <w:t>MileageStatsDbContext</w:t>
      </w:r>
      <w:proofErr w:type="spellEnd"/>
      <w:r>
        <w:t xml:space="preserve"> code related to the Unit of Work pattern.</w:t>
      </w:r>
    </w:p>
    <w:p w:rsidR="0066512E" w:rsidRDefault="0066512E" w:rsidP="0066512E">
      <w:pPr>
        <w:pStyle w:val="ppCodeLanguage"/>
        <w:rPr>
          <w:lang w:bidi="ar-SA"/>
        </w:rPr>
      </w:pPr>
      <w:r>
        <w:rPr>
          <w:lang w:bidi="ar-SA"/>
        </w:rPr>
        <w:t>C#</w:t>
      </w:r>
    </w:p>
    <w:p w:rsidR="0066512E" w:rsidRPr="0066512E" w:rsidRDefault="002C2F4F" w:rsidP="0066512E">
      <w:pPr>
        <w:pStyle w:val="ppCode"/>
        <w:rPr>
          <w:lang w:bidi="ar-SA"/>
        </w:rPr>
      </w:pPr>
      <w:r>
        <w:rPr>
          <w:lang w:bidi="ar-SA"/>
        </w:rPr>
        <w:t>// contained in BaseRepository.cs</w:t>
      </w:r>
      <w:r>
        <w:rPr>
          <w:lang w:bidi="ar-SA"/>
        </w:rPr>
        <w:br/>
      </w:r>
      <w:r w:rsidR="0066512E" w:rsidRPr="0066512E">
        <w:rPr>
          <w:lang w:bidi="ar-SA"/>
        </w:rPr>
        <w:t>public class BaseRepository</w:t>
      </w:r>
    </w:p>
    <w:p w:rsidR="0066512E" w:rsidRPr="0066512E" w:rsidRDefault="0066512E" w:rsidP="0066512E">
      <w:pPr>
        <w:pStyle w:val="ppCode"/>
        <w:rPr>
          <w:lang w:bidi="ar-SA"/>
        </w:rPr>
      </w:pPr>
      <w:r w:rsidRPr="0066512E">
        <w:rPr>
          <w:lang w:bidi="ar-SA"/>
        </w:rPr>
        <w:t>{</w:t>
      </w:r>
    </w:p>
    <w:p w:rsidR="0066512E" w:rsidRPr="0066512E" w:rsidRDefault="0066512E" w:rsidP="0066512E">
      <w:pPr>
        <w:pStyle w:val="ppCode"/>
        <w:rPr>
          <w:lang w:bidi="ar-SA"/>
        </w:rPr>
      </w:pPr>
      <w:r w:rsidRPr="0066512E">
        <w:rPr>
          <w:lang w:bidi="ar-SA"/>
        </w:rPr>
        <w:t>  public BaseRepository(IUnitOfWork unitOfWork)</w:t>
      </w:r>
    </w:p>
    <w:p w:rsidR="0066512E" w:rsidRPr="0066512E" w:rsidRDefault="0066512E" w:rsidP="0066512E">
      <w:pPr>
        <w:pStyle w:val="ppCode"/>
        <w:rPr>
          <w:lang w:bidi="ar-SA"/>
        </w:rPr>
      </w:pPr>
      <w:r w:rsidRPr="0066512E">
        <w:rPr>
          <w:lang w:bidi="ar-SA"/>
        </w:rPr>
        <w:t>  {</w:t>
      </w:r>
    </w:p>
    <w:p w:rsidR="0066512E" w:rsidRPr="0066512E" w:rsidRDefault="0066512E" w:rsidP="0066512E">
      <w:pPr>
        <w:pStyle w:val="ppCode"/>
        <w:rPr>
          <w:lang w:bidi="ar-SA"/>
        </w:rPr>
      </w:pPr>
      <w:r w:rsidRPr="0066512E">
        <w:rPr>
          <w:lang w:bidi="ar-SA"/>
        </w:rPr>
        <w:t>      if (unitOfWork == null) throw new ArgumentNullException("unitOfWork");</w:t>
      </w:r>
    </w:p>
    <w:p w:rsidR="0066512E" w:rsidRPr="0066512E" w:rsidRDefault="0066512E" w:rsidP="0066512E">
      <w:pPr>
        <w:pStyle w:val="ppCode"/>
        <w:rPr>
          <w:lang w:bidi="ar-SA"/>
        </w:rPr>
      </w:pPr>
      <w:r w:rsidRPr="0066512E">
        <w:rPr>
          <w:lang w:bidi="ar-SA"/>
        </w:rPr>
        <w:t>      this.UnitOfWork = unitOfWork;</w:t>
      </w:r>
    </w:p>
    <w:p w:rsidR="0066512E" w:rsidRPr="0066512E" w:rsidRDefault="0066512E" w:rsidP="0066512E">
      <w:pPr>
        <w:pStyle w:val="ppCode"/>
        <w:rPr>
          <w:lang w:bidi="ar-SA"/>
        </w:rPr>
      </w:pPr>
      <w:r w:rsidRPr="0066512E">
        <w:rPr>
          <w:lang w:bidi="ar-SA"/>
        </w:rPr>
        <w:t>  }</w:t>
      </w:r>
    </w:p>
    <w:p w:rsidR="0066512E" w:rsidRPr="0066512E" w:rsidRDefault="0066512E" w:rsidP="0066512E">
      <w:pPr>
        <w:pStyle w:val="ppCode"/>
        <w:rPr>
          <w:lang w:bidi="ar-SA"/>
        </w:rPr>
      </w:pPr>
      <w:r w:rsidRPr="0066512E">
        <w:rPr>
          <w:lang w:bidi="ar-SA"/>
        </w:rPr>
        <w:t xml:space="preserve"> </w:t>
      </w:r>
    </w:p>
    <w:p w:rsidR="0066512E" w:rsidRPr="0066512E" w:rsidRDefault="0066512E" w:rsidP="0066512E">
      <w:pPr>
        <w:pStyle w:val="ppCode"/>
      </w:pPr>
      <w:r w:rsidRPr="0066512E">
        <w:rPr>
          <w:lang w:bidi="ar-SA"/>
        </w:rPr>
        <w:t>  protected IUnitOfWork UnitOfWork { get; set; }</w:t>
      </w:r>
    </w:p>
    <w:p w:rsidR="0066512E" w:rsidRPr="0066512E" w:rsidRDefault="0066512E" w:rsidP="0066512E">
      <w:pPr>
        <w:pStyle w:val="ppCode"/>
        <w:rPr>
          <w:lang w:bidi="ar-SA"/>
        </w:rPr>
      </w:pPr>
    </w:p>
    <w:p w:rsidR="0066512E" w:rsidRPr="0066512E" w:rsidRDefault="0066512E" w:rsidP="0066512E">
      <w:pPr>
        <w:pStyle w:val="ppCode"/>
        <w:rPr>
          <w:lang w:bidi="ar-SA"/>
        </w:rPr>
      </w:pPr>
      <w:r w:rsidRPr="0066512E">
        <w:t xml:space="preserve">  ...</w:t>
      </w:r>
    </w:p>
    <w:p w:rsidR="0066512E" w:rsidRPr="0066512E" w:rsidRDefault="0066512E" w:rsidP="0066512E">
      <w:pPr>
        <w:pStyle w:val="ppCode"/>
      </w:pPr>
      <w:r w:rsidRPr="0066512E">
        <w:t>}</w:t>
      </w:r>
    </w:p>
    <w:p w:rsidR="0066512E" w:rsidRDefault="0066512E" w:rsidP="0066512E">
      <w:pPr>
        <w:pStyle w:val="ppCodeLanguage"/>
      </w:pPr>
      <w:r>
        <w:t>C#</w:t>
      </w:r>
    </w:p>
    <w:p w:rsidR="002C2F4F" w:rsidRDefault="002C2F4F" w:rsidP="0066512E">
      <w:pPr>
        <w:pStyle w:val="ppCode"/>
        <w:rPr>
          <w:lang w:bidi="ar-SA"/>
        </w:rPr>
      </w:pPr>
      <w:r>
        <w:t>// contained in MileageStatsDbContext.cs</w:t>
      </w:r>
    </w:p>
    <w:p w:rsidR="0066512E" w:rsidRPr="0066512E" w:rsidRDefault="0066512E" w:rsidP="0066512E">
      <w:pPr>
        <w:pStyle w:val="ppCode"/>
        <w:rPr>
          <w:lang w:bidi="ar-SA"/>
        </w:rPr>
      </w:pPr>
      <w:r w:rsidRPr="0066512E">
        <w:rPr>
          <w:lang w:bidi="ar-SA"/>
        </w:rPr>
        <w:t>public partial class MileageStatsDbContext : DbContext, IUnitOfWork</w:t>
      </w:r>
    </w:p>
    <w:p w:rsidR="0066512E" w:rsidRDefault="0066512E" w:rsidP="0066512E">
      <w:pPr>
        <w:pStyle w:val="ppCode"/>
        <w:rPr>
          <w:lang w:bidi="ar-SA"/>
        </w:rPr>
      </w:pPr>
      <w:r w:rsidRPr="0066512E">
        <w:rPr>
          <w:lang w:bidi="ar-SA"/>
        </w:rPr>
        <w:t>{</w:t>
      </w:r>
    </w:p>
    <w:p w:rsidR="0066512E" w:rsidRPr="0066512E" w:rsidRDefault="0066512E" w:rsidP="0066512E">
      <w:pPr>
        <w:pStyle w:val="ppCode"/>
        <w:rPr>
          <w:lang w:bidi="ar-SA"/>
        </w:rPr>
      </w:pPr>
      <w:r>
        <w:rPr>
          <w:lang w:bidi="ar-SA"/>
        </w:rPr>
        <w:t xml:space="preserve">  </w:t>
      </w:r>
      <w:r w:rsidRPr="0066512E">
        <w:rPr>
          <w:lang w:bidi="ar-SA"/>
        </w:rPr>
        <w:t>void IUnitOfWork.SaveChanges()</w:t>
      </w:r>
    </w:p>
    <w:p w:rsidR="0066512E" w:rsidRPr="0066512E" w:rsidRDefault="0066512E" w:rsidP="0066512E">
      <w:pPr>
        <w:pStyle w:val="ppCode"/>
        <w:rPr>
          <w:lang w:bidi="ar-SA"/>
        </w:rPr>
      </w:pPr>
      <w:r w:rsidRPr="0066512E">
        <w:rPr>
          <w:lang w:bidi="ar-SA"/>
        </w:rPr>
        <w:t>  {</w:t>
      </w:r>
    </w:p>
    <w:p w:rsidR="0066512E" w:rsidRPr="0066512E" w:rsidRDefault="0066512E" w:rsidP="0066512E">
      <w:pPr>
        <w:pStyle w:val="ppCode"/>
        <w:rPr>
          <w:lang w:bidi="ar-SA"/>
        </w:rPr>
      </w:pPr>
      <w:r w:rsidRPr="0066512E">
        <w:rPr>
          <w:lang w:bidi="ar-SA"/>
        </w:rPr>
        <w:t>  </w:t>
      </w:r>
      <w:r>
        <w:rPr>
          <w:lang w:bidi="ar-SA"/>
        </w:rPr>
        <w:t xml:space="preserve">  </w:t>
      </w:r>
      <w:r w:rsidRPr="0066512E">
        <w:rPr>
          <w:lang w:bidi="ar-SA"/>
        </w:rPr>
        <w:t>base.SaveChanges();</w:t>
      </w:r>
    </w:p>
    <w:p w:rsidR="0066512E" w:rsidRPr="0066512E" w:rsidRDefault="0066512E" w:rsidP="0066512E">
      <w:pPr>
        <w:pStyle w:val="ppCode"/>
        <w:rPr>
          <w:lang w:bidi="ar-SA"/>
        </w:rPr>
      </w:pPr>
      <w:r w:rsidRPr="0066512E">
        <w:rPr>
          <w:lang w:bidi="ar-SA"/>
        </w:rPr>
        <w:t>  }</w:t>
      </w:r>
    </w:p>
    <w:p w:rsidR="0066512E" w:rsidRPr="0066512E" w:rsidRDefault="0066512E" w:rsidP="0066512E">
      <w:pPr>
        <w:pStyle w:val="ppCode"/>
        <w:rPr>
          <w:lang w:bidi="ar-SA"/>
        </w:rPr>
      </w:pPr>
      <w:r>
        <w:rPr>
          <w:lang w:bidi="ar-SA"/>
        </w:rPr>
        <w:t>}</w:t>
      </w:r>
    </w:p>
    <w:p w:rsidR="0066512E" w:rsidRPr="0066512E" w:rsidRDefault="0066512E" w:rsidP="0066512E">
      <w:pPr>
        <w:pStyle w:val="ppCode"/>
      </w:pPr>
    </w:p>
    <w:p w:rsidR="0066512E" w:rsidRDefault="0015696F" w:rsidP="001A102D">
      <w:pPr>
        <w:pStyle w:val="ppBodyText"/>
      </w:pPr>
      <w:r>
        <w:t xml:space="preserve">Implementing the </w:t>
      </w:r>
      <w:proofErr w:type="spellStart"/>
      <w:r w:rsidRPr="003374A5">
        <w:rPr>
          <w:b/>
        </w:rPr>
        <w:t>IUnitOfWork</w:t>
      </w:r>
      <w:proofErr w:type="spellEnd"/>
      <w:r>
        <w:t xml:space="preserve"> interface </w:t>
      </w:r>
      <w:r w:rsidR="003374A5">
        <w:t xml:space="preserve">allowed </w:t>
      </w:r>
      <w:r w:rsidR="00D971AC" w:rsidRPr="005860F9">
        <w:t>Mileage Stats</w:t>
      </w:r>
      <w:r w:rsidR="003374A5">
        <w:t xml:space="preserve"> to fully </w:t>
      </w:r>
      <w:r>
        <w:t xml:space="preserve">encapsulate Entity Framework </w:t>
      </w:r>
      <w:proofErr w:type="spellStart"/>
      <w:r w:rsidRPr="003374A5">
        <w:rPr>
          <w:b/>
        </w:rPr>
        <w:t>DbContext</w:t>
      </w:r>
      <w:proofErr w:type="spellEnd"/>
      <w:r>
        <w:t xml:space="preserve"> within the repository layer. </w:t>
      </w:r>
      <w:r w:rsidR="004A0E22">
        <w:t xml:space="preserve">This keeps </w:t>
      </w:r>
      <w:r w:rsidR="00F83D5A">
        <w:t xml:space="preserve">the </w:t>
      </w:r>
      <w:r w:rsidR="004A0E22">
        <w:t xml:space="preserve">Entity Framework abstracted away from the rest of the application. </w:t>
      </w:r>
      <w:r w:rsidR="0066512E">
        <w:t xml:space="preserve">If the database technology were changed from </w:t>
      </w:r>
      <w:r w:rsidR="00A521CE">
        <w:t xml:space="preserve">the </w:t>
      </w:r>
      <w:r w:rsidR="0066512E">
        <w:t xml:space="preserve">Entity Framework to a classic ADO.NET implementation the </w:t>
      </w:r>
      <w:proofErr w:type="spellStart"/>
      <w:r w:rsidR="0066512E" w:rsidRPr="0066512E">
        <w:rPr>
          <w:b/>
        </w:rPr>
        <w:t>SaveChanges</w:t>
      </w:r>
      <w:proofErr w:type="spellEnd"/>
      <w:r w:rsidR="0066512E">
        <w:t xml:space="preserve"> method would likely call</w:t>
      </w:r>
      <w:r w:rsidR="00DF1505">
        <w:t xml:space="preserve"> the</w:t>
      </w:r>
      <w:r w:rsidR="0066512E">
        <w:t xml:space="preserve"> </w:t>
      </w:r>
      <w:r w:rsidR="0066512E" w:rsidRPr="0066512E">
        <w:rPr>
          <w:b/>
        </w:rPr>
        <w:t>Fill</w:t>
      </w:r>
      <w:r w:rsidR="0066512E">
        <w:t xml:space="preserve"> or </w:t>
      </w:r>
      <w:r w:rsidR="0066512E" w:rsidRPr="0066512E">
        <w:rPr>
          <w:b/>
        </w:rPr>
        <w:t>Update</w:t>
      </w:r>
      <w:r w:rsidR="0066512E">
        <w:t xml:space="preserve"> method on the </w:t>
      </w:r>
      <w:proofErr w:type="spellStart"/>
      <w:r w:rsidR="0066512E" w:rsidRPr="0066512E">
        <w:rPr>
          <w:b/>
        </w:rPr>
        <w:t>DataTable</w:t>
      </w:r>
      <w:proofErr w:type="spellEnd"/>
      <w:r w:rsidR="0066512E">
        <w:t xml:space="preserve"> object. With the Unit of Work pattern, the repository </w:t>
      </w:r>
      <w:r w:rsidR="00C73C40">
        <w:t xml:space="preserve">code </w:t>
      </w:r>
      <w:r w:rsidR="0066512E">
        <w:t>would not be affected.</w:t>
      </w:r>
    </w:p>
    <w:p w:rsidR="00C73C40" w:rsidRDefault="00320032" w:rsidP="00320032">
      <w:pPr>
        <w:pStyle w:val="Heading1"/>
      </w:pPr>
      <w:r>
        <w:lastRenderedPageBreak/>
        <w:t>Composing Application Logic</w:t>
      </w:r>
    </w:p>
    <w:p w:rsidR="00320032" w:rsidRDefault="00320032" w:rsidP="001A102D">
      <w:pPr>
        <w:pStyle w:val="ppBodyText"/>
      </w:pPr>
      <w:r>
        <w:t xml:space="preserve">Web </w:t>
      </w:r>
      <w:r w:rsidR="003B5D03">
        <w:t xml:space="preserve">client </w:t>
      </w:r>
      <w:r>
        <w:t xml:space="preserve">applications built for </w:t>
      </w:r>
      <w:r w:rsidR="003B5D03">
        <w:t xml:space="preserve">rich user interactivity </w:t>
      </w:r>
      <w:r>
        <w:t xml:space="preserve">are often more complex than those </w:t>
      </w:r>
      <w:r w:rsidR="00E93554">
        <w:t xml:space="preserve">built for </w:t>
      </w:r>
      <w:r>
        <w:t xml:space="preserve">clients </w:t>
      </w:r>
      <w:r w:rsidR="003B5D03">
        <w:t xml:space="preserve">that </w:t>
      </w:r>
      <w:r w:rsidR="00F51FD4">
        <w:t xml:space="preserve">post back </w:t>
      </w:r>
      <w:r>
        <w:t xml:space="preserve">synchronously </w:t>
      </w:r>
      <w:r w:rsidR="00F51FD4">
        <w:t>on</w:t>
      </w:r>
      <w:r>
        <w:t xml:space="preserve"> </w:t>
      </w:r>
      <w:r w:rsidR="00E93554">
        <w:t>each</w:t>
      </w:r>
      <w:r>
        <w:t xml:space="preserve"> mouse </w:t>
      </w:r>
      <w:r w:rsidR="00E93554">
        <w:t>click</w:t>
      </w:r>
      <w:r>
        <w:t xml:space="preserve"> and </w:t>
      </w:r>
      <w:r w:rsidR="003B5D03">
        <w:t>always displaying</w:t>
      </w:r>
      <w:r w:rsidR="00F51FD4">
        <w:t xml:space="preserve"> </w:t>
      </w:r>
      <w:r>
        <w:t>static HTML</w:t>
      </w:r>
      <w:r w:rsidR="003B5D03">
        <w:t xml:space="preserve"> in response</w:t>
      </w:r>
      <w:r>
        <w:t xml:space="preserve">. </w:t>
      </w:r>
      <w:r w:rsidR="00F51FD4">
        <w:t xml:space="preserve">Web applications that </w:t>
      </w:r>
      <w:r w:rsidR="003B5D03">
        <w:t xml:space="preserve">provide interactive behavior on a single page (via </w:t>
      </w:r>
      <w:r>
        <w:t>AJAX method calls, JavaScript templates, and secondary resource requests</w:t>
      </w:r>
      <w:r w:rsidR="003B5D03">
        <w:t>)</w:t>
      </w:r>
      <w:r>
        <w:t xml:space="preserve"> </w:t>
      </w:r>
      <w:r w:rsidR="00E93554">
        <w:t>require</w:t>
      </w:r>
      <w:r w:rsidR="00A475BE">
        <w:t xml:space="preserve"> </w:t>
      </w:r>
      <w:r w:rsidR="00E93554">
        <w:t xml:space="preserve">thoughtful composition of </w:t>
      </w:r>
      <w:r w:rsidR="00F51FD4">
        <w:t xml:space="preserve">server </w:t>
      </w:r>
      <w:r w:rsidR="00E93554">
        <w:t>application code.</w:t>
      </w:r>
      <w:r w:rsidR="0046751E">
        <w:t xml:space="preserve"> T</w:t>
      </w:r>
      <w:r w:rsidR="00E93554">
        <w:t xml:space="preserve">his section covers several techniques and considerations </w:t>
      </w:r>
      <w:r w:rsidR="00A475BE">
        <w:t xml:space="preserve">to help you create </w:t>
      </w:r>
      <w:r w:rsidR="00E93554">
        <w:t>maintainable applications</w:t>
      </w:r>
      <w:r w:rsidR="00F51FD4">
        <w:t xml:space="preserve"> that provide a rich set of services to interactive clients</w:t>
      </w:r>
      <w:r w:rsidR="00E93554">
        <w:t>.</w:t>
      </w:r>
    </w:p>
    <w:p w:rsidR="00E93554" w:rsidRDefault="00F51FD4" w:rsidP="00E93554">
      <w:pPr>
        <w:pStyle w:val="Heading2"/>
      </w:pPr>
      <w:r>
        <w:t>Factoring application code with ASP.NET MVC</w:t>
      </w:r>
    </w:p>
    <w:p w:rsidR="00226AA5" w:rsidRDefault="00F51FD4" w:rsidP="00487BC8">
      <w:pPr>
        <w:pStyle w:val="ppBodyText"/>
      </w:pPr>
      <w:r>
        <w:t xml:space="preserve">Because </w:t>
      </w:r>
      <w:r w:rsidR="00E93554">
        <w:t xml:space="preserve">ASP.NET MVC is a web platform technology built around a </w:t>
      </w:r>
      <w:r>
        <w:t xml:space="preserve">design </w:t>
      </w:r>
      <w:r w:rsidR="00E93554">
        <w:t>pattern</w:t>
      </w:r>
      <w:r>
        <w:t>, fo</w:t>
      </w:r>
      <w:r w:rsidR="0020203E">
        <w:t xml:space="preserve">llowing the MVC pattern is a key step in properly </w:t>
      </w:r>
      <w:r>
        <w:t xml:space="preserve">factoring </w:t>
      </w:r>
      <w:r w:rsidR="00A475BE">
        <w:t xml:space="preserve">your </w:t>
      </w:r>
      <w:r w:rsidR="0020203E">
        <w:t>application logic</w:t>
      </w:r>
      <w:r w:rsidR="0046751E">
        <w:t xml:space="preserve">. </w:t>
      </w:r>
      <w:r w:rsidR="00E93554">
        <w:t xml:space="preserve">Well-designed MVC applications </w:t>
      </w:r>
      <w:r>
        <w:t xml:space="preserve">have </w:t>
      </w:r>
      <w:r w:rsidR="00DA36BF">
        <w:t>controller</w:t>
      </w:r>
      <w:r>
        <w:t>s</w:t>
      </w:r>
      <w:r w:rsidR="00DA36BF">
        <w:t xml:space="preserve"> </w:t>
      </w:r>
      <w:r>
        <w:t xml:space="preserve">and </w:t>
      </w:r>
      <w:r w:rsidR="00DA36BF">
        <w:t>actions</w:t>
      </w:r>
      <w:r w:rsidR="00E93554">
        <w:t xml:space="preserve"> </w:t>
      </w:r>
      <w:r>
        <w:t>that are small</w:t>
      </w:r>
      <w:r w:rsidR="00E93554">
        <w:t>, and view</w:t>
      </w:r>
      <w:r>
        <w:t>s</w:t>
      </w:r>
      <w:r w:rsidR="00E93554">
        <w:t xml:space="preserve"> </w:t>
      </w:r>
      <w:r>
        <w:t xml:space="preserve">that are </w:t>
      </w:r>
      <w:r w:rsidR="00E93554">
        <w:t>simple</w:t>
      </w:r>
      <w:r w:rsidR="00A475BE">
        <w:t>.</w:t>
      </w:r>
      <w:r w:rsidR="0046751E">
        <w:t xml:space="preserve"> </w:t>
      </w:r>
      <w:r>
        <w:t xml:space="preserve">Keeping </w:t>
      </w:r>
      <w:r w:rsidR="00A475BE">
        <w:t xml:space="preserve">your </w:t>
      </w:r>
      <w:r w:rsidR="0020203E">
        <w:t>application</w:t>
      </w:r>
      <w:r>
        <w:t xml:space="preserve"> code DRY (Don</w:t>
      </w:r>
      <w:r w:rsidR="007A5B9C">
        <w:t>'</w:t>
      </w:r>
      <w:r>
        <w:t>t Repeat Yourself) as the application is built is far easier than trying to clean it up later.</w:t>
      </w:r>
    </w:p>
    <w:p w:rsidR="00121A3B" w:rsidRDefault="00121A3B" w:rsidP="00A52A1C">
      <w:pPr>
        <w:pStyle w:val="ppNote"/>
      </w:pPr>
      <w:r>
        <w:t xml:space="preserve">The routes you create in </w:t>
      </w:r>
      <w:proofErr w:type="spellStart"/>
      <w:r>
        <w:t>global.asax.cs</w:t>
      </w:r>
      <w:proofErr w:type="spellEnd"/>
      <w:r>
        <w:t xml:space="preserve"> define the URL hierarchy of your application. </w:t>
      </w:r>
      <w:r w:rsidR="00A52A1C">
        <w:t xml:space="preserve">Defining your URL strategy, routes, and controller topology early in a project can help prevent having to </w:t>
      </w:r>
      <w:r w:rsidR="001D479A">
        <w:t>change</w:t>
      </w:r>
      <w:r w:rsidR="00A52A1C">
        <w:t xml:space="preserve"> your </w:t>
      </w:r>
      <w:r w:rsidR="003B5D03">
        <w:t xml:space="preserve">client </w:t>
      </w:r>
      <w:r w:rsidR="00A52A1C">
        <w:t>application code later.</w:t>
      </w:r>
    </w:p>
    <w:p w:rsidR="0020203E" w:rsidRDefault="001F511C" w:rsidP="00487BC8">
      <w:pPr>
        <w:pStyle w:val="ppBodyText"/>
      </w:pPr>
      <w:r>
        <w:t xml:space="preserve">Since the majority of the application logic is contained within the models, </w:t>
      </w:r>
      <w:r w:rsidR="00D45EAD">
        <w:t xml:space="preserve">many </w:t>
      </w:r>
      <w:r w:rsidR="0046751E">
        <w:t xml:space="preserve">MVC applications </w:t>
      </w:r>
      <w:r w:rsidR="00D45EAD">
        <w:t>c</w:t>
      </w:r>
      <w:r w:rsidR="0046751E">
        <w:t>ontain different kinds of models:</w:t>
      </w:r>
    </w:p>
    <w:p w:rsidR="0046751E" w:rsidRDefault="001F511C" w:rsidP="00FF04BD">
      <w:pPr>
        <w:pStyle w:val="ppBulletList"/>
      </w:pPr>
      <w:r w:rsidRPr="00FF04BD">
        <w:rPr>
          <w:b/>
        </w:rPr>
        <w:t>View models</w:t>
      </w:r>
      <w:r w:rsidR="00D45EAD">
        <w:rPr>
          <w:b/>
        </w:rPr>
        <w:t xml:space="preserve"> </w:t>
      </w:r>
      <w:r w:rsidR="0046751E">
        <w:t>are built solely fo</w:t>
      </w:r>
      <w:r w:rsidR="007A5B9C">
        <w:t xml:space="preserve">r a view to data-bind against. </w:t>
      </w:r>
      <w:r w:rsidR="0046751E">
        <w:t xml:space="preserve">These models are contained within the MVC application and often follow the same composition hierarchy as the views and partial views. </w:t>
      </w:r>
    </w:p>
    <w:p w:rsidR="001F511C" w:rsidRDefault="00006043" w:rsidP="00FF04BD">
      <w:pPr>
        <w:pStyle w:val="ppBulletList"/>
      </w:pPr>
      <w:r>
        <w:rPr>
          <w:b/>
        </w:rPr>
        <w:t>Domain</w:t>
      </w:r>
      <w:r w:rsidR="001F511C" w:rsidRPr="00FF04BD">
        <w:rPr>
          <w:b/>
        </w:rPr>
        <w:t xml:space="preserve"> models</w:t>
      </w:r>
      <w:r w:rsidR="00D45EAD">
        <w:rPr>
          <w:b/>
        </w:rPr>
        <w:t xml:space="preserve"> </w:t>
      </w:r>
      <w:r w:rsidR="0046751E">
        <w:t xml:space="preserve">are built based </w:t>
      </w:r>
      <w:r w:rsidR="0033673C">
        <w:t xml:space="preserve">on the </w:t>
      </w:r>
      <w:r w:rsidR="0046751E">
        <w:t>problem domain and may</w:t>
      </w:r>
      <w:r w:rsidR="0014326D">
        <w:t xml:space="preserve"> be</w:t>
      </w:r>
      <w:r w:rsidR="0046751E">
        <w:t xml:space="preserve"> annotated or extended to support some application features such as</w:t>
      </w:r>
      <w:r w:rsidR="007A5B9C">
        <w:t xml:space="preserve"> validation or authentication. </w:t>
      </w:r>
      <w:r w:rsidR="0046751E">
        <w:t>Because these models are easy to round-trip to the client browser, they are often contained within view models and used directly in HTML forms data-</w:t>
      </w:r>
      <w:r w:rsidR="007A5B9C">
        <w:t xml:space="preserve">binding. </w:t>
      </w:r>
      <w:r w:rsidR="00766FD8">
        <w:t>Domain models are sometimes referred to as a</w:t>
      </w:r>
      <w:r>
        <w:t xml:space="preserve">pplication models </w:t>
      </w:r>
      <w:r w:rsidR="00766FD8">
        <w:t>or</w:t>
      </w:r>
      <w:r>
        <w:t xml:space="preserve"> service models </w:t>
      </w:r>
      <w:r w:rsidR="00766FD8">
        <w:t>as well</w:t>
      </w:r>
      <w:r>
        <w:t>.</w:t>
      </w:r>
    </w:p>
    <w:p w:rsidR="001F511C" w:rsidRDefault="001F511C" w:rsidP="00FF04BD">
      <w:pPr>
        <w:pStyle w:val="ppBulletList"/>
      </w:pPr>
      <w:r w:rsidRPr="00FF04BD">
        <w:rPr>
          <w:b/>
        </w:rPr>
        <w:t>Data models</w:t>
      </w:r>
      <w:r w:rsidR="00D45EAD">
        <w:rPr>
          <w:b/>
        </w:rPr>
        <w:t xml:space="preserve"> </w:t>
      </w:r>
      <w:r w:rsidR="0046751E">
        <w:t>are built for d</w:t>
      </w:r>
      <w:r w:rsidR="00D45EAD">
        <w:t xml:space="preserve">ata services and </w:t>
      </w:r>
      <w:r w:rsidR="007A5B9C">
        <w:t xml:space="preserve">storage. </w:t>
      </w:r>
      <w:r w:rsidR="0046751E">
        <w:t>These are not exposed by the application and are often encapsu</w:t>
      </w:r>
      <w:r w:rsidR="007A5B9C">
        <w:t>lated behind a services layer.</w:t>
      </w:r>
    </w:p>
    <w:p w:rsidR="007A5B9C" w:rsidRDefault="007A5B9C" w:rsidP="007A5B9C">
      <w:pPr>
        <w:pStyle w:val="ppListEnd"/>
      </w:pPr>
    </w:p>
    <w:p w:rsidR="00A77CD6" w:rsidRDefault="00A01D4D" w:rsidP="007A5B9C">
      <w:pPr>
        <w:pStyle w:val="ppBodyText"/>
      </w:pPr>
      <w:r>
        <w:t xml:space="preserve">If you have a complex </w:t>
      </w:r>
      <w:r w:rsidR="0015696F">
        <w:t xml:space="preserve">application </w:t>
      </w:r>
      <w:r>
        <w:t xml:space="preserve">or </w:t>
      </w:r>
      <w:r w:rsidR="0015696F">
        <w:t>plan on supporting it for several years</w:t>
      </w:r>
      <w:r>
        <w:t xml:space="preserve">, you should separate </w:t>
      </w:r>
      <w:r w:rsidR="00A475BE">
        <w:t xml:space="preserve">your </w:t>
      </w:r>
      <w:r>
        <w:t xml:space="preserve">application models from </w:t>
      </w:r>
      <w:r w:rsidR="00D45EAD">
        <w:t xml:space="preserve">your </w:t>
      </w:r>
      <w:r w:rsidR="007A5B9C">
        <w:t xml:space="preserve">data models. </w:t>
      </w:r>
      <w:r>
        <w:t xml:space="preserve">If the </w:t>
      </w:r>
      <w:r w:rsidR="00E860D2">
        <w:t xml:space="preserve">hierarchy and interfaces </w:t>
      </w:r>
      <w:r>
        <w:t>of you</w:t>
      </w:r>
      <w:r w:rsidR="00E860D2">
        <w:t>r application and data models are</w:t>
      </w:r>
      <w:r>
        <w:t xml:space="preserve"> very different, you should separate </w:t>
      </w:r>
      <w:r w:rsidR="00E860D2">
        <w:t>your models</w:t>
      </w:r>
      <w:r>
        <w:t xml:space="preserve"> by creating</w:t>
      </w:r>
      <w:r w:rsidR="007A5B9C">
        <w:t xml:space="preserve"> two distinct sets of classes. </w:t>
      </w:r>
      <w:r w:rsidR="00A77CD6">
        <w:t xml:space="preserve">If your application and data models have a matching hierarchy, but incompatible interfaces (i.e. the data model class interfaces are not appropriate for the application), you should consider aggregation to contain an instance of your data model class within your application model class. </w:t>
      </w:r>
      <w:r>
        <w:t>If you</w:t>
      </w:r>
      <w:r w:rsidR="00A77CD6">
        <w:t>r</w:t>
      </w:r>
      <w:r>
        <w:t xml:space="preserve"> application and data models have a matching hierarchy </w:t>
      </w:r>
      <w:r w:rsidR="00E860D2">
        <w:t>and compatible interfaces</w:t>
      </w:r>
      <w:r>
        <w:t xml:space="preserve">, you </w:t>
      </w:r>
      <w:r w:rsidR="00A77CD6">
        <w:t xml:space="preserve">can consider </w:t>
      </w:r>
      <w:r>
        <w:t xml:space="preserve">inheritance to derive your application model classes from your data model classes. </w:t>
      </w:r>
      <w:r w:rsidR="00212500">
        <w:t>The following illustration shows the three approaches to domain and data model design.</w:t>
      </w:r>
    </w:p>
    <w:p w:rsidR="00A01D4D" w:rsidRDefault="00A77CD6" w:rsidP="00930D09">
      <w:pPr>
        <w:pStyle w:val="ppNote"/>
      </w:pPr>
      <w:r>
        <w:lastRenderedPageBreak/>
        <w:t>The inheritance approach provides the advantage of less coding as you reuse your data model as your domain model, but at the cost of tighter coupling</w:t>
      </w:r>
      <w:r w:rsidR="00EA72BE">
        <w:t xml:space="preserve">. </w:t>
      </w:r>
      <w:r>
        <w:t>If you can ensure you will not need to substitute a different data model and that the domain and data models will not deviate, the inheritance approach can be effective.</w:t>
      </w:r>
    </w:p>
    <w:p w:rsidR="00981D96" w:rsidRDefault="00882CA6" w:rsidP="00981D96">
      <w:pPr>
        <w:pStyle w:val="ppFigureCaption"/>
      </w:pPr>
      <w:r>
        <w:t xml:space="preserve">Three </w:t>
      </w:r>
      <w:r w:rsidR="00981D96">
        <w:t>Approaches to Domain and Data Model Design</w:t>
      </w:r>
    </w:p>
    <w:p w:rsidR="00981D96" w:rsidRPr="00981D96" w:rsidRDefault="00981D96" w:rsidP="00FF04BD">
      <w:pPr>
        <w:pStyle w:val="ppFigure"/>
      </w:pPr>
      <w:r>
        <w:rPr>
          <w:noProof/>
          <w:lang w:bidi="ar-SA"/>
        </w:rPr>
        <w:drawing>
          <wp:inline distT="0" distB="0" distL="0" distR="0" wp14:anchorId="7CF76636" wp14:editId="3A191603">
            <wp:extent cx="5943600" cy="4530090"/>
            <wp:effectExtent l="0" t="0" r="0" b="3810"/>
            <wp:docPr id="6"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r:link="rId12"/>
                    <a:stretch>
                      <a:fillRect/>
                    </a:stretch>
                  </pic:blipFill>
                  <pic:spPr>
                    <a:xfrm>
                      <a:off x="0" y="0"/>
                      <a:ext cx="5943600" cy="4530090"/>
                    </a:xfrm>
                    <a:prstGeom prst="rect">
                      <a:avLst/>
                    </a:prstGeom>
                  </pic:spPr>
                </pic:pic>
              </a:graphicData>
            </a:graphic>
          </wp:inline>
        </w:drawing>
      </w:r>
    </w:p>
    <w:p w:rsidR="00FF254B" w:rsidRDefault="006D3910" w:rsidP="007A5B9C">
      <w:pPr>
        <w:pStyle w:val="ppBodyText"/>
      </w:pPr>
      <w:r>
        <w:t>As you</w:t>
      </w:r>
      <w:r w:rsidR="007E3F06">
        <w:t>'</w:t>
      </w:r>
      <w:r w:rsidR="0014326D">
        <w:t>re</w:t>
      </w:r>
      <w:r>
        <w:t xml:space="preserve"> </w:t>
      </w:r>
      <w:r w:rsidR="00FF254B">
        <w:t>writing your controller actions</w:t>
      </w:r>
      <w:r>
        <w:t xml:space="preserve">, you should factor complex </w:t>
      </w:r>
      <w:r w:rsidR="00FF254B">
        <w:t xml:space="preserve">methods </w:t>
      </w:r>
      <w:r>
        <w:t xml:space="preserve">into helper methods </w:t>
      </w:r>
      <w:r w:rsidR="00FF254B">
        <w:t>or</w:t>
      </w:r>
      <w:r>
        <w:t xml:space="preserve"> classes</w:t>
      </w:r>
      <w:r w:rsidR="00FF254B">
        <w:t xml:space="preserve"> in </w:t>
      </w:r>
      <w:r>
        <w:t>your model</w:t>
      </w:r>
      <w:r w:rsidR="00FF254B">
        <w:t xml:space="preserve">s and </w:t>
      </w:r>
      <w:r>
        <w:t>service</w:t>
      </w:r>
      <w:r w:rsidR="00FF254B">
        <w:t>s layer</w:t>
      </w:r>
      <w:r>
        <w:t xml:space="preserve">. </w:t>
      </w:r>
      <w:r w:rsidR="00FF254B">
        <w:t xml:space="preserve">You should prefer </w:t>
      </w:r>
      <w:r>
        <w:t xml:space="preserve">action filter attributes such as the </w:t>
      </w:r>
      <w:proofErr w:type="spellStart"/>
      <w:r w:rsidRPr="00FF04BD">
        <w:rPr>
          <w:b/>
        </w:rPr>
        <w:t>HttpPostAttribute</w:t>
      </w:r>
      <w:proofErr w:type="spellEnd"/>
      <w:r>
        <w:t xml:space="preserve"> to avoid writing conditional logic in each action that inspects the </w:t>
      </w:r>
      <w:proofErr w:type="spellStart"/>
      <w:r w:rsidRPr="00FF04BD">
        <w:rPr>
          <w:b/>
        </w:rPr>
        <w:t>HttpContext</w:t>
      </w:r>
      <w:proofErr w:type="spellEnd"/>
      <w:r w:rsidR="00FF254B" w:rsidRPr="00FF04BD">
        <w:t>.</w:t>
      </w:r>
      <w:r w:rsidR="00FF254B">
        <w:t xml:space="preserve"> Also, u</w:t>
      </w:r>
      <w:r w:rsidR="00FF254B" w:rsidRPr="00FF04BD">
        <w:t>se</w:t>
      </w:r>
      <w:r>
        <w:t xml:space="preserve"> </w:t>
      </w:r>
      <w:r w:rsidR="00FF254B">
        <w:t xml:space="preserve">action filters for cross-cutting concerns </w:t>
      </w:r>
      <w:r>
        <w:t xml:space="preserve">such as </w:t>
      </w:r>
      <w:r w:rsidR="00297C08">
        <w:t xml:space="preserve">authentication </w:t>
      </w:r>
      <w:r w:rsidR="00FF254B">
        <w:t xml:space="preserve">(e.g. </w:t>
      </w:r>
      <w:proofErr w:type="spellStart"/>
      <w:r w:rsidR="00FF254B" w:rsidRPr="00564EB1">
        <w:rPr>
          <w:b/>
        </w:rPr>
        <w:t>AuthorizeAttribute</w:t>
      </w:r>
      <w:proofErr w:type="spellEnd"/>
      <w:r w:rsidR="00FF254B">
        <w:t xml:space="preserve">) </w:t>
      </w:r>
      <w:r w:rsidR="00297C08">
        <w:t>and error handling</w:t>
      </w:r>
      <w:r w:rsidR="00FF254B">
        <w:t xml:space="preserve"> (e.g. </w:t>
      </w:r>
      <w:proofErr w:type="spellStart"/>
      <w:r w:rsidR="00FF254B" w:rsidRPr="00564EB1">
        <w:rPr>
          <w:b/>
        </w:rPr>
        <w:t>HandleErrorAttribute</w:t>
      </w:r>
      <w:proofErr w:type="spellEnd"/>
      <w:r w:rsidR="00FF254B">
        <w:rPr>
          <w:b/>
        </w:rPr>
        <w:t>)</w:t>
      </w:r>
      <w:r w:rsidR="00297C08">
        <w:t>.</w:t>
      </w:r>
      <w:r w:rsidR="00FF254B">
        <w:t xml:space="preserve"> Ideally methods that handle GET should contain only a few method calls and not contain much conditional logic; method</w:t>
      </w:r>
      <w:r w:rsidR="00266C8E">
        <w:t>s</w:t>
      </w:r>
      <w:r w:rsidR="00FF254B">
        <w:t xml:space="preserve"> that handle POST should validate the incoming data</w:t>
      </w:r>
      <w:r w:rsidR="00E66F64">
        <w:t>, perform the update when the data is valid, and conditionally return a view depending on the success</w:t>
      </w:r>
      <w:r w:rsidR="007A5B9C">
        <w:t xml:space="preserve"> of the update. </w:t>
      </w:r>
      <w:r w:rsidR="00E66F64">
        <w:t xml:space="preserve">The following examples from </w:t>
      </w:r>
      <w:r w:rsidR="004C29FF">
        <w:t>Mileage Stats</w:t>
      </w:r>
      <w:r w:rsidR="00E66F64">
        <w:t xml:space="preserve"> show two version</w:t>
      </w:r>
      <w:r w:rsidR="00295D82">
        <w:t>s</w:t>
      </w:r>
      <w:r w:rsidR="00E66F64">
        <w:t xml:space="preserve"> of the </w:t>
      </w:r>
      <w:r w:rsidR="00E66F64" w:rsidRPr="00FF04BD">
        <w:rPr>
          <w:b/>
        </w:rPr>
        <w:t>Add</w:t>
      </w:r>
      <w:r w:rsidR="00E66F64">
        <w:t xml:space="preserve"> method (first the GET version and then the POST version).</w:t>
      </w:r>
      <w:r w:rsidR="005D7501">
        <w:t xml:space="preserve"> In these example</w:t>
      </w:r>
      <w:r w:rsidR="00414669">
        <w:t>s</w:t>
      </w:r>
      <w:r w:rsidR="005D7501">
        <w:t xml:space="preserve">, the generic method </w:t>
      </w:r>
      <w:r w:rsidR="005D7501" w:rsidRPr="005D7501">
        <w:rPr>
          <w:b/>
        </w:rPr>
        <w:t>Using&lt;T&gt;</w:t>
      </w:r>
      <w:r w:rsidR="005D7501">
        <w:t xml:space="preserve"> is a helper method used to delegate logic to the classes in the services</w:t>
      </w:r>
      <w:r w:rsidR="007F5BBA">
        <w:t xml:space="preserve"> layer</w:t>
      </w:r>
      <w:r w:rsidR="005D7501">
        <w:t>.</w:t>
      </w:r>
    </w:p>
    <w:p w:rsidR="00E66F64" w:rsidRDefault="00E66F64" w:rsidP="00FF04BD">
      <w:pPr>
        <w:pStyle w:val="ppCodeLanguage"/>
        <w:rPr>
          <w:lang w:bidi="ar-SA"/>
        </w:rPr>
      </w:pPr>
      <w:r>
        <w:rPr>
          <w:lang w:bidi="ar-SA"/>
        </w:rPr>
        <w:lastRenderedPageBreak/>
        <w:t>C#</w:t>
      </w:r>
    </w:p>
    <w:p w:rsidR="00E66F64" w:rsidRDefault="00E66F64" w:rsidP="00E66F64">
      <w:pPr>
        <w:pStyle w:val="ppCode"/>
        <w:rPr>
          <w:lang w:bidi="ar-SA"/>
        </w:rPr>
      </w:pPr>
      <w:r>
        <w:t>// contained in FillupController.cs</w:t>
      </w:r>
    </w:p>
    <w:p w:rsidR="00E66F64" w:rsidRPr="00FF04BD" w:rsidRDefault="00E66F64" w:rsidP="00FF04BD">
      <w:pPr>
        <w:pStyle w:val="ppCode"/>
      </w:pPr>
      <w:r w:rsidRPr="00FF04BD">
        <w:t>[Authorize]</w:t>
      </w:r>
    </w:p>
    <w:p w:rsidR="005D7501" w:rsidRDefault="005D7501" w:rsidP="005D7501">
      <w:pPr>
        <w:pStyle w:val="ppCode"/>
      </w:pPr>
      <w:r>
        <w:t>public ActionResult Add(int vehicleId)</w:t>
      </w:r>
    </w:p>
    <w:p w:rsidR="005D7501" w:rsidRDefault="005D7501" w:rsidP="005D7501">
      <w:pPr>
        <w:pStyle w:val="ppCode"/>
      </w:pPr>
      <w:r>
        <w:t>{</w:t>
      </w:r>
    </w:p>
    <w:p w:rsidR="005D7501" w:rsidRDefault="005D7501" w:rsidP="005D7501">
      <w:pPr>
        <w:pStyle w:val="ppCode"/>
      </w:pPr>
      <w:r>
        <w:tab/>
        <w:t>var vehicles = Using&lt;GetVehicleListForUser&gt;()</w:t>
      </w:r>
    </w:p>
    <w:p w:rsidR="005D7501" w:rsidRDefault="005D7501" w:rsidP="005D7501">
      <w:pPr>
        <w:pStyle w:val="ppCode"/>
      </w:pPr>
      <w:r>
        <w:tab/>
      </w:r>
      <w:r>
        <w:tab/>
        <w:t>.Execute(CurrentUserId);</w:t>
      </w:r>
    </w:p>
    <w:p w:rsidR="005D7501" w:rsidRDefault="005D7501" w:rsidP="005D7501">
      <w:pPr>
        <w:pStyle w:val="ppCode"/>
      </w:pPr>
    </w:p>
    <w:p w:rsidR="005D7501" w:rsidRDefault="005D7501" w:rsidP="005D7501">
      <w:pPr>
        <w:pStyle w:val="ppCode"/>
      </w:pPr>
      <w:r>
        <w:tab/>
        <w:t>var vehicle = vehicles.First(v =&gt; v.VehicleId == vehicleId);</w:t>
      </w:r>
    </w:p>
    <w:p w:rsidR="005D7501" w:rsidRDefault="005D7501" w:rsidP="005D7501">
      <w:pPr>
        <w:pStyle w:val="ppCode"/>
      </w:pPr>
    </w:p>
    <w:p w:rsidR="005D7501" w:rsidRDefault="005D7501" w:rsidP="005D7501">
      <w:pPr>
        <w:pStyle w:val="ppCode"/>
      </w:pPr>
      <w:r>
        <w:tab/>
        <w:t>var newFillupEntry = new FillupEntryFormModel</w:t>
      </w:r>
    </w:p>
    <w:p w:rsidR="005D7501" w:rsidRDefault="005D7501" w:rsidP="005D7501">
      <w:pPr>
        <w:pStyle w:val="ppCode"/>
      </w:pPr>
      <w:r>
        <w:tab/>
      </w:r>
      <w:r>
        <w:tab/>
        <w:t>{</w:t>
      </w:r>
    </w:p>
    <w:p w:rsidR="005D7501" w:rsidRDefault="005D7501" w:rsidP="005D7501">
      <w:pPr>
        <w:pStyle w:val="ppCode"/>
      </w:pPr>
      <w:r>
        <w:tab/>
      </w:r>
      <w:r>
        <w:tab/>
      </w:r>
      <w:r>
        <w:tab/>
        <w:t>Odometer = (vehicle.Odometer.HasValue)</w:t>
      </w:r>
      <w:r>
        <w:br/>
      </w:r>
      <w:r>
        <w:tab/>
      </w:r>
      <w:r>
        <w:tab/>
      </w:r>
      <w:r>
        <w:tab/>
      </w:r>
      <w:r>
        <w:tab/>
        <w:t xml:space="preserve">    ? vehicle.Odometer.Value : 0</w:t>
      </w:r>
    </w:p>
    <w:p w:rsidR="005D7501" w:rsidRDefault="005D7501" w:rsidP="005D7501">
      <w:pPr>
        <w:pStyle w:val="ppCode"/>
      </w:pPr>
      <w:r>
        <w:tab/>
      </w:r>
      <w:r>
        <w:tab/>
        <w:t>};</w:t>
      </w:r>
    </w:p>
    <w:p w:rsidR="005D7501" w:rsidRDefault="005D7501" w:rsidP="005D7501">
      <w:pPr>
        <w:pStyle w:val="ppCode"/>
      </w:pPr>
    </w:p>
    <w:p w:rsidR="005D7501" w:rsidRDefault="005D7501" w:rsidP="005D7501">
      <w:pPr>
        <w:pStyle w:val="ppCode"/>
      </w:pPr>
      <w:r>
        <w:tab/>
        <w:t>var fillups = Using&lt;GetFillupsForVehicle&gt;()</w:t>
      </w:r>
    </w:p>
    <w:p w:rsidR="005D7501" w:rsidRDefault="005D7501" w:rsidP="005D7501">
      <w:pPr>
        <w:pStyle w:val="ppCode"/>
      </w:pPr>
      <w:r>
        <w:tab/>
      </w:r>
      <w:r>
        <w:tab/>
        <w:t>.Execute(vehicleId)</w:t>
      </w:r>
    </w:p>
    <w:p w:rsidR="005D7501" w:rsidRDefault="005D7501" w:rsidP="005D7501">
      <w:pPr>
        <w:pStyle w:val="ppCode"/>
      </w:pPr>
      <w:r>
        <w:tab/>
      </w:r>
      <w:r>
        <w:tab/>
        <w:t>.OrderByDescending(f =&gt; f.Date);</w:t>
      </w:r>
    </w:p>
    <w:p w:rsidR="005D7501" w:rsidRDefault="005D7501" w:rsidP="005D7501">
      <w:pPr>
        <w:pStyle w:val="ppCode"/>
      </w:pPr>
    </w:p>
    <w:p w:rsidR="005D7501" w:rsidRDefault="005D7501" w:rsidP="005D7501">
      <w:pPr>
        <w:pStyle w:val="ppCode"/>
      </w:pPr>
      <w:r>
        <w:tab/>
        <w:t>var viewModel = new FillupAddViewModel</w:t>
      </w:r>
    </w:p>
    <w:p w:rsidR="005D7501" w:rsidRDefault="005D7501" w:rsidP="005D7501">
      <w:pPr>
        <w:pStyle w:val="ppCode"/>
      </w:pPr>
      <w:r>
        <w:tab/>
        <w:t>{</w:t>
      </w:r>
    </w:p>
    <w:p w:rsidR="005D7501" w:rsidRDefault="005D7501" w:rsidP="005D7501">
      <w:pPr>
        <w:pStyle w:val="ppCode"/>
      </w:pPr>
      <w:r>
        <w:tab/>
      </w:r>
      <w:r>
        <w:tab/>
        <w:t xml:space="preserve">VehicleList = new VehicleListViewModel(vehicles, vehicleId) </w:t>
      </w:r>
      <w:r>
        <w:br/>
      </w:r>
      <w:r>
        <w:tab/>
      </w:r>
      <w:r>
        <w:tab/>
      </w:r>
      <w:r>
        <w:tab/>
        <w:t xml:space="preserve">       {IsCollapsed = true},</w:t>
      </w:r>
    </w:p>
    <w:p w:rsidR="005D7501" w:rsidRDefault="005D7501" w:rsidP="005D7501">
      <w:pPr>
        <w:pStyle w:val="ppCode"/>
      </w:pPr>
      <w:r>
        <w:tab/>
      </w:r>
      <w:r>
        <w:tab/>
        <w:t>FillupEntry = newFillupEntry,</w:t>
      </w:r>
    </w:p>
    <w:p w:rsidR="005D7501" w:rsidRDefault="005D7501" w:rsidP="005D7501">
      <w:pPr>
        <w:pStyle w:val="ppCode"/>
      </w:pPr>
      <w:r>
        <w:tab/>
      </w:r>
      <w:r>
        <w:tab/>
        <w:t>Fillups = new SelectedItemList&lt;Model.FillupEntry&gt;(fillups),</w:t>
      </w:r>
    </w:p>
    <w:p w:rsidR="005D7501" w:rsidRDefault="005D7501" w:rsidP="005D7501">
      <w:pPr>
        <w:pStyle w:val="ppCode"/>
      </w:pPr>
      <w:r>
        <w:tab/>
        <w:t>};</w:t>
      </w:r>
    </w:p>
    <w:p w:rsidR="005D7501" w:rsidRDefault="005D7501" w:rsidP="005D7501">
      <w:pPr>
        <w:pStyle w:val="ppCode"/>
      </w:pPr>
    </w:p>
    <w:p w:rsidR="005D7501" w:rsidRDefault="005D7501" w:rsidP="005D7501">
      <w:pPr>
        <w:pStyle w:val="ppCode"/>
      </w:pPr>
      <w:r>
        <w:tab/>
        <w:t>ViewBag.IsFirstFillup = (!fillups.Any());</w:t>
      </w:r>
    </w:p>
    <w:p w:rsidR="005D7501" w:rsidRDefault="005D7501" w:rsidP="005D7501">
      <w:pPr>
        <w:pStyle w:val="ppCode"/>
      </w:pPr>
    </w:p>
    <w:p w:rsidR="005D7501" w:rsidRDefault="005D7501" w:rsidP="005D7501">
      <w:pPr>
        <w:pStyle w:val="ppCode"/>
      </w:pPr>
      <w:r>
        <w:tab/>
        <w:t xml:space="preserve">return View(viewModel); </w:t>
      </w:r>
    </w:p>
    <w:p w:rsidR="00E66F64" w:rsidRPr="00FF04BD" w:rsidRDefault="005D7501" w:rsidP="005D7501">
      <w:pPr>
        <w:pStyle w:val="ppCode"/>
      </w:pPr>
      <w:r>
        <w:t>}</w:t>
      </w:r>
      <w:r w:rsidRPr="00FF04BD">
        <w:t xml:space="preserve"> </w:t>
      </w:r>
    </w:p>
    <w:p w:rsidR="00E66F64" w:rsidRDefault="00E66F64" w:rsidP="007A5B9C">
      <w:pPr>
        <w:pStyle w:val="ppBodyText"/>
      </w:pPr>
    </w:p>
    <w:p w:rsidR="00E66F64" w:rsidRDefault="00E66F64" w:rsidP="00FF04BD">
      <w:pPr>
        <w:pStyle w:val="ppCodeLanguage"/>
        <w:rPr>
          <w:lang w:bidi="ar-SA"/>
        </w:rPr>
      </w:pPr>
      <w:r>
        <w:rPr>
          <w:lang w:bidi="ar-SA"/>
        </w:rPr>
        <w:t>C#</w:t>
      </w:r>
    </w:p>
    <w:p w:rsidR="00E66F64" w:rsidRPr="00B96A20" w:rsidRDefault="00E66F64" w:rsidP="00FF04BD">
      <w:pPr>
        <w:pStyle w:val="ppCode"/>
      </w:pPr>
      <w:r w:rsidRPr="00981D96">
        <w:t>// contained in FillupController.cs</w:t>
      </w:r>
    </w:p>
    <w:p w:rsidR="00E66F64" w:rsidRPr="00FF04BD" w:rsidRDefault="00E66F64" w:rsidP="00FF04BD">
      <w:pPr>
        <w:pStyle w:val="ppCode"/>
      </w:pPr>
      <w:r w:rsidRPr="00FF04BD">
        <w:t>[Authorize]</w:t>
      </w:r>
    </w:p>
    <w:p w:rsidR="00BF1A02" w:rsidRDefault="00BF1A02" w:rsidP="00BF1A02">
      <w:pPr>
        <w:pStyle w:val="ppCode"/>
      </w:pPr>
      <w:r>
        <w:t>[HttpPost]</w:t>
      </w:r>
    </w:p>
    <w:p w:rsidR="00BF1A02" w:rsidRDefault="00BF1A02" w:rsidP="00BF1A02">
      <w:pPr>
        <w:pStyle w:val="ppCode"/>
      </w:pPr>
      <w:r>
        <w:t>public ActionResult Add(int vehicleId, FillupEntryFormModel model)</w:t>
      </w:r>
    </w:p>
    <w:p w:rsidR="00BF1A02" w:rsidRDefault="00BF1A02" w:rsidP="00BF1A02">
      <w:pPr>
        <w:pStyle w:val="ppCode"/>
      </w:pPr>
      <w:r>
        <w:t>{</w:t>
      </w:r>
    </w:p>
    <w:p w:rsidR="00BF1A02" w:rsidRDefault="00BF1A02" w:rsidP="00BF1A02">
      <w:pPr>
        <w:pStyle w:val="ppCode"/>
      </w:pPr>
      <w:r>
        <w:tab/>
        <w:t>var vehicles = Using&lt;GetVehicleListForUser&gt;()</w:t>
      </w:r>
    </w:p>
    <w:p w:rsidR="00BF1A02" w:rsidRDefault="00BF1A02" w:rsidP="00BF1A02">
      <w:pPr>
        <w:pStyle w:val="ppCode"/>
      </w:pPr>
      <w:r>
        <w:tab/>
      </w:r>
      <w:r>
        <w:tab/>
        <w:t>.Execute(CurrentUserId );</w:t>
      </w:r>
    </w:p>
    <w:p w:rsidR="00BF1A02" w:rsidRDefault="00BF1A02" w:rsidP="00BF1A02">
      <w:pPr>
        <w:pStyle w:val="ppCode"/>
      </w:pPr>
    </w:p>
    <w:p w:rsidR="00BF1A02" w:rsidRDefault="00BF1A02" w:rsidP="00BF1A02">
      <w:pPr>
        <w:pStyle w:val="ppCode"/>
      </w:pPr>
      <w:r>
        <w:tab/>
        <w:t>if (ModelState.IsValid)</w:t>
      </w:r>
    </w:p>
    <w:p w:rsidR="00BF1A02" w:rsidRDefault="00BF1A02" w:rsidP="00BF1A02">
      <w:pPr>
        <w:pStyle w:val="ppCode"/>
      </w:pPr>
      <w:r>
        <w:tab/>
        <w:t>{</w:t>
      </w:r>
    </w:p>
    <w:p w:rsidR="00BF1A02" w:rsidRDefault="00BF1A02" w:rsidP="00BF1A02">
      <w:pPr>
        <w:pStyle w:val="ppCode"/>
      </w:pPr>
      <w:r>
        <w:tab/>
      </w:r>
      <w:r>
        <w:tab/>
        <w:t>var errors = Using&lt;CanAddFillup&gt;()</w:t>
      </w:r>
    </w:p>
    <w:p w:rsidR="00BF1A02" w:rsidRDefault="00BF1A02" w:rsidP="00BF1A02">
      <w:pPr>
        <w:pStyle w:val="ppCode"/>
      </w:pPr>
      <w:r>
        <w:tab/>
      </w:r>
      <w:r>
        <w:tab/>
      </w:r>
      <w:r>
        <w:tab/>
        <w:t>.Execute(CurrentUserId, vehicleId, model);</w:t>
      </w:r>
    </w:p>
    <w:p w:rsidR="00BF1A02" w:rsidRDefault="00BF1A02" w:rsidP="00BF1A02">
      <w:pPr>
        <w:pStyle w:val="ppCode"/>
      </w:pPr>
    </w:p>
    <w:p w:rsidR="00BF1A02" w:rsidRDefault="00BF1A02" w:rsidP="00BF1A02">
      <w:pPr>
        <w:pStyle w:val="ppCode"/>
      </w:pPr>
      <w:r>
        <w:lastRenderedPageBreak/>
        <w:tab/>
      </w:r>
      <w:r>
        <w:tab/>
        <w:t>ModelState.AddModelErrors(errors, "AddFillup");</w:t>
      </w:r>
    </w:p>
    <w:p w:rsidR="00BF1A02" w:rsidRDefault="00BF1A02" w:rsidP="00BF1A02">
      <w:pPr>
        <w:pStyle w:val="ppCode"/>
      </w:pPr>
    </w:p>
    <w:p w:rsidR="00BF1A02" w:rsidRDefault="00BF1A02" w:rsidP="00BF1A02">
      <w:pPr>
        <w:pStyle w:val="ppCode"/>
      </w:pPr>
      <w:r>
        <w:tab/>
      </w:r>
      <w:r>
        <w:tab/>
        <w:t>if (ModelState.IsValid)</w:t>
      </w:r>
    </w:p>
    <w:p w:rsidR="00BF1A02" w:rsidRDefault="00BF1A02" w:rsidP="00BF1A02">
      <w:pPr>
        <w:pStyle w:val="ppCode"/>
      </w:pPr>
      <w:r>
        <w:tab/>
      </w:r>
      <w:r>
        <w:tab/>
        <w:t>{</w:t>
      </w:r>
    </w:p>
    <w:p w:rsidR="00BF1A02" w:rsidRDefault="00BF1A02" w:rsidP="00BF1A02">
      <w:pPr>
        <w:pStyle w:val="ppCode"/>
      </w:pPr>
      <w:r>
        <w:tab/>
      </w:r>
      <w:r>
        <w:tab/>
      </w:r>
      <w:r>
        <w:tab/>
        <w:t>Using&lt;AddFillupToVehicle&gt;()</w:t>
      </w:r>
    </w:p>
    <w:p w:rsidR="00BF1A02" w:rsidRDefault="00BF1A02" w:rsidP="00BF1A02">
      <w:pPr>
        <w:pStyle w:val="ppCode"/>
      </w:pPr>
      <w:r>
        <w:tab/>
      </w:r>
      <w:r>
        <w:tab/>
      </w:r>
      <w:r>
        <w:tab/>
        <w:t xml:space="preserve">     .Execute(CurrentUserId, vehicleId, model);</w:t>
      </w:r>
    </w:p>
    <w:p w:rsidR="00BF1A02" w:rsidRDefault="00BF1A02" w:rsidP="00BF1A02">
      <w:pPr>
        <w:pStyle w:val="ppCode"/>
      </w:pPr>
    </w:p>
    <w:p w:rsidR="00BF1A02" w:rsidRDefault="00BF1A02" w:rsidP="00BF1A02">
      <w:pPr>
        <w:pStyle w:val="ppCode"/>
      </w:pPr>
      <w:r>
        <w:tab/>
      </w:r>
      <w:r>
        <w:tab/>
      </w:r>
      <w:r>
        <w:tab/>
        <w:t>TempData["LastActionMessage"] = Resources</w:t>
      </w:r>
      <w:r>
        <w:br/>
      </w:r>
      <w:r>
        <w:tab/>
      </w:r>
      <w:r>
        <w:tab/>
      </w:r>
      <w:r>
        <w:tab/>
        <w:t xml:space="preserve">     .VehicleController_AddFillupSuccessMessage;</w:t>
      </w:r>
    </w:p>
    <w:p w:rsidR="00BF1A02" w:rsidRDefault="00BF1A02" w:rsidP="00BF1A02">
      <w:pPr>
        <w:pStyle w:val="ppCode"/>
      </w:pPr>
    </w:p>
    <w:p w:rsidR="00BF1A02" w:rsidRDefault="00BF1A02" w:rsidP="00BF1A02">
      <w:pPr>
        <w:pStyle w:val="ppCode"/>
      </w:pPr>
      <w:r>
        <w:tab/>
      </w:r>
      <w:r>
        <w:tab/>
      </w:r>
      <w:r>
        <w:tab/>
        <w:t>return RedirectToAction("List", "Fillup",</w:t>
      </w:r>
      <w:r>
        <w:br/>
      </w:r>
      <w:r>
        <w:tab/>
      </w:r>
      <w:r>
        <w:tab/>
      </w:r>
      <w:r>
        <w:tab/>
        <w:t xml:space="preserve">     new { vehicleId = vehicleId });</w:t>
      </w:r>
    </w:p>
    <w:p w:rsidR="00BF1A02" w:rsidRDefault="00BF1A02" w:rsidP="00BF1A02">
      <w:pPr>
        <w:pStyle w:val="ppCode"/>
      </w:pPr>
      <w:r>
        <w:tab/>
      </w:r>
      <w:r>
        <w:tab/>
        <w:t>}</w:t>
      </w:r>
    </w:p>
    <w:p w:rsidR="00BF1A02" w:rsidRDefault="00BF1A02" w:rsidP="00BF1A02">
      <w:pPr>
        <w:pStyle w:val="ppCode"/>
      </w:pPr>
      <w:r>
        <w:tab/>
        <w:t>}</w:t>
      </w:r>
    </w:p>
    <w:p w:rsidR="00BF1A02" w:rsidRDefault="00BF1A02" w:rsidP="00BF1A02">
      <w:pPr>
        <w:pStyle w:val="ppCode"/>
      </w:pPr>
    </w:p>
    <w:p w:rsidR="00BF1A02" w:rsidRDefault="00BF1A02" w:rsidP="00BF1A02">
      <w:pPr>
        <w:pStyle w:val="ppCode"/>
      </w:pPr>
      <w:r>
        <w:tab/>
        <w:t>var fillups = Using&lt;GetFillupsForVehicle&gt;()</w:t>
      </w:r>
    </w:p>
    <w:p w:rsidR="00BF1A02" w:rsidRDefault="00BF1A02" w:rsidP="00BF1A02">
      <w:pPr>
        <w:pStyle w:val="ppCode"/>
      </w:pPr>
      <w:r>
        <w:tab/>
      </w:r>
      <w:r>
        <w:tab/>
        <w:t>.Execute(vehicleId)</w:t>
      </w:r>
    </w:p>
    <w:p w:rsidR="00BF1A02" w:rsidRDefault="00BF1A02" w:rsidP="00BF1A02">
      <w:pPr>
        <w:pStyle w:val="ppCode"/>
      </w:pPr>
      <w:r>
        <w:tab/>
      </w:r>
      <w:r>
        <w:tab/>
        <w:t>.OrderByDescending(f =&gt; f.Date);</w:t>
      </w:r>
    </w:p>
    <w:p w:rsidR="00BF1A02" w:rsidRDefault="00BF1A02" w:rsidP="00BF1A02">
      <w:pPr>
        <w:pStyle w:val="ppCode"/>
      </w:pPr>
    </w:p>
    <w:p w:rsidR="00BF1A02" w:rsidRDefault="00BF1A02" w:rsidP="00BF1A02">
      <w:pPr>
        <w:pStyle w:val="ppCode"/>
      </w:pPr>
      <w:r>
        <w:tab/>
        <w:t>var viewModel = new FillupAddViewModel</w:t>
      </w:r>
    </w:p>
    <w:p w:rsidR="00BF1A02" w:rsidRDefault="00BF1A02" w:rsidP="00BF1A02">
      <w:pPr>
        <w:pStyle w:val="ppCode"/>
      </w:pPr>
      <w:r>
        <w:tab/>
        <w:t>{</w:t>
      </w:r>
    </w:p>
    <w:p w:rsidR="00BF1A02" w:rsidRDefault="00BF1A02" w:rsidP="00BF1A02">
      <w:pPr>
        <w:pStyle w:val="ppCode"/>
      </w:pPr>
      <w:r>
        <w:tab/>
      </w:r>
      <w:r>
        <w:tab/>
        <w:t xml:space="preserve">VehicleList = new VehicleListViewModel(vehicles, vehicleId) </w:t>
      </w:r>
    </w:p>
    <w:p w:rsidR="00BF1A02" w:rsidRDefault="00BF1A02" w:rsidP="00BF1A02">
      <w:pPr>
        <w:pStyle w:val="ppCode"/>
      </w:pPr>
      <w:r>
        <w:tab/>
      </w:r>
      <w:r>
        <w:tab/>
      </w:r>
      <w:r>
        <w:tab/>
      </w:r>
      <w:r>
        <w:tab/>
      </w:r>
      <w:r>
        <w:tab/>
        <w:t xml:space="preserve"> { IsCollapsed = true },</w:t>
      </w:r>
    </w:p>
    <w:p w:rsidR="00BF1A02" w:rsidRDefault="00BF1A02" w:rsidP="00BF1A02">
      <w:pPr>
        <w:pStyle w:val="ppCode"/>
      </w:pPr>
      <w:r>
        <w:tab/>
      </w:r>
      <w:r>
        <w:tab/>
        <w:t>FillupEntry = model,</w:t>
      </w:r>
    </w:p>
    <w:p w:rsidR="00BF1A02" w:rsidRDefault="00BF1A02" w:rsidP="00BF1A02">
      <w:pPr>
        <w:pStyle w:val="ppCode"/>
      </w:pPr>
      <w:r>
        <w:tab/>
      </w:r>
      <w:r>
        <w:tab/>
        <w:t>Fillups = new SelectedItemList&lt;Model.FillupEntry&gt;(fillups),</w:t>
      </w:r>
    </w:p>
    <w:p w:rsidR="00BF1A02" w:rsidRDefault="00BF1A02" w:rsidP="00BF1A02">
      <w:pPr>
        <w:pStyle w:val="ppCode"/>
      </w:pPr>
      <w:r>
        <w:tab/>
        <w:t>};</w:t>
      </w:r>
    </w:p>
    <w:p w:rsidR="00BF1A02" w:rsidRDefault="00BF1A02" w:rsidP="00BF1A02">
      <w:pPr>
        <w:pStyle w:val="ppCode"/>
      </w:pPr>
    </w:p>
    <w:p w:rsidR="00BF1A02" w:rsidRDefault="00BF1A02" w:rsidP="00BF1A02">
      <w:pPr>
        <w:pStyle w:val="ppCode"/>
      </w:pPr>
      <w:r>
        <w:tab/>
        <w:t>ViewBag.IsFirstFillup = (!fillups.Any());</w:t>
      </w:r>
    </w:p>
    <w:p w:rsidR="00BF1A02" w:rsidRDefault="00BF1A02" w:rsidP="00BF1A02">
      <w:pPr>
        <w:pStyle w:val="ppCode"/>
      </w:pPr>
    </w:p>
    <w:p w:rsidR="00BF1A02" w:rsidRDefault="00BF1A02" w:rsidP="00BF1A02">
      <w:pPr>
        <w:pStyle w:val="ppCode"/>
      </w:pPr>
      <w:r>
        <w:tab/>
        <w:t>return View(viewModel);</w:t>
      </w:r>
    </w:p>
    <w:p w:rsidR="00E66F64" w:rsidRPr="00E66F64" w:rsidRDefault="00E66F64" w:rsidP="00BF1A02">
      <w:pPr>
        <w:pStyle w:val="ppCode"/>
        <w:rPr>
          <w:rFonts w:cs="Consolas"/>
          <w:color w:val="000000"/>
          <w:szCs w:val="20"/>
          <w:lang w:bidi="ar-SA"/>
        </w:rPr>
      </w:pPr>
      <w:r w:rsidRPr="00FF04BD">
        <w:t>}</w:t>
      </w:r>
    </w:p>
    <w:p w:rsidR="006525E1" w:rsidRDefault="0054612E" w:rsidP="007A5B9C">
      <w:pPr>
        <w:pStyle w:val="ppBodyText"/>
      </w:pPr>
      <w:r>
        <w:t xml:space="preserve">Injecting dependences through the controller's constructor </w:t>
      </w:r>
      <w:r w:rsidR="002F2C9B">
        <w:t>is</w:t>
      </w:r>
      <w:r w:rsidR="000A5234">
        <w:t xml:space="preserve"> also</w:t>
      </w:r>
      <w:r w:rsidR="002F2C9B">
        <w:t xml:space="preserve"> beneficial</w:t>
      </w:r>
      <w:r>
        <w:t xml:space="preserve"> when unit testing.</w:t>
      </w:r>
      <w:r w:rsidR="007A5B9C">
        <w:t xml:space="preserve"> </w:t>
      </w:r>
      <w:r w:rsidR="002F2C9B">
        <w:t xml:space="preserve">Since the controller depends on interfaces and not concrete implementations, we can easily replace the actual dependencies </w:t>
      </w:r>
      <w:r w:rsidR="006525E1">
        <w:t>with mock implementations</w:t>
      </w:r>
      <w:r w:rsidR="002F2C9B">
        <w:t xml:space="preserve">. This allowed us </w:t>
      </w:r>
      <w:r w:rsidR="006525E1">
        <w:t xml:space="preserve">test just the </w:t>
      </w:r>
      <w:r w:rsidR="002F2C9B">
        <w:t xml:space="preserve">code for the </w:t>
      </w:r>
      <w:r w:rsidR="006525E1">
        <w:t>action and not the entire functional stack.</w:t>
      </w:r>
    </w:p>
    <w:p w:rsidR="00103BC9" w:rsidRDefault="00295D82" w:rsidP="007A5B9C">
      <w:pPr>
        <w:pStyle w:val="ppBodyText"/>
      </w:pPr>
      <w:r>
        <w:t>After factoring your models and controller actions, your views</w:t>
      </w:r>
      <w:r w:rsidR="0007591F">
        <w:t xml:space="preserve"> will use the models to produce the HTML</w:t>
      </w:r>
      <w:r w:rsidR="00373BF2">
        <w:t xml:space="preserve">. </w:t>
      </w:r>
      <w:r w:rsidR="00FF254B">
        <w:t xml:space="preserve">When building views, you should keep the amount of code to </w:t>
      </w:r>
      <w:r w:rsidR="007A5B9C">
        <w:t xml:space="preserve">an absolute minimum. </w:t>
      </w:r>
      <w:r w:rsidR="00FF254B">
        <w:t xml:space="preserve">Code contained in views is not </w:t>
      </w:r>
      <w:r w:rsidR="00A0332C">
        <w:t xml:space="preserve">easily </w:t>
      </w:r>
      <w:r w:rsidR="00FF254B">
        <w:t>testable</w:t>
      </w:r>
      <w:r w:rsidR="003B3BDF">
        <w:t>.</w:t>
      </w:r>
      <w:r w:rsidR="00FF254B">
        <w:t xml:space="preserve"> </w:t>
      </w:r>
      <w:r w:rsidR="003B3BDF">
        <w:t xml:space="preserve">Errors in views </w:t>
      </w:r>
      <w:r w:rsidR="00A0332C">
        <w:t>are harder to debug because</w:t>
      </w:r>
      <w:r w:rsidR="00FF254B">
        <w:t xml:space="preserve"> the exception occurs during the rend</w:t>
      </w:r>
      <w:r w:rsidR="007A5B9C">
        <w:t xml:space="preserve">ering pass by the view engine. </w:t>
      </w:r>
      <w:r w:rsidR="003B3BDF">
        <w:t xml:space="preserve"> Some very simple logic in views is acceptable. For example, looping over items to build a repeating section of the user interface or conditional logic for toggling the visibility of specific sections.</w:t>
      </w:r>
      <w:r w:rsidR="007A5B9C">
        <w:t xml:space="preserve"> </w:t>
      </w:r>
      <w:r w:rsidR="003B3BDF">
        <w:t>However, if you find that you need something more complicated the</w:t>
      </w:r>
      <w:r w:rsidR="009B72D6">
        <w:t xml:space="preserve">n try to push that logic into </w:t>
      </w:r>
      <w:r w:rsidR="003B3BDF">
        <w:t xml:space="preserve">the view model. If the logic is </w:t>
      </w:r>
      <w:r w:rsidR="009B72D6">
        <w:t xml:space="preserve">a </w:t>
      </w:r>
      <w:r w:rsidR="003B3BDF">
        <w:t xml:space="preserve">cross </w:t>
      </w:r>
      <w:r w:rsidR="009B72D6">
        <w:t xml:space="preserve">cutting concern </w:t>
      </w:r>
      <w:r w:rsidR="003B3BDF">
        <w:t xml:space="preserve">then consider placing the logic </w:t>
      </w:r>
      <w:r w:rsidR="00FF254B">
        <w:t>inside an HTML helper extension method</w:t>
      </w:r>
      <w:r w:rsidR="007A5B9C">
        <w:t xml:space="preserve">. </w:t>
      </w:r>
      <w:r w:rsidR="00911411">
        <w:t xml:space="preserve">Examples of </w:t>
      </w:r>
      <w:r w:rsidR="0033673C">
        <w:t xml:space="preserve">built-in </w:t>
      </w:r>
      <w:r w:rsidR="00911411">
        <w:t xml:space="preserve">HTML helper extension methods in MVC include </w:t>
      </w:r>
      <w:proofErr w:type="spellStart"/>
      <w:r w:rsidR="00911411" w:rsidRPr="00FF04BD">
        <w:rPr>
          <w:b/>
        </w:rPr>
        <w:t>BeginForm</w:t>
      </w:r>
      <w:proofErr w:type="spellEnd"/>
      <w:r w:rsidR="00911411">
        <w:t xml:space="preserve">, </w:t>
      </w:r>
      <w:proofErr w:type="spellStart"/>
      <w:r w:rsidR="00911411" w:rsidRPr="00FF04BD">
        <w:rPr>
          <w:b/>
        </w:rPr>
        <w:t>RenderPartial</w:t>
      </w:r>
      <w:proofErr w:type="spellEnd"/>
      <w:r w:rsidR="00911411">
        <w:t xml:space="preserve">, and </w:t>
      </w:r>
      <w:proofErr w:type="spellStart"/>
      <w:r w:rsidR="00911411" w:rsidRPr="00FF04BD">
        <w:rPr>
          <w:b/>
        </w:rPr>
        <w:t>ActionLink</w:t>
      </w:r>
      <w:proofErr w:type="spellEnd"/>
      <w:r w:rsidR="00911411" w:rsidRPr="00FF04BD">
        <w:t>.</w:t>
      </w:r>
      <w:r w:rsidR="00FF254B">
        <w:t xml:space="preserve"> </w:t>
      </w:r>
      <w:r w:rsidR="00103BC9">
        <w:t xml:space="preserve">Any HTML that is repeated in multiple views </w:t>
      </w:r>
      <w:r w:rsidR="00142AFC">
        <w:t>is a candidate for being</w:t>
      </w:r>
      <w:r w:rsidR="00103BC9">
        <w:t xml:space="preserve"> factored into a partial view</w:t>
      </w:r>
      <w:r w:rsidR="001468DC">
        <w:t>.</w:t>
      </w:r>
    </w:p>
    <w:p w:rsidR="001468DC" w:rsidRDefault="001468DC" w:rsidP="00FF04BD">
      <w:pPr>
        <w:pStyle w:val="ppNote"/>
      </w:pPr>
      <w:r>
        <w:lastRenderedPageBreak/>
        <w:t>The MVC Razor syntax allows you to write code more compactly as well as easil</w:t>
      </w:r>
      <w:r w:rsidR="007A5B9C">
        <w:t xml:space="preserve">y mix code and markup. </w:t>
      </w:r>
      <w:r>
        <w:t>Don</w:t>
      </w:r>
      <w:r w:rsidR="007A5B9C">
        <w:t>'</w:t>
      </w:r>
      <w:r>
        <w:t xml:space="preserve">t let this powerful view engine tempt you into writing a </w:t>
      </w:r>
      <w:r w:rsidR="007A5B9C">
        <w:t xml:space="preserve">lot of code within your views. </w:t>
      </w:r>
      <w:r>
        <w:t>Instead, let it help you keep the code you do write clear and maintainable.</w:t>
      </w:r>
      <w:r w:rsidR="006A538E">
        <w:t xml:space="preserve"> </w:t>
      </w:r>
    </w:p>
    <w:p w:rsidR="00BA3505" w:rsidRDefault="00BA3505" w:rsidP="00FF04BD">
      <w:pPr>
        <w:pStyle w:val="Heading2"/>
      </w:pPr>
      <w:r>
        <w:t>Design checklist for MVC applications</w:t>
      </w:r>
    </w:p>
    <w:p w:rsidR="00BA3505" w:rsidRDefault="00BA3505">
      <w:pPr>
        <w:pStyle w:val="ppBodyText"/>
      </w:pPr>
      <w:r>
        <w:t>The following checklist is useful when reviewing your MVC web application code</w:t>
      </w:r>
      <w:r w:rsidR="00F630C4">
        <w:t>.</w:t>
      </w:r>
    </w:p>
    <w:tbl>
      <w:tblPr>
        <w:tblStyle w:val="ppTableGrid"/>
        <w:tblW w:w="5000" w:type="pct"/>
        <w:tblInd w:w="0" w:type="dxa"/>
        <w:tblLook w:val="04A0" w:firstRow="1" w:lastRow="0" w:firstColumn="1" w:lastColumn="0" w:noHBand="0" w:noVBand="1"/>
      </w:tblPr>
      <w:tblGrid>
        <w:gridCol w:w="827"/>
        <w:gridCol w:w="8749"/>
      </w:tblGrid>
      <w:tr w:rsidR="00630350" w:rsidTr="00630350">
        <w:trPr>
          <w:cnfStyle w:val="100000000000" w:firstRow="1" w:lastRow="0" w:firstColumn="0" w:lastColumn="0" w:oddVBand="0" w:evenVBand="0" w:oddHBand="0" w:evenHBand="0" w:firstRowFirstColumn="0" w:firstRowLastColumn="0" w:lastRowFirstColumn="0" w:lastRowLastColumn="0"/>
        </w:trPr>
        <w:tc>
          <w:tcPr>
            <w:tcW w:w="432" w:type="pct"/>
          </w:tcPr>
          <w:p w:rsidR="00630350" w:rsidRDefault="00630350" w:rsidP="00630350">
            <w:pPr>
              <w:pStyle w:val="ppTableText"/>
            </w:pPr>
            <w:r>
              <w:t>Check</w:t>
            </w:r>
          </w:p>
        </w:tc>
        <w:tc>
          <w:tcPr>
            <w:tcW w:w="4568" w:type="pct"/>
          </w:tcPr>
          <w:p w:rsidR="00630350" w:rsidRDefault="00630350" w:rsidP="00630350">
            <w:pPr>
              <w:pStyle w:val="ppTableText"/>
            </w:pPr>
            <w:r>
              <w:t>When reviewing your MVC web application code</w:t>
            </w:r>
          </w:p>
        </w:tc>
      </w:tr>
      <w:tr w:rsidR="00630350" w:rsidTr="00630350">
        <w:tc>
          <w:tcPr>
            <w:tcW w:w="432" w:type="pct"/>
          </w:tcPr>
          <w:p w:rsidR="00630350" w:rsidRPr="00630350" w:rsidRDefault="00630350" w:rsidP="00630350">
            <w:pPr>
              <w:pStyle w:val="ppTableText"/>
              <w:rPr>
                <w:rFonts w:cs="Arial"/>
              </w:rPr>
            </w:pPr>
            <w:r>
              <w:rPr>
                <w:rFonts w:ascii="MS Gothic" w:eastAsia="MS Gothic" w:hAnsi="MS Gothic" w:cs="MS Gothic" w:hint="eastAsia"/>
              </w:rPr>
              <w:t>☐</w:t>
            </w:r>
          </w:p>
        </w:tc>
        <w:tc>
          <w:tcPr>
            <w:tcW w:w="4568" w:type="pct"/>
          </w:tcPr>
          <w:p w:rsidR="00630350" w:rsidRDefault="00630350" w:rsidP="00630350">
            <w:pPr>
              <w:pStyle w:val="ppTableText"/>
            </w:pPr>
            <w:r w:rsidRPr="00630350">
              <w:t>Each controller handles a common set of concerns, either for particular model type or a related set of interactions with the user.</w:t>
            </w:r>
          </w:p>
        </w:tc>
      </w:tr>
      <w:tr w:rsidR="00630350" w:rsidTr="00630350">
        <w:tc>
          <w:tcPr>
            <w:tcW w:w="432" w:type="pct"/>
          </w:tcPr>
          <w:p w:rsidR="00630350" w:rsidRPr="00630350" w:rsidRDefault="00630350" w:rsidP="00630350">
            <w:pPr>
              <w:pStyle w:val="ppTableText"/>
              <w:rPr>
                <w:rFonts w:cs="Arial"/>
              </w:rPr>
            </w:pPr>
            <w:r>
              <w:rPr>
                <w:rFonts w:ascii="MS Gothic" w:eastAsia="MS Gothic" w:hAnsi="MS Gothic" w:cs="MS Gothic" w:hint="eastAsia"/>
              </w:rPr>
              <w:t>☐</w:t>
            </w:r>
          </w:p>
        </w:tc>
        <w:tc>
          <w:tcPr>
            <w:tcW w:w="4568" w:type="pct"/>
          </w:tcPr>
          <w:p w:rsidR="00630350" w:rsidRPr="00630350" w:rsidRDefault="00630350" w:rsidP="0038147B">
            <w:pPr>
              <w:pStyle w:val="ppTableText"/>
            </w:pPr>
            <w:r w:rsidRPr="00630350">
              <w:t>Actions methods consist of a linear set of calls to helper methods, helper classes, or model classes. They do not contain complex branching conditional logic</w:t>
            </w:r>
            <w:r w:rsidR="0038147B">
              <w:t>. They should be</w:t>
            </w:r>
            <w:r w:rsidRPr="00630350">
              <w:t xml:space="preserve"> easy to unit test and self-documenting.</w:t>
            </w:r>
          </w:p>
        </w:tc>
      </w:tr>
      <w:tr w:rsidR="00630350" w:rsidTr="00630350">
        <w:tc>
          <w:tcPr>
            <w:tcW w:w="432" w:type="pct"/>
          </w:tcPr>
          <w:p w:rsidR="00630350" w:rsidRPr="00630350" w:rsidRDefault="00630350" w:rsidP="00630350">
            <w:pPr>
              <w:pStyle w:val="ppTableText"/>
              <w:rPr>
                <w:rFonts w:cs="Arial"/>
              </w:rPr>
            </w:pPr>
            <w:r>
              <w:rPr>
                <w:rFonts w:ascii="MS Gothic" w:eastAsia="MS Gothic" w:hAnsi="MS Gothic" w:cs="MS Gothic" w:hint="eastAsia"/>
              </w:rPr>
              <w:t>☐</w:t>
            </w:r>
          </w:p>
        </w:tc>
        <w:tc>
          <w:tcPr>
            <w:tcW w:w="4568" w:type="pct"/>
          </w:tcPr>
          <w:p w:rsidR="00630350" w:rsidRPr="00630350" w:rsidRDefault="00630350" w:rsidP="00630350">
            <w:pPr>
              <w:pStyle w:val="ppTableText"/>
            </w:pPr>
            <w:r w:rsidRPr="00630350">
              <w:t>The same code is not repeated in multiple action methods. Action filter attributes are used to handle cross-cutting concerns.</w:t>
            </w:r>
          </w:p>
        </w:tc>
      </w:tr>
      <w:tr w:rsidR="00630350" w:rsidTr="00630350">
        <w:tc>
          <w:tcPr>
            <w:tcW w:w="432" w:type="pct"/>
          </w:tcPr>
          <w:p w:rsidR="00630350" w:rsidRPr="00630350" w:rsidRDefault="00630350" w:rsidP="00630350">
            <w:pPr>
              <w:pStyle w:val="ppTableText"/>
              <w:rPr>
                <w:rFonts w:cs="Arial"/>
              </w:rPr>
            </w:pPr>
            <w:r>
              <w:rPr>
                <w:rFonts w:ascii="MS Gothic" w:eastAsia="MS Gothic" w:hAnsi="MS Gothic" w:cs="MS Gothic" w:hint="eastAsia"/>
              </w:rPr>
              <w:t>☐</w:t>
            </w:r>
          </w:p>
        </w:tc>
        <w:tc>
          <w:tcPr>
            <w:tcW w:w="4568" w:type="pct"/>
          </w:tcPr>
          <w:p w:rsidR="00630350" w:rsidRPr="00630350" w:rsidRDefault="00630350" w:rsidP="00630350">
            <w:pPr>
              <w:pStyle w:val="ppTableText"/>
            </w:pPr>
            <w:r w:rsidRPr="00630350">
              <w:t>The majority of the application logic is contained within the model or service layer.</w:t>
            </w:r>
          </w:p>
        </w:tc>
      </w:tr>
      <w:tr w:rsidR="00630350" w:rsidTr="00630350">
        <w:tc>
          <w:tcPr>
            <w:tcW w:w="432" w:type="pct"/>
          </w:tcPr>
          <w:p w:rsidR="00630350" w:rsidRPr="00630350" w:rsidRDefault="00630350" w:rsidP="00630350">
            <w:pPr>
              <w:pStyle w:val="ppTableText"/>
              <w:rPr>
                <w:rFonts w:cs="Arial"/>
              </w:rPr>
            </w:pPr>
            <w:r>
              <w:rPr>
                <w:rFonts w:ascii="MS Gothic" w:eastAsia="MS Gothic" w:hAnsi="MS Gothic" w:cs="MS Gothic" w:hint="eastAsia"/>
              </w:rPr>
              <w:t>☐</w:t>
            </w:r>
          </w:p>
        </w:tc>
        <w:tc>
          <w:tcPr>
            <w:tcW w:w="4568" w:type="pct"/>
          </w:tcPr>
          <w:p w:rsidR="00630350" w:rsidRPr="00630350" w:rsidRDefault="00630350" w:rsidP="00630350">
            <w:pPr>
              <w:pStyle w:val="ppTableText"/>
            </w:pPr>
            <w:r w:rsidRPr="00630350">
              <w:t>The hierarchy of model classes used by controller actions and views is built to be effective for the application. If required, separate data model classes are contained within another assembly.</w:t>
            </w:r>
          </w:p>
        </w:tc>
      </w:tr>
      <w:tr w:rsidR="00630350" w:rsidTr="00630350">
        <w:tc>
          <w:tcPr>
            <w:tcW w:w="432" w:type="pct"/>
          </w:tcPr>
          <w:p w:rsidR="00630350" w:rsidRPr="00630350" w:rsidRDefault="00630350" w:rsidP="00630350">
            <w:pPr>
              <w:pStyle w:val="ppTableText"/>
              <w:rPr>
                <w:rFonts w:cs="Arial"/>
              </w:rPr>
            </w:pPr>
            <w:r>
              <w:rPr>
                <w:rFonts w:ascii="MS Gothic" w:eastAsia="MS Gothic" w:hAnsi="MS Gothic" w:cs="MS Gothic" w:hint="eastAsia"/>
              </w:rPr>
              <w:t>☐</w:t>
            </w:r>
          </w:p>
        </w:tc>
        <w:tc>
          <w:tcPr>
            <w:tcW w:w="4568" w:type="pct"/>
          </w:tcPr>
          <w:p w:rsidR="00630350" w:rsidRPr="00630350" w:rsidRDefault="00630350" w:rsidP="00630350">
            <w:pPr>
              <w:pStyle w:val="ppTableText"/>
            </w:pPr>
            <w:r w:rsidRPr="00630350">
              <w:t>Views contain only small conditional statements and calls to HTML helper methods.</w:t>
            </w:r>
          </w:p>
        </w:tc>
      </w:tr>
      <w:tr w:rsidR="00630350" w:rsidTr="00630350">
        <w:tc>
          <w:tcPr>
            <w:tcW w:w="432" w:type="pct"/>
          </w:tcPr>
          <w:p w:rsidR="00630350" w:rsidRPr="00630350" w:rsidRDefault="00630350" w:rsidP="00630350">
            <w:pPr>
              <w:pStyle w:val="ppTableText"/>
              <w:rPr>
                <w:rFonts w:cs="Arial"/>
              </w:rPr>
            </w:pPr>
            <w:r>
              <w:rPr>
                <w:rFonts w:ascii="MS Gothic" w:eastAsia="MS Gothic" w:hAnsi="MS Gothic" w:cs="MS Gothic" w:hint="eastAsia"/>
              </w:rPr>
              <w:t>☐</w:t>
            </w:r>
          </w:p>
        </w:tc>
        <w:tc>
          <w:tcPr>
            <w:tcW w:w="4568" w:type="pct"/>
          </w:tcPr>
          <w:p w:rsidR="00630350" w:rsidRPr="00630350" w:rsidRDefault="00630350" w:rsidP="00630350">
            <w:pPr>
              <w:pStyle w:val="ppTableText"/>
            </w:pPr>
            <w:r w:rsidRPr="00630350">
              <w:t>The same HTML is not repeated in multiple views. Commonly used HTML is factored into partial views.</w:t>
            </w:r>
          </w:p>
        </w:tc>
      </w:tr>
    </w:tbl>
    <w:p w:rsidR="001468DC" w:rsidRDefault="007A5B9C" w:rsidP="00FF04BD">
      <w:pPr>
        <w:pStyle w:val="ppBulletList"/>
        <w:numPr>
          <w:ilvl w:val="0"/>
          <w:numId w:val="3"/>
        </w:numPr>
      </w:pPr>
      <w:r>
        <w:t>See the "Further Reading"</w:t>
      </w:r>
      <w:r w:rsidR="001468DC">
        <w:t xml:space="preserve"> section for links to more MVC best practices.</w:t>
      </w:r>
    </w:p>
    <w:p w:rsidR="00297C08" w:rsidRDefault="00BA3505" w:rsidP="00FF04BD">
      <w:pPr>
        <w:pStyle w:val="Heading2"/>
      </w:pPr>
      <w:r>
        <w:t>Creating a Business Service</w:t>
      </w:r>
      <w:r w:rsidR="00AE337C">
        <w:t>s</w:t>
      </w:r>
      <w:r>
        <w:t xml:space="preserve"> Layer</w:t>
      </w:r>
    </w:p>
    <w:p w:rsidR="00B96A20" w:rsidRDefault="00B96A20">
      <w:pPr>
        <w:pStyle w:val="ppBodyText"/>
      </w:pPr>
      <w:r>
        <w:t xml:space="preserve">As you factor your application code from your </w:t>
      </w:r>
      <w:r w:rsidR="00C53735">
        <w:t>controllers</w:t>
      </w:r>
      <w:r w:rsidR="007A5B9C">
        <w:t>'</w:t>
      </w:r>
      <w:r w:rsidR="00C53735">
        <w:t xml:space="preserve"> </w:t>
      </w:r>
      <w:r>
        <w:t>action methods into helper methods and classes, you may find there are a set of classes and methods that help to properly retrieve, validate</w:t>
      </w:r>
      <w:r w:rsidR="00C53735">
        <w:t>,</w:t>
      </w:r>
      <w:r>
        <w:t xml:space="preserve"> and update</w:t>
      </w:r>
      <w:r w:rsidR="00AF3CB7">
        <w:t xml:space="preserve"> data in your data model. </w:t>
      </w:r>
      <w:r>
        <w:t xml:space="preserve">This business logic code is distinguished from the controller code because it encapsulates logical operations on the data model and is </w:t>
      </w:r>
      <w:r w:rsidR="00A67095" w:rsidRPr="0007591F">
        <w:rPr>
          <w:i/>
        </w:rPr>
        <w:t>not</w:t>
      </w:r>
      <w:r w:rsidR="00A67095">
        <w:t xml:space="preserve"> </w:t>
      </w:r>
      <w:r>
        <w:t>specific to any view.</w:t>
      </w:r>
    </w:p>
    <w:p w:rsidR="00B96A20" w:rsidRDefault="00B96A20">
      <w:pPr>
        <w:pStyle w:val="ppBodyText"/>
      </w:pPr>
      <w:r>
        <w:t xml:space="preserve">When you have a significant amount of business logic, you may </w:t>
      </w:r>
      <w:r w:rsidR="00C53735">
        <w:t>need</w:t>
      </w:r>
      <w:r>
        <w:t xml:space="preserve"> to create a bus</w:t>
      </w:r>
      <w:r w:rsidR="00AF3CB7">
        <w:t>iness service</w:t>
      </w:r>
      <w:r w:rsidR="00AE337C">
        <w:t>s</w:t>
      </w:r>
      <w:r w:rsidR="00AF3CB7">
        <w:t xml:space="preserve"> layer. </w:t>
      </w:r>
      <w:r w:rsidR="008F0303">
        <w:t>The business</w:t>
      </w:r>
      <w:r>
        <w:t xml:space="preserve"> service</w:t>
      </w:r>
      <w:r w:rsidR="00AE337C">
        <w:t>s</w:t>
      </w:r>
      <w:r>
        <w:t xml:space="preserve"> layer is </w:t>
      </w:r>
      <w:r w:rsidR="00C53735">
        <w:t>another layer of abstraction</w:t>
      </w:r>
      <w:r>
        <w:t>,</w:t>
      </w:r>
      <w:r w:rsidR="008F0303">
        <w:t xml:space="preserve"> and there is a cost to adding the layer to the application. However, adding this layer allows</w:t>
      </w:r>
      <w:r>
        <w:t xml:space="preserve"> </w:t>
      </w:r>
      <w:r w:rsidR="00C53735">
        <w:t xml:space="preserve">you </w:t>
      </w:r>
      <w:r w:rsidR="008F0303">
        <w:t>to</w:t>
      </w:r>
      <w:r w:rsidR="00006043">
        <w:t xml:space="preserve"> test </w:t>
      </w:r>
      <w:r w:rsidR="008F0303">
        <w:t xml:space="preserve">the business logic </w:t>
      </w:r>
      <w:r w:rsidR="00006043">
        <w:t>in isolation</w:t>
      </w:r>
      <w:r w:rsidR="008F0303">
        <w:t>, as well as simplifying the</w:t>
      </w:r>
      <w:r w:rsidR="00006043">
        <w:t xml:space="preserve"> </w:t>
      </w:r>
      <w:r w:rsidR="00C53735">
        <w:t>test</w:t>
      </w:r>
      <w:r w:rsidR="008F0303">
        <w:t>s</w:t>
      </w:r>
      <w:r w:rsidR="00006043">
        <w:t xml:space="preserve"> your controllers</w:t>
      </w:r>
      <w:r w:rsidR="008F0303">
        <w:t xml:space="preserve">. Since the service layer is unaware of the user interface, </w:t>
      </w:r>
      <w:r w:rsidR="00006043">
        <w:t xml:space="preserve">you </w:t>
      </w:r>
      <w:r w:rsidR="00A67095">
        <w:t xml:space="preserve">can </w:t>
      </w:r>
      <w:r w:rsidR="008F0303">
        <w:t xml:space="preserve">also </w:t>
      </w:r>
      <w:r w:rsidR="00A67095">
        <w:t xml:space="preserve">reuse </w:t>
      </w:r>
      <w:r w:rsidR="008F0303">
        <w:t>it when exposing additional interfaces in the future such</w:t>
      </w:r>
      <w:r w:rsidR="00006043">
        <w:t xml:space="preserve"> </w:t>
      </w:r>
      <w:r w:rsidR="009935FB">
        <w:t xml:space="preserve">as a web service </w:t>
      </w:r>
      <w:r w:rsidR="00C53735">
        <w:t>(</w:t>
      </w:r>
      <w:r w:rsidR="00006043">
        <w:t>using service technologies like Windows Communication Foundation</w:t>
      </w:r>
      <w:r w:rsidR="00C53735">
        <w:t>)</w:t>
      </w:r>
      <w:r w:rsidR="007A5B9C">
        <w:t>.</w:t>
      </w:r>
      <w:r w:rsidR="00164836">
        <w:t xml:space="preserve"> This can allow you to support both deskt</w:t>
      </w:r>
      <w:r w:rsidR="00E559B7">
        <w:t>op and mobile clients</w:t>
      </w:r>
      <w:r w:rsidR="008F0303">
        <w:t xml:space="preserve"> without needing to </w:t>
      </w:r>
      <w:r w:rsidR="00D20C1F">
        <w:t>modify</w:t>
      </w:r>
      <w:r w:rsidR="008F0303">
        <w:t xml:space="preserve"> the business service layer</w:t>
      </w:r>
      <w:r w:rsidR="00164836">
        <w:t>.</w:t>
      </w:r>
    </w:p>
    <w:p w:rsidR="00C73C41" w:rsidRDefault="00006043">
      <w:pPr>
        <w:pStyle w:val="ppBodyText"/>
      </w:pPr>
      <w:r>
        <w:t xml:space="preserve">When deciding </w:t>
      </w:r>
      <w:r w:rsidR="009935FB">
        <w:t xml:space="preserve">whether or not </w:t>
      </w:r>
      <w:r>
        <w:t>to create a business service</w:t>
      </w:r>
      <w:r w:rsidR="00AE337C">
        <w:t>s</w:t>
      </w:r>
      <w:r>
        <w:t xml:space="preserve"> layer, you </w:t>
      </w:r>
      <w:r w:rsidR="0062415E">
        <w:t xml:space="preserve">should </w:t>
      </w:r>
      <w:r w:rsidR="00D20C1F">
        <w:t xml:space="preserve">also consider the </w:t>
      </w:r>
      <w:r>
        <w:t xml:space="preserve">decision of whether or not </w:t>
      </w:r>
      <w:r w:rsidR="009935FB">
        <w:t>to</w:t>
      </w:r>
      <w:r>
        <w:t xml:space="preserve"> create a separate domain model.</w:t>
      </w:r>
      <w:r w:rsidR="00AF3CB7">
        <w:t xml:space="preserve"> </w:t>
      </w:r>
      <w:r>
        <w:t xml:space="preserve">See the </w:t>
      </w:r>
      <w:r w:rsidR="007A5B9C">
        <w:t>"</w:t>
      </w:r>
      <w:r w:rsidRPr="00006043">
        <w:t>Factoring application code with ASP.NET MVC</w:t>
      </w:r>
      <w:r w:rsidR="007A5B9C">
        <w:t>"</w:t>
      </w:r>
      <w:r>
        <w:t xml:space="preserve"> section for details on the different kinds of models and techniques for separating a domain model from a data model. Creating a separate domain model along with a business service</w:t>
      </w:r>
      <w:r w:rsidR="00AE337C">
        <w:t>s</w:t>
      </w:r>
      <w:r>
        <w:t xml:space="preserve"> layer is most beneficial when </w:t>
      </w:r>
      <w:r w:rsidR="00C53735">
        <w:t xml:space="preserve">you need to fully encapsulate your data model, your data model does not perform validation, and the domain model </w:t>
      </w:r>
      <w:r w:rsidR="009935FB">
        <w:t>functionality will</w:t>
      </w:r>
      <w:r w:rsidR="00C53735">
        <w:t xml:space="preserve"> make it easier for </w:t>
      </w:r>
      <w:r w:rsidR="009935FB">
        <w:t>you to write your</w:t>
      </w:r>
      <w:r w:rsidR="00C53735">
        <w:t xml:space="preserve"> controllers and </w:t>
      </w:r>
      <w:r w:rsidR="00C53735">
        <w:lastRenderedPageBreak/>
        <w:t xml:space="preserve">views. </w:t>
      </w:r>
      <w:r w:rsidR="00A77CD6">
        <w:t>However, a separate domain model and data model does incur cost transforming between the two models.</w:t>
      </w:r>
    </w:p>
    <w:p w:rsidR="00644AE2" w:rsidRDefault="00644AE2">
      <w:pPr>
        <w:pStyle w:val="ppBodyText"/>
      </w:pPr>
      <w:r>
        <w:t xml:space="preserve">The services layer in Mileage Stats </w:t>
      </w:r>
      <w:proofErr w:type="gramStart"/>
      <w:r>
        <w:t>consists</w:t>
      </w:r>
      <w:proofErr w:type="gramEnd"/>
      <w:r>
        <w:t xml:space="preserve"> primary of handlers and models. The handlers </w:t>
      </w:r>
      <w:r w:rsidR="00A9652D">
        <w:t xml:space="preserve">are a set of classes that implement </w:t>
      </w:r>
      <w:r>
        <w:t>the core behavior of the application. They are completely independent from and unaware of any concerns related the user interface. Reading over the names of the handler classes is like reading a list describing the features of Mileage Stats.</w:t>
      </w:r>
      <w:r w:rsidR="00C73C41">
        <w:t xml:space="preserve"> The models</w:t>
      </w:r>
      <w:r w:rsidR="00A9652D">
        <w:t xml:space="preserve"> are a second set of classes</w:t>
      </w:r>
      <w:r w:rsidR="00C73C41">
        <w:t xml:space="preserve"> in the services layer</w:t>
      </w:r>
      <w:r w:rsidR="00A9652D">
        <w:t>. They</w:t>
      </w:r>
      <w:r w:rsidR="00C73C41">
        <w:t xml:space="preserve"> differ from both the data models and the view models. The data models in Mileage Stats are primarily concerned with persisting data</w:t>
      </w:r>
      <w:r w:rsidR="00A9652D">
        <w:t xml:space="preserve"> to the database</w:t>
      </w:r>
      <w:r w:rsidR="00C73C41">
        <w:t xml:space="preserve">. The view models are very specific to needs of the user interface. However, the </w:t>
      </w:r>
      <w:r w:rsidR="009068CD">
        <w:t xml:space="preserve">models in the services layer are not concerned with either persistence or the user interface. The handlers and the models in the services layer represent the </w:t>
      </w:r>
      <w:r w:rsidR="00A9652D">
        <w:t>business logic of the application</w:t>
      </w:r>
      <w:r w:rsidR="009068CD">
        <w:t>. Together they provide validation, calculation of statistics, and other similar services.</w:t>
      </w:r>
    </w:p>
    <w:p w:rsidR="00C73C41" w:rsidRDefault="00C73C41">
      <w:pPr>
        <w:pStyle w:val="ppBodyText"/>
      </w:pPr>
      <w:r>
        <w:t>For more information on data validation, see the "Data Validation" section.</w:t>
      </w:r>
    </w:p>
    <w:p w:rsidR="00583D8F" w:rsidRDefault="00583D8F">
      <w:pPr>
        <w:pStyle w:val="ppBodyText"/>
      </w:pPr>
      <w:r>
        <w:t>The following illustration shows the high level design of the service layer and data model.</w:t>
      </w:r>
    </w:p>
    <w:p w:rsidR="00516198" w:rsidRDefault="004C29FF" w:rsidP="00516198">
      <w:pPr>
        <w:pStyle w:val="ppFigureCaption"/>
      </w:pPr>
      <w:r>
        <w:t>Mileage Stats</w:t>
      </w:r>
      <w:r w:rsidR="00516198">
        <w:t xml:space="preserve"> </w:t>
      </w:r>
      <w:r w:rsidR="000F2D83">
        <w:t>Service Layer and Data Model</w:t>
      </w:r>
    </w:p>
    <w:p w:rsidR="00516198" w:rsidRPr="00BF0238" w:rsidRDefault="00516198" w:rsidP="00FF04BD">
      <w:pPr>
        <w:pStyle w:val="ppFigure"/>
      </w:pPr>
      <w:r>
        <w:rPr>
          <w:noProof/>
          <w:lang w:bidi="ar-SA"/>
        </w:rPr>
        <w:drawing>
          <wp:inline distT="0" distB="0" distL="0" distR="0" wp14:anchorId="6F6E363F" wp14:editId="722401D3">
            <wp:extent cx="5144218" cy="4534533"/>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r:link="rId14"/>
                    <a:stretch>
                      <a:fillRect/>
                    </a:stretch>
                  </pic:blipFill>
                  <pic:spPr>
                    <a:xfrm>
                      <a:off x="0" y="0"/>
                      <a:ext cx="5144218" cy="4534533"/>
                    </a:xfrm>
                    <a:prstGeom prst="rect">
                      <a:avLst/>
                    </a:prstGeom>
                  </pic:spPr>
                </pic:pic>
              </a:graphicData>
            </a:graphic>
          </wp:inline>
        </w:drawing>
      </w:r>
    </w:p>
    <w:p w:rsidR="00D561BF" w:rsidRDefault="00323FF4" w:rsidP="00006043">
      <w:pPr>
        <w:pStyle w:val="ppBodyText"/>
      </w:pPr>
      <w:r>
        <w:lastRenderedPageBreak/>
        <w:t xml:space="preserve">In </w:t>
      </w:r>
      <w:r w:rsidR="00D362DF">
        <w:t xml:space="preserve">following example from </w:t>
      </w:r>
      <w:r w:rsidR="004C29FF">
        <w:t>Mileage Stats</w:t>
      </w:r>
      <w:r>
        <w:t>,</w:t>
      </w:r>
      <w:r w:rsidR="00783413">
        <w:t xml:space="preserve"> we see the </w:t>
      </w:r>
      <w:r w:rsidR="00783413" w:rsidRPr="00C10F28">
        <w:rPr>
          <w:b/>
        </w:rPr>
        <w:t>Execute</w:t>
      </w:r>
      <w:r w:rsidR="00783413">
        <w:t xml:space="preserve"> method from the </w:t>
      </w:r>
      <w:proofErr w:type="spellStart"/>
      <w:r w:rsidR="00783413" w:rsidRPr="00C10F28">
        <w:rPr>
          <w:b/>
        </w:rPr>
        <w:t>AddFillupToVehicle</w:t>
      </w:r>
      <w:proofErr w:type="spellEnd"/>
      <w:r w:rsidR="00783413">
        <w:t xml:space="preserve"> handler.</w:t>
      </w:r>
      <w:r>
        <w:t xml:space="preserve"> </w:t>
      </w:r>
      <w:r w:rsidR="00783413">
        <w:t xml:space="preserve"> This handler is represented as a single class with a single public method. We chose the convention of naming the method </w:t>
      </w:r>
      <w:r w:rsidR="00783413" w:rsidRPr="00C10F28">
        <w:rPr>
          <w:b/>
        </w:rPr>
        <w:t>Execute</w:t>
      </w:r>
      <w:r w:rsidR="00783413">
        <w:t>. The general dependencies of the handler are injected into the constructor</w:t>
      </w:r>
      <w:r w:rsidR="00457B63">
        <w:t xml:space="preserve"> of the handler. A</w:t>
      </w:r>
      <w:r w:rsidR="00783413">
        <w:t xml:space="preserve">ny specific values that may be needed </w:t>
      </w:r>
      <w:r w:rsidR="00457B63">
        <w:t xml:space="preserve">to invoke the handler </w:t>
      </w:r>
      <w:r w:rsidR="00783413">
        <w:t xml:space="preserve">are passed as arguments </w:t>
      </w:r>
      <w:r w:rsidR="00457B63">
        <w:t>in</w:t>
      </w:r>
      <w:r w:rsidR="00783413">
        <w:t xml:space="preserve">to the </w:t>
      </w:r>
      <w:r w:rsidR="00783413" w:rsidRPr="00C10F28">
        <w:rPr>
          <w:b/>
        </w:rPr>
        <w:t>Execute</w:t>
      </w:r>
      <w:r w:rsidR="00783413">
        <w:t xml:space="preserve"> method.  Unity</w:t>
      </w:r>
      <w:r w:rsidR="005B2CA4">
        <w:t xml:space="preserve"> is responsible for managing and injecting the dependencies for the handler’s constructor.</w:t>
      </w:r>
      <w:r w:rsidR="00FC1DB1">
        <w:t xml:space="preserve"> Whereas the </w:t>
      </w:r>
      <w:r w:rsidR="00FC1DB1" w:rsidRPr="00C10F28">
        <w:rPr>
          <w:b/>
        </w:rPr>
        <w:t>Execute</w:t>
      </w:r>
      <w:r w:rsidR="00FC1DB1">
        <w:t xml:space="preserve"> method will be invoked by some consumer</w:t>
      </w:r>
      <w:r w:rsidR="00457B63">
        <w:t xml:space="preserve"> and it is expected that the consumer will provide the necessary arguments</w:t>
      </w:r>
      <w:r w:rsidR="00FC1DB1">
        <w:t xml:space="preserve">. In </w:t>
      </w:r>
      <w:r w:rsidR="00457B63">
        <w:t>the case of Mileage Stats</w:t>
      </w:r>
      <w:r w:rsidR="00FC1DB1">
        <w:t xml:space="preserve"> </w:t>
      </w:r>
      <w:r w:rsidR="00457B63">
        <w:t>the</w:t>
      </w:r>
      <w:r w:rsidR="00FC1DB1">
        <w:t xml:space="preserve"> consumer is a controller action. </w:t>
      </w:r>
    </w:p>
    <w:p w:rsidR="00323FF4" w:rsidRDefault="00D561BF" w:rsidP="00C10F28">
      <w:pPr>
        <w:pStyle w:val="ppBodyText"/>
      </w:pPr>
      <w:r>
        <w:t xml:space="preserve">Also note that the handler has </w:t>
      </w:r>
      <w:r w:rsidR="00693AA9">
        <w:t>two</w:t>
      </w:r>
      <w:r>
        <w:t xml:space="preserve"> private helper method</w:t>
      </w:r>
      <w:r w:rsidR="00693AA9">
        <w:t>s</w:t>
      </w:r>
      <w:r>
        <w:t xml:space="preserve"> </w:t>
      </w:r>
      <w:proofErr w:type="spellStart"/>
      <w:r w:rsidRPr="007A0EAE">
        <w:t>AdjustSurroundingFillupEntries</w:t>
      </w:r>
      <w:proofErr w:type="spellEnd"/>
      <w:r w:rsidR="00693AA9" w:rsidRPr="001E63FC">
        <w:t xml:space="preserve"> and</w:t>
      </w:r>
      <w:r w:rsidR="00693AA9">
        <w:t xml:space="preserve"> </w:t>
      </w:r>
      <w:proofErr w:type="spellStart"/>
      <w:r w:rsidR="00693AA9" w:rsidRPr="007746CC">
        <w:t>ToEntry</w:t>
      </w:r>
      <w:proofErr w:type="spellEnd"/>
      <w:r>
        <w:t>.</w:t>
      </w:r>
      <w:r w:rsidR="003A4322">
        <w:t xml:space="preserve"> These helper methods are responsible for calculating the statistics and converting the data to the form needed by the data layer respectively. </w:t>
      </w:r>
      <w:r w:rsidR="00323FF4">
        <w:t>C#</w:t>
      </w:r>
    </w:p>
    <w:p w:rsidR="00323FF4" w:rsidRDefault="00323FF4" w:rsidP="00FF04BD">
      <w:pPr>
        <w:pStyle w:val="ppCode"/>
      </w:pPr>
      <w:r>
        <w:t xml:space="preserve">// contained in </w:t>
      </w:r>
      <w:r w:rsidR="005D2458">
        <w:t>AddFillupToVehicle</w:t>
      </w:r>
      <w:r>
        <w:t>.cs</w:t>
      </w:r>
    </w:p>
    <w:p w:rsidR="005D2458" w:rsidRDefault="005D2458" w:rsidP="005D2458">
      <w:pPr>
        <w:pStyle w:val="ppCode"/>
      </w:pPr>
      <w:r>
        <w:t xml:space="preserve">public virtual void Execute(int userId, int vehicleId, </w:t>
      </w:r>
      <w:r>
        <w:br/>
      </w:r>
      <w:r>
        <w:tab/>
      </w:r>
      <w:r>
        <w:tab/>
      </w:r>
      <w:r>
        <w:tab/>
      </w:r>
      <w:r>
        <w:tab/>
        <w:t xml:space="preserve">  ICreateFillupEntryCommand newFillup)</w:t>
      </w:r>
    </w:p>
    <w:p w:rsidR="005D2458" w:rsidRDefault="005D2458" w:rsidP="005D2458">
      <w:pPr>
        <w:pStyle w:val="ppCode"/>
      </w:pPr>
      <w:r>
        <w:t>{</w:t>
      </w:r>
    </w:p>
    <w:p w:rsidR="005D2458" w:rsidRDefault="005D2458" w:rsidP="005D2458">
      <w:pPr>
        <w:pStyle w:val="ppCode"/>
      </w:pPr>
      <w:r>
        <w:tab/>
        <w:t>if (newFillup == null) throw new ArgumentNullException("newFillup");</w:t>
      </w:r>
    </w:p>
    <w:p w:rsidR="005D2458" w:rsidRDefault="005D2458" w:rsidP="005D2458">
      <w:pPr>
        <w:pStyle w:val="ppCode"/>
      </w:pPr>
    </w:p>
    <w:p w:rsidR="005D2458" w:rsidRDefault="005D2458" w:rsidP="005D2458">
      <w:pPr>
        <w:pStyle w:val="ppCode"/>
      </w:pPr>
      <w:r>
        <w:tab/>
        <w:t>try</w:t>
      </w:r>
    </w:p>
    <w:p w:rsidR="005D2458" w:rsidRDefault="005D2458" w:rsidP="005D2458">
      <w:pPr>
        <w:pStyle w:val="ppCode"/>
      </w:pPr>
      <w:r>
        <w:tab/>
        <w:t>{</w:t>
      </w:r>
    </w:p>
    <w:p w:rsidR="005D2458" w:rsidRDefault="005D2458" w:rsidP="005D2458">
      <w:pPr>
        <w:pStyle w:val="ppCode"/>
      </w:pPr>
      <w:r>
        <w:tab/>
      </w:r>
      <w:r>
        <w:tab/>
        <w:t>var vehicle = _vehicleRepository.GetVehicle(userId, vehicleId);</w:t>
      </w:r>
    </w:p>
    <w:p w:rsidR="005D2458" w:rsidRDefault="005D2458" w:rsidP="005D2458">
      <w:pPr>
        <w:pStyle w:val="ppCode"/>
      </w:pPr>
    </w:p>
    <w:p w:rsidR="005D2458" w:rsidRDefault="005D2458" w:rsidP="005D2458">
      <w:pPr>
        <w:pStyle w:val="ppCode"/>
      </w:pPr>
      <w:r>
        <w:tab/>
      </w:r>
      <w:r>
        <w:tab/>
        <w:t>if (vehicle != null)</w:t>
      </w:r>
    </w:p>
    <w:p w:rsidR="005D2458" w:rsidRDefault="005D2458" w:rsidP="005D2458">
      <w:pPr>
        <w:pStyle w:val="ppCode"/>
      </w:pPr>
      <w:r>
        <w:tab/>
      </w:r>
      <w:r>
        <w:tab/>
        <w:t>{</w:t>
      </w:r>
    </w:p>
    <w:p w:rsidR="005D2458" w:rsidRDefault="005D2458" w:rsidP="005D2458">
      <w:pPr>
        <w:pStyle w:val="ppCode"/>
      </w:pPr>
      <w:r>
        <w:tab/>
      </w:r>
      <w:r>
        <w:tab/>
      </w:r>
      <w:r>
        <w:tab/>
        <w:t>newFillup.VehicleId = vehicleId;</w:t>
      </w:r>
    </w:p>
    <w:p w:rsidR="005D2458" w:rsidRDefault="005D2458" w:rsidP="005D2458">
      <w:pPr>
        <w:pStyle w:val="ppCode"/>
      </w:pPr>
      <w:r>
        <w:tab/>
      </w:r>
      <w:r>
        <w:tab/>
      </w:r>
      <w:r>
        <w:tab/>
        <w:t>var fillup = newFillup;</w:t>
      </w:r>
    </w:p>
    <w:p w:rsidR="005D2458" w:rsidRDefault="005D2458" w:rsidP="005D2458">
      <w:pPr>
        <w:pStyle w:val="ppCode"/>
      </w:pPr>
    </w:p>
    <w:p w:rsidR="005D2458" w:rsidRDefault="005D2458" w:rsidP="005D2458">
      <w:pPr>
        <w:pStyle w:val="ppCode"/>
      </w:pPr>
      <w:r>
        <w:tab/>
      </w:r>
      <w:r>
        <w:tab/>
      </w:r>
      <w:r>
        <w:tab/>
        <w:t>var entity = ToEntry(fillup);</w:t>
      </w:r>
    </w:p>
    <w:p w:rsidR="005D2458" w:rsidRDefault="005D2458" w:rsidP="005D2458">
      <w:pPr>
        <w:pStyle w:val="ppCode"/>
      </w:pPr>
      <w:r>
        <w:tab/>
      </w:r>
      <w:r>
        <w:tab/>
      </w:r>
      <w:r>
        <w:tab/>
        <w:t>AdjustSurroundingFillupEntries(entity);</w:t>
      </w:r>
    </w:p>
    <w:p w:rsidR="005D2458" w:rsidRDefault="005D2458" w:rsidP="005D2458">
      <w:pPr>
        <w:pStyle w:val="ppCode"/>
      </w:pPr>
    </w:p>
    <w:p w:rsidR="005D2458" w:rsidRDefault="005D2458" w:rsidP="005D2458">
      <w:pPr>
        <w:pStyle w:val="ppCode"/>
      </w:pPr>
      <w:r>
        <w:tab/>
      </w:r>
      <w:r>
        <w:tab/>
      </w:r>
      <w:r>
        <w:tab/>
        <w:t>_fillupRepository.Create(userId, vehicleId, entity);</w:t>
      </w:r>
      <w:r>
        <w:br/>
      </w:r>
    </w:p>
    <w:p w:rsidR="005D2458" w:rsidRDefault="005D2458" w:rsidP="005D2458">
      <w:pPr>
        <w:pStyle w:val="ppCode"/>
      </w:pPr>
      <w:r>
        <w:tab/>
      </w:r>
      <w:r>
        <w:tab/>
      </w:r>
      <w:r>
        <w:tab/>
        <w:t>// update calculated value</w:t>
      </w:r>
    </w:p>
    <w:p w:rsidR="005D2458" w:rsidRDefault="005D2458" w:rsidP="005D2458">
      <w:pPr>
        <w:pStyle w:val="ppCode"/>
      </w:pPr>
      <w:r>
        <w:tab/>
      </w:r>
      <w:r>
        <w:tab/>
      </w:r>
      <w:r>
        <w:tab/>
        <w:t xml:space="preserve">newFillup.Distance = entity.Distance;   </w:t>
      </w:r>
    </w:p>
    <w:p w:rsidR="005D2458" w:rsidRDefault="005D2458" w:rsidP="005D2458">
      <w:pPr>
        <w:pStyle w:val="ppCode"/>
      </w:pPr>
      <w:r>
        <w:tab/>
      </w:r>
      <w:r>
        <w:tab/>
        <w:t>}</w:t>
      </w:r>
    </w:p>
    <w:p w:rsidR="005D2458" w:rsidRDefault="005D2458" w:rsidP="005D2458">
      <w:pPr>
        <w:pStyle w:val="ppCode"/>
      </w:pPr>
      <w:r>
        <w:tab/>
        <w:t>}</w:t>
      </w:r>
    </w:p>
    <w:p w:rsidR="005D2458" w:rsidRDefault="005D2458" w:rsidP="005D2458">
      <w:pPr>
        <w:pStyle w:val="ppCode"/>
      </w:pPr>
      <w:r>
        <w:tab/>
        <w:t>catch (InvalidOperationException ex)</w:t>
      </w:r>
    </w:p>
    <w:p w:rsidR="005D2458" w:rsidRDefault="005D2458" w:rsidP="005D2458">
      <w:pPr>
        <w:pStyle w:val="ppCode"/>
      </w:pPr>
      <w:r>
        <w:tab/>
        <w:t>{</w:t>
      </w:r>
    </w:p>
    <w:p w:rsidR="005D2458" w:rsidRDefault="005D2458" w:rsidP="005D2458">
      <w:pPr>
        <w:pStyle w:val="ppCode"/>
      </w:pPr>
      <w:r>
        <w:tab/>
      </w:r>
      <w:r>
        <w:tab/>
        <w:t>throw new BusinessServicesException(Resources</w:t>
      </w:r>
      <w:r>
        <w:br/>
      </w:r>
      <w:r>
        <w:tab/>
      </w:r>
      <w:r>
        <w:tab/>
      </w:r>
      <w:r>
        <w:tab/>
      </w:r>
      <w:r>
        <w:tab/>
        <w:t>.UnableToAddFillupToVehicleExceptionMessage, ex);</w:t>
      </w:r>
    </w:p>
    <w:p w:rsidR="005D2458" w:rsidRDefault="005D2458" w:rsidP="005D2458">
      <w:pPr>
        <w:pStyle w:val="ppCode"/>
      </w:pPr>
      <w:r>
        <w:tab/>
        <w:t>}</w:t>
      </w:r>
    </w:p>
    <w:p w:rsidR="00D362DF" w:rsidRPr="00FF04BD" w:rsidRDefault="005D2458" w:rsidP="00FF04BD">
      <w:pPr>
        <w:pStyle w:val="ppCode"/>
      </w:pPr>
      <w:r>
        <w:t>}</w:t>
      </w:r>
    </w:p>
    <w:p w:rsidR="00D362DF" w:rsidRPr="00FF04BD" w:rsidRDefault="00D362DF" w:rsidP="00FF04BD">
      <w:pPr>
        <w:pStyle w:val="ppCode"/>
      </w:pPr>
      <w:r w:rsidRPr="00FF04BD">
        <w:t>}</w:t>
      </w:r>
    </w:p>
    <w:p w:rsidR="006A6217" w:rsidRDefault="006A6217" w:rsidP="00006043">
      <w:pPr>
        <w:pStyle w:val="ppBodyText"/>
      </w:pPr>
      <w:r>
        <w:t xml:space="preserve">In Mileage Stats, the handlers are responsible for implementing the core business logic of the application. The controllers have the responsibility of accepting the users input and invoking the </w:t>
      </w:r>
      <w:r>
        <w:lastRenderedPageBreak/>
        <w:t xml:space="preserve">handler. Controllers then take the results of invoking </w:t>
      </w:r>
      <w:r w:rsidR="00A713EA">
        <w:t>handlers and compose any data necessary for rendering views. This data frequently takes the form of classes that we call view models.</w:t>
      </w:r>
    </w:p>
    <w:p w:rsidR="00D2185A" w:rsidRDefault="007A0EAE" w:rsidP="00006043">
      <w:pPr>
        <w:pStyle w:val="ppBodyText"/>
      </w:pPr>
      <w:r>
        <w:t>Overall</w:t>
      </w:r>
      <w:r w:rsidR="00AE337C">
        <w:t>, the business services layer provide functionality that makes writing controllers, a</w:t>
      </w:r>
      <w:r w:rsidR="007A5B9C">
        <w:t>ctions, and views much easier.</w:t>
      </w:r>
    </w:p>
    <w:p w:rsidR="000F2D83" w:rsidRDefault="000F2D83" w:rsidP="00FF04BD">
      <w:pPr>
        <w:pStyle w:val="Heading1"/>
      </w:pPr>
      <w:r>
        <w:t xml:space="preserve">Supporting Interactive Web </w:t>
      </w:r>
      <w:r w:rsidR="00C04023">
        <w:t>Clients</w:t>
      </w:r>
    </w:p>
    <w:p w:rsidR="000F2D83" w:rsidRPr="00BF0238" w:rsidRDefault="000F2D83" w:rsidP="007A5B9C">
      <w:pPr>
        <w:pStyle w:val="ppBodyText"/>
      </w:pPr>
      <w:r>
        <w:t>Interactive web clients asynchronously communicate with the server and manipulate th</w:t>
      </w:r>
      <w:r w:rsidR="007A5B9C">
        <w:t xml:space="preserve">e document object model (DOM). </w:t>
      </w:r>
      <w:r>
        <w:t>Because multiple interactions can occur simultaneously, managing state and tra</w:t>
      </w:r>
      <w:r w:rsidR="007A5B9C">
        <w:t xml:space="preserve">cking events can be difficult. </w:t>
      </w:r>
      <w:r>
        <w:t xml:space="preserve">This section outlines ways the </w:t>
      </w:r>
      <w:r w:rsidR="00C04023">
        <w:t xml:space="preserve">web application server </w:t>
      </w:r>
      <w:r>
        <w:t>can support web client</w:t>
      </w:r>
      <w:r w:rsidR="00C04023">
        <w:t>s</w:t>
      </w:r>
      <w:r>
        <w:t xml:space="preserve"> </w:t>
      </w:r>
      <w:r w:rsidR="00C04023">
        <w:t>by providing services that reduce the complexity of the JavaScript.</w:t>
      </w:r>
    </w:p>
    <w:p w:rsidR="000F2D83" w:rsidRDefault="00A2288F" w:rsidP="00FF04BD">
      <w:pPr>
        <w:pStyle w:val="Heading2"/>
      </w:pPr>
      <w:r>
        <w:t xml:space="preserve">Providing HTML </w:t>
      </w:r>
      <w:r w:rsidR="001720CF">
        <w:t>S</w:t>
      </w:r>
      <w:r>
        <w:t>tructure</w:t>
      </w:r>
    </w:p>
    <w:p w:rsidR="00C04023" w:rsidRDefault="00C04023" w:rsidP="00BF0238">
      <w:pPr>
        <w:pStyle w:val="ppBodyText"/>
      </w:pPr>
      <w:r>
        <w:t>Traditional</w:t>
      </w:r>
      <w:r w:rsidR="0013037B">
        <w:t>ly, the server in a</w:t>
      </w:r>
      <w:r>
        <w:t xml:space="preserve"> web application return</w:t>
      </w:r>
      <w:r w:rsidR="0013037B">
        <w:t>s</w:t>
      </w:r>
      <w:r>
        <w:t xml:space="preserve"> HTML as content </w:t>
      </w:r>
      <w:r w:rsidR="0013037B">
        <w:t xml:space="preserve">that </w:t>
      </w:r>
      <w:r>
        <w:t xml:space="preserve">the browser client directly renders. Because interactive web clients manipulate the HTML structure, you will need to focus less on the </w:t>
      </w:r>
      <w:r w:rsidR="00554630">
        <w:t>appearance</w:t>
      </w:r>
      <w:r>
        <w:t xml:space="preserve"> of the HTML and more on providing a us</w:t>
      </w:r>
      <w:r w:rsidR="007A5B9C">
        <w:t xml:space="preserve">eful hierarchy for the client. </w:t>
      </w:r>
      <w:r>
        <w:t>You should think of the HTML structure as part of the contract between the client and the server.</w:t>
      </w:r>
    </w:p>
    <w:p w:rsidR="00C04023" w:rsidRDefault="00C04023" w:rsidP="00BF0238">
      <w:pPr>
        <w:pStyle w:val="ppBodyText"/>
      </w:pPr>
      <w:r>
        <w:t xml:space="preserve">In order to modify the content, web clients first need </w:t>
      </w:r>
      <w:r w:rsidR="007A5B9C">
        <w:t xml:space="preserve">to locate elements in the DOM. </w:t>
      </w:r>
      <w:r>
        <w:t xml:space="preserve">The popular </w:t>
      </w:r>
      <w:proofErr w:type="spellStart"/>
      <w:r>
        <w:t>jQuery</w:t>
      </w:r>
      <w:proofErr w:type="spellEnd"/>
      <w:r>
        <w:t xml:space="preserve"> library provides a powerful selector syntax that can be used to locate elements </w:t>
      </w:r>
      <w:r w:rsidR="000E0CD9">
        <w:t xml:space="preserve">in many ways (e.g. </w:t>
      </w:r>
      <w:r>
        <w:t xml:space="preserve">by ID, class, </w:t>
      </w:r>
      <w:r w:rsidR="000E0CD9">
        <w:t xml:space="preserve">relative position, </w:t>
      </w:r>
      <w:r w:rsidR="007A5B9C">
        <w:t xml:space="preserve">etc.). </w:t>
      </w:r>
      <w:r w:rsidR="000E0CD9">
        <w:t xml:space="preserve">If the web client depends on the hierarchical structure of the HTML you produce, you will likely break the client application </w:t>
      </w:r>
      <w:r w:rsidR="007A5B9C">
        <w:t>when you modify the structure.</w:t>
      </w:r>
      <w:r w:rsidR="005C6064">
        <w:t xml:space="preserve"> See the</w:t>
      </w:r>
      <w:r w:rsidR="007E3F06">
        <w:t xml:space="preserve"> "Client-</w:t>
      </w:r>
      <w:r w:rsidR="002A180F">
        <w:t>S</w:t>
      </w:r>
      <w:r w:rsidR="007E3F06">
        <w:t>ide Architecture"</w:t>
      </w:r>
      <w:r w:rsidR="005C6064">
        <w:t xml:space="preserve"> </w:t>
      </w:r>
      <w:r w:rsidR="00164836">
        <w:t xml:space="preserve">chapter </w:t>
      </w:r>
      <w:r w:rsidR="005C6064">
        <w:t xml:space="preserve">for more information on the usage of </w:t>
      </w:r>
      <w:proofErr w:type="spellStart"/>
      <w:r w:rsidR="005C6064">
        <w:t>jQuery</w:t>
      </w:r>
      <w:proofErr w:type="spellEnd"/>
      <w:r w:rsidR="005C6064">
        <w:t xml:space="preserve"> within </w:t>
      </w:r>
      <w:r w:rsidR="00D971AC">
        <w:t>Mileage Stats</w:t>
      </w:r>
      <w:r w:rsidR="005C6064">
        <w:t>.</w:t>
      </w:r>
    </w:p>
    <w:p w:rsidR="006D4076" w:rsidRDefault="000E0CD9" w:rsidP="00FF04BD">
      <w:pPr>
        <w:pStyle w:val="ppBodyText"/>
        <w:numPr>
          <w:ilvl w:val="0"/>
          <w:numId w:val="18"/>
        </w:numPr>
      </w:pPr>
      <w:r>
        <w:t xml:space="preserve">To avoid tightly coupling the client JavaScript with the HTML structure, you </w:t>
      </w:r>
      <w:r w:rsidR="001038D4">
        <w:t xml:space="preserve">can </w:t>
      </w:r>
      <w:r>
        <w:t xml:space="preserve">use </w:t>
      </w:r>
      <w:r w:rsidR="00BF0238" w:rsidRPr="00FF04BD">
        <w:rPr>
          <w:b/>
        </w:rPr>
        <w:t>data-</w:t>
      </w:r>
      <w:r w:rsidR="00BF0238">
        <w:t xml:space="preserve"> (pronounced </w:t>
      </w:r>
      <w:r w:rsidR="007A5B9C">
        <w:t>"data dash"</w:t>
      </w:r>
      <w:r w:rsidR="00BF0238">
        <w:t>)</w:t>
      </w:r>
      <w:r w:rsidR="007A5B9C">
        <w:t xml:space="preserve"> attributes on your HTML. </w:t>
      </w:r>
      <w:r w:rsidR="00164836">
        <w:t xml:space="preserve">The </w:t>
      </w:r>
      <w:r w:rsidR="009B52D7">
        <w:rPr>
          <w:b/>
        </w:rPr>
        <w:t>d</w:t>
      </w:r>
      <w:r w:rsidR="00BF0238" w:rsidRPr="00FF04BD">
        <w:rPr>
          <w:b/>
        </w:rPr>
        <w:t>ata-</w:t>
      </w:r>
      <w:r>
        <w:t xml:space="preserve"> attributes are attributes </w:t>
      </w:r>
      <w:r w:rsidR="00BF0238">
        <w:t xml:space="preserve">whose names </w:t>
      </w:r>
      <w:r>
        <w:t xml:space="preserve">are prefixed with </w:t>
      </w:r>
      <w:r w:rsidR="007A5B9C">
        <w:t>"</w:t>
      </w:r>
      <w:r w:rsidRPr="00A2288F">
        <w:t>data</w:t>
      </w:r>
      <w:r w:rsidR="00A2288F" w:rsidRPr="00FF04BD">
        <w:t>-</w:t>
      </w:r>
      <w:r w:rsidR="007A5B9C">
        <w:t>".</w:t>
      </w:r>
    </w:p>
    <w:p w:rsidR="006D4076" w:rsidRDefault="00BF0238" w:rsidP="00FF04BD">
      <w:pPr>
        <w:pStyle w:val="ppBodyText"/>
        <w:numPr>
          <w:ilvl w:val="0"/>
          <w:numId w:val="18"/>
        </w:numPr>
      </w:pPr>
      <w:r>
        <w:t>Many JavaScript developers use t</w:t>
      </w:r>
      <w:r w:rsidR="000E0CD9">
        <w:t xml:space="preserve">he </w:t>
      </w:r>
      <w:r>
        <w:rPr>
          <w:b/>
        </w:rPr>
        <w:t>id</w:t>
      </w:r>
      <w:r w:rsidR="000E0CD9">
        <w:t xml:space="preserve"> </w:t>
      </w:r>
      <w:r w:rsidR="006D4076">
        <w:t xml:space="preserve">and </w:t>
      </w:r>
      <w:r w:rsidR="006D4076" w:rsidRPr="00FF04BD">
        <w:rPr>
          <w:b/>
        </w:rPr>
        <w:t>class</w:t>
      </w:r>
      <w:r w:rsidR="006D4076">
        <w:t xml:space="preserve"> </w:t>
      </w:r>
      <w:r w:rsidR="000E0CD9">
        <w:t>attribute</w:t>
      </w:r>
      <w:r w:rsidR="006D4076">
        <w:t>s to locate elements.</w:t>
      </w:r>
      <w:r w:rsidR="000E0CD9">
        <w:t xml:space="preserve"> </w:t>
      </w:r>
      <w:r w:rsidR="006D4076">
        <w:t xml:space="preserve">The </w:t>
      </w:r>
      <w:r w:rsidRPr="00FF04BD">
        <w:rPr>
          <w:b/>
        </w:rPr>
        <w:t>id</w:t>
      </w:r>
      <w:r>
        <w:t xml:space="preserve"> </w:t>
      </w:r>
      <w:r w:rsidR="006D4076">
        <w:t xml:space="preserve">attribute </w:t>
      </w:r>
      <w:r>
        <w:t xml:space="preserve">is </w:t>
      </w:r>
      <w:r w:rsidR="000E0CD9">
        <w:t>limited since there can be only one per element and their values are generally expect</w:t>
      </w:r>
      <w:r w:rsidR="007A5B9C">
        <w:t xml:space="preserve">ed to be unique within a page. </w:t>
      </w:r>
      <w:r w:rsidR="006D4076">
        <w:t xml:space="preserve">The </w:t>
      </w:r>
      <w:r w:rsidR="00A2288F" w:rsidRPr="00A2288F">
        <w:rPr>
          <w:b/>
        </w:rPr>
        <w:t>class</w:t>
      </w:r>
      <w:r w:rsidR="00A2288F">
        <w:t xml:space="preserve"> attributes</w:t>
      </w:r>
      <w:r w:rsidR="006D4076">
        <w:t xml:space="preserve"> cause confusion because </w:t>
      </w:r>
      <w:r w:rsidR="00A2288F">
        <w:t xml:space="preserve">they are also </w:t>
      </w:r>
      <w:r w:rsidR="006D4076">
        <w:t xml:space="preserve">used to apply </w:t>
      </w:r>
      <w:r w:rsidR="00A2288F">
        <w:t xml:space="preserve">layout and style </w:t>
      </w:r>
      <w:r w:rsidR="006D4076">
        <w:t>to the element through Cascading Style Sheets (CSS).</w:t>
      </w:r>
    </w:p>
    <w:p w:rsidR="000E0CD9" w:rsidRDefault="00321154" w:rsidP="00FF04BD">
      <w:pPr>
        <w:pStyle w:val="ppBodyText"/>
        <w:numPr>
          <w:ilvl w:val="0"/>
          <w:numId w:val="18"/>
        </w:numPr>
      </w:pPr>
      <w:r>
        <w:t xml:space="preserve">Since </w:t>
      </w:r>
      <w:r w:rsidR="009B52D7">
        <w:rPr>
          <w:b/>
        </w:rPr>
        <w:t>d</w:t>
      </w:r>
      <w:r w:rsidR="00BF0238" w:rsidRPr="00FF04BD">
        <w:rPr>
          <w:b/>
        </w:rPr>
        <w:t>ata-</w:t>
      </w:r>
      <w:r w:rsidR="00BF0238">
        <w:t xml:space="preserve"> attributes are orthogonal to the HTML structure, they allow you to restructure the HTML</w:t>
      </w:r>
      <w:r w:rsidR="007A5B9C">
        <w:t xml:space="preserve"> without impacting the client. </w:t>
      </w:r>
      <w:r w:rsidR="00BF0238">
        <w:t xml:space="preserve">See </w:t>
      </w:r>
      <w:r w:rsidR="00BF0238" w:rsidRPr="007D4EEA">
        <w:t xml:space="preserve">the </w:t>
      </w:r>
      <w:r w:rsidR="007A5B9C" w:rsidRPr="007D4EEA">
        <w:t>"</w:t>
      </w:r>
      <w:r w:rsidR="007D4EEA" w:rsidRPr="007D4EEA">
        <w:t xml:space="preserve">Client-Side Data Management, Caching, </w:t>
      </w:r>
      <w:r w:rsidR="007D4EEA">
        <w:t xml:space="preserve">and </w:t>
      </w:r>
      <w:r w:rsidR="007D4EEA" w:rsidRPr="007D4EEA">
        <w:t>Validation</w:t>
      </w:r>
      <w:r w:rsidR="007A5B9C" w:rsidRPr="007D4EEA">
        <w:t>"</w:t>
      </w:r>
      <w:r w:rsidR="00BF0238" w:rsidRPr="007D4EEA">
        <w:t xml:space="preserve"> </w:t>
      </w:r>
      <w:r w:rsidR="007D4EEA">
        <w:t xml:space="preserve">chapter </w:t>
      </w:r>
      <w:r w:rsidR="00BF0238" w:rsidRPr="007D4EEA">
        <w:t>for</w:t>
      </w:r>
      <w:r w:rsidR="00BF0238">
        <w:t xml:space="preserve"> more information on how clients </w:t>
      </w:r>
      <w:r w:rsidR="00A2288F">
        <w:t xml:space="preserve">can </w:t>
      </w:r>
      <w:r w:rsidR="00BF0238">
        <w:t xml:space="preserve">consume and use </w:t>
      </w:r>
      <w:r w:rsidR="00BF0238" w:rsidRPr="00FF04BD">
        <w:rPr>
          <w:b/>
        </w:rPr>
        <w:t>data-</w:t>
      </w:r>
      <w:r w:rsidR="00BF0238">
        <w:t xml:space="preserve"> attributes.</w:t>
      </w:r>
    </w:p>
    <w:p w:rsidR="00C04023" w:rsidRDefault="00BF0238" w:rsidP="00BF0238">
      <w:pPr>
        <w:pStyle w:val="ppBodyText"/>
      </w:pPr>
      <w:r>
        <w:t xml:space="preserve">Below are two </w:t>
      </w:r>
      <w:r w:rsidRPr="00164836">
        <w:rPr>
          <w:b/>
        </w:rPr>
        <w:t>data-</w:t>
      </w:r>
      <w:r>
        <w:t xml:space="preserve"> attribute examples from </w:t>
      </w:r>
      <w:r w:rsidR="004C29FF">
        <w:t>Mileage Stats</w:t>
      </w:r>
      <w:r>
        <w:t xml:space="preserve">. In the first example </w:t>
      </w:r>
      <w:r w:rsidR="006D4076">
        <w:t xml:space="preserve">the </w:t>
      </w:r>
      <w:r w:rsidR="006D4076" w:rsidRPr="00FF04BD">
        <w:rPr>
          <w:b/>
        </w:rPr>
        <w:t>data-vehicle-id</w:t>
      </w:r>
      <w:r w:rsidR="006D4076">
        <w:t xml:space="preserve"> attribute </w:t>
      </w:r>
      <w:r>
        <w:t xml:space="preserve">allows the client </w:t>
      </w:r>
      <w:r w:rsidR="002A180F">
        <w:t xml:space="preserve">to </w:t>
      </w:r>
      <w:r>
        <w:t xml:space="preserve">locate the associated element. </w:t>
      </w:r>
      <w:r w:rsidR="00321154">
        <w:t xml:space="preserve">Notice that we are rendering the value for the </w:t>
      </w:r>
      <w:r w:rsidR="00321154" w:rsidRPr="00C10F28">
        <w:rPr>
          <w:b/>
        </w:rPr>
        <w:t>data-</w:t>
      </w:r>
      <w:r w:rsidR="00321154">
        <w:t xml:space="preserve"> attribute on the server and that it will be consumed by JavaScript on the client.</w:t>
      </w:r>
    </w:p>
    <w:p w:rsidR="006D4076" w:rsidRDefault="006D4076" w:rsidP="00FF04BD">
      <w:pPr>
        <w:pStyle w:val="ppCodeLanguage"/>
      </w:pPr>
      <w:r>
        <w:t>HTML</w:t>
      </w:r>
    </w:p>
    <w:p w:rsidR="006D4076" w:rsidRDefault="006D4076" w:rsidP="00FF04BD">
      <w:pPr>
        <w:pStyle w:val="ppCode"/>
      </w:pPr>
      <w:r>
        <w:t>// contained in Views\Vehicle\List.cshtml</w:t>
      </w:r>
    </w:p>
    <w:p w:rsidR="00BF0238" w:rsidRPr="00FF04BD" w:rsidRDefault="00BF0238" w:rsidP="00FF04BD">
      <w:pPr>
        <w:pStyle w:val="ppCode"/>
      </w:pPr>
      <w:r w:rsidRPr="00BF0238">
        <w:t>&lt;</w:t>
      </w:r>
      <w:r w:rsidRPr="00FF04BD">
        <w:t>a class</w:t>
      </w:r>
      <w:r w:rsidRPr="00BF0238">
        <w:t>="list-item </w:t>
      </w:r>
      <w:r w:rsidRPr="00FF04BD">
        <w:t>@(</w:t>
      </w:r>
      <w:r w:rsidRPr="00BF0238">
        <w:t>item.Reminder.IsOverdue ? </w:t>
      </w:r>
      <w:r w:rsidRPr="00FF04BD">
        <w:t>"overdue"</w:t>
      </w:r>
      <w:r w:rsidRPr="00BF0238">
        <w:t> : null</w:t>
      </w:r>
      <w:r w:rsidRPr="00FF04BD">
        <w:t>)</w:t>
      </w:r>
      <w:r w:rsidRPr="00BF0238">
        <w:t>"</w:t>
      </w:r>
      <w:r w:rsidRPr="00FF04BD">
        <w:t> </w:t>
      </w:r>
    </w:p>
    <w:p w:rsidR="00BF0238" w:rsidRPr="00FF04BD" w:rsidRDefault="00BF0238" w:rsidP="00FF04BD">
      <w:pPr>
        <w:pStyle w:val="ppCode"/>
      </w:pPr>
      <w:r w:rsidRPr="00FF04BD">
        <w:t>  href</w:t>
      </w:r>
      <w:r w:rsidRPr="00BF0238">
        <w:t>="</w:t>
      </w:r>
      <w:r w:rsidRPr="00FF04BD">
        <w:t>@</w:t>
      </w:r>
      <w:r w:rsidRPr="00BF0238">
        <w:t>Url.Action(</w:t>
      </w:r>
      <w:r w:rsidRPr="00FF04BD">
        <w:t>"Details"</w:t>
      </w:r>
      <w:r w:rsidRPr="00BF0238">
        <w:t>, </w:t>
      </w:r>
      <w:r w:rsidRPr="00FF04BD">
        <w:t>"Reminder"</w:t>
      </w:r>
      <w:r w:rsidRPr="00BF0238">
        <w:t>, new { id = item.Reminder.ReminderId })"</w:t>
      </w:r>
      <w:r w:rsidRPr="00FF04BD">
        <w:t> </w:t>
      </w:r>
    </w:p>
    <w:p w:rsidR="00BF0238" w:rsidRPr="00FF04BD" w:rsidRDefault="00BF0238" w:rsidP="00FF04BD">
      <w:pPr>
        <w:pStyle w:val="ppCode"/>
      </w:pPr>
      <w:r w:rsidRPr="00FF04BD">
        <w:lastRenderedPageBreak/>
        <w:t>  data-vehicle-id</w:t>
      </w:r>
      <w:r w:rsidRPr="00BF0238">
        <w:t>="</w:t>
      </w:r>
      <w:r w:rsidRPr="00FF04BD">
        <w:t>@</w:t>
      </w:r>
      <w:r w:rsidRPr="00BF0238">
        <w:t>item.Vehicle.VehicleId"&gt;</w:t>
      </w:r>
    </w:p>
    <w:p w:rsidR="00BF0238" w:rsidRPr="00FF04BD" w:rsidRDefault="00BF0238" w:rsidP="00FF04BD">
      <w:pPr>
        <w:pStyle w:val="ppCode"/>
      </w:pPr>
      <w:r>
        <w:t xml:space="preserve">  ...</w:t>
      </w:r>
    </w:p>
    <w:p w:rsidR="00BF0238" w:rsidRPr="00BF0238" w:rsidRDefault="00BF0238" w:rsidP="00FF04BD">
      <w:pPr>
        <w:pStyle w:val="ppCode"/>
        <w:rPr>
          <w:color w:val="000000"/>
          <w:lang w:bidi="ar-SA"/>
        </w:rPr>
      </w:pPr>
      <w:r w:rsidRPr="00BF0238">
        <w:t>&lt;/</w:t>
      </w:r>
      <w:r w:rsidRPr="00FF04BD">
        <w:t>a</w:t>
      </w:r>
      <w:r w:rsidRPr="00BF0238">
        <w:t>&gt;</w:t>
      </w:r>
    </w:p>
    <w:p w:rsidR="00BF0238" w:rsidRDefault="00164836" w:rsidP="00BF0238">
      <w:pPr>
        <w:pStyle w:val="ppBodyText"/>
      </w:pPr>
      <w:r>
        <w:t xml:space="preserve">In the second example, the </w:t>
      </w:r>
      <w:r w:rsidRPr="00FF04BD">
        <w:rPr>
          <w:b/>
        </w:rPr>
        <w:t>data-chart</w:t>
      </w:r>
      <w:r w:rsidR="0054612E">
        <w:rPr>
          <w:b/>
        </w:rPr>
        <w:t>-</w:t>
      </w:r>
      <w:proofErr w:type="spellStart"/>
      <w:r w:rsidR="0054612E">
        <w:rPr>
          <w:b/>
        </w:rPr>
        <w:t>u</w:t>
      </w:r>
      <w:r w:rsidRPr="00FF04BD">
        <w:rPr>
          <w:b/>
        </w:rPr>
        <w:t>rl</w:t>
      </w:r>
      <w:proofErr w:type="spellEnd"/>
      <w:r>
        <w:t xml:space="preserve"> attribute provides the client a URL to use in an AJAX call.</w:t>
      </w:r>
    </w:p>
    <w:p w:rsidR="006D4076" w:rsidRDefault="006D4076" w:rsidP="00FF04BD">
      <w:pPr>
        <w:pStyle w:val="ppCodeLanguage"/>
      </w:pPr>
      <w:r>
        <w:t>HTML</w:t>
      </w:r>
    </w:p>
    <w:p w:rsidR="006D4076" w:rsidRDefault="006D4076" w:rsidP="006D4076">
      <w:pPr>
        <w:pStyle w:val="ppCode"/>
      </w:pPr>
      <w:r>
        <w:t>// contained in Views\Vehicle\List.cshtml</w:t>
      </w:r>
    </w:p>
    <w:p w:rsidR="006D4076" w:rsidRPr="00FF04BD" w:rsidRDefault="006D4076" w:rsidP="00FF04BD">
      <w:pPr>
        <w:pStyle w:val="ppCode"/>
      </w:pPr>
      <w:r w:rsidRPr="006D4076">
        <w:t>&lt;</w:t>
      </w:r>
      <w:r w:rsidRPr="00FF04BD">
        <w:t>div id</w:t>
      </w:r>
      <w:r w:rsidRPr="006D4076">
        <w:t>="main-chart"</w:t>
      </w:r>
      <w:r w:rsidRPr="00FF04BD">
        <w:t> class</w:t>
      </w:r>
      <w:r w:rsidRPr="006D4076">
        <w:t>="article framed"</w:t>
      </w:r>
      <w:r w:rsidRPr="00FF04BD">
        <w:t> </w:t>
      </w:r>
    </w:p>
    <w:p w:rsidR="006D4076" w:rsidRPr="00FF04BD" w:rsidRDefault="006D4076" w:rsidP="00FF04BD">
      <w:pPr>
        <w:pStyle w:val="ppCode"/>
      </w:pPr>
      <w:r w:rsidRPr="00FF04BD">
        <w:rPr>
          <w:rFonts w:eastAsiaTheme="minorEastAsia"/>
        </w:rPr>
        <w:t xml:space="preserve">  </w:t>
      </w:r>
      <w:r w:rsidRPr="00FF04BD">
        <w:t>data-chart</w:t>
      </w:r>
      <w:r w:rsidR="0054612E">
        <w:t>-u</w:t>
      </w:r>
      <w:r w:rsidRPr="00FF04BD">
        <w:t>rl</w:t>
      </w:r>
      <w:r w:rsidRPr="006D4076">
        <w:t>="</w:t>
      </w:r>
      <w:r w:rsidRPr="00FF04BD">
        <w:t>@</w:t>
      </w:r>
      <w:r w:rsidRPr="006D4076">
        <w:t>Url.Action(</w:t>
      </w:r>
      <w:r w:rsidRPr="00FF04BD">
        <w:t>"JsonGetFleetStatisticSeries"</w:t>
      </w:r>
      <w:r w:rsidRPr="006D4076">
        <w:t>, </w:t>
      </w:r>
      <w:r w:rsidRPr="00FF04BD">
        <w:t>"Home"</w:t>
      </w:r>
      <w:r w:rsidRPr="006D4076">
        <w:t>)"&gt;</w:t>
      </w:r>
    </w:p>
    <w:p w:rsidR="00C04023" w:rsidRDefault="006D4076" w:rsidP="007A5B9C">
      <w:pPr>
        <w:pStyle w:val="ppBodyText"/>
      </w:pPr>
      <w:r>
        <w:t xml:space="preserve">Ideally, your JavaScript should use only </w:t>
      </w:r>
      <w:r w:rsidRPr="00FF04BD">
        <w:rPr>
          <w:b/>
        </w:rPr>
        <w:t>data-</w:t>
      </w:r>
      <w:r>
        <w:t xml:space="preserve"> attribute to locate elements and to discover co</w:t>
      </w:r>
      <w:r w:rsidR="007A5B9C">
        <w:t xml:space="preserve">ntextual data from the server. </w:t>
      </w:r>
      <w:r>
        <w:t>However, there are cases where using a selector to manipulate all elements of a given element</w:t>
      </w:r>
      <w:r w:rsidR="00A2288F">
        <w:t xml:space="preserve"> name</w:t>
      </w:r>
      <w:r w:rsidR="00C83BB7">
        <w:t xml:space="preserve">, unique </w:t>
      </w:r>
      <w:r w:rsidR="007978B1">
        <w:t>ID</w:t>
      </w:r>
      <w:r w:rsidR="00C83BB7">
        <w:t xml:space="preserve">, </w:t>
      </w:r>
      <w:r w:rsidR="00A2288F">
        <w:t xml:space="preserve">or class </w:t>
      </w:r>
      <w:r w:rsidR="007A5B9C">
        <w:t xml:space="preserve">is a more practical approach. </w:t>
      </w:r>
      <w:r>
        <w:t>In these cases, you should author the JavaScript code to allow for the case where the set of selected elements is empty.</w:t>
      </w:r>
    </w:p>
    <w:p w:rsidR="006D4076" w:rsidRPr="00BF0238" w:rsidRDefault="006D4076" w:rsidP="00FF04BD">
      <w:pPr>
        <w:pStyle w:val="ppNote"/>
      </w:pPr>
      <w:r>
        <w:t xml:space="preserve">If you have developers writing the web client independent of the web application, </w:t>
      </w:r>
      <w:r w:rsidR="00A2288F">
        <w:t xml:space="preserve">we </w:t>
      </w:r>
      <w:r w:rsidR="00A2288F" w:rsidRPr="00164836">
        <w:rPr>
          <w:b/>
          <w:i/>
        </w:rPr>
        <w:t>strongly</w:t>
      </w:r>
      <w:r w:rsidR="00A2288F">
        <w:t xml:space="preserve"> recommend you ensure agreement on the expected HTML structure before coding the web client JavaScript.</w:t>
      </w:r>
    </w:p>
    <w:p w:rsidR="006D4076" w:rsidRDefault="00A2288F" w:rsidP="00FF04BD">
      <w:pPr>
        <w:pStyle w:val="Heading2"/>
      </w:pPr>
      <w:r>
        <w:t>Using View Model and View Bag</w:t>
      </w:r>
    </w:p>
    <w:p w:rsidR="00EA72BE" w:rsidRDefault="00BC4DCF" w:rsidP="00A2288F">
      <w:pPr>
        <w:pStyle w:val="ppBodyText"/>
      </w:pPr>
      <w:r>
        <w:t xml:space="preserve">ASP.NET </w:t>
      </w:r>
      <w:r w:rsidR="00EA72BE">
        <w:t xml:space="preserve">MVC 3 introduced the </w:t>
      </w:r>
      <w:proofErr w:type="spellStart"/>
      <w:r w:rsidR="00EA72BE" w:rsidRPr="00FF04BD">
        <w:rPr>
          <w:b/>
        </w:rPr>
        <w:t>ViewBag</w:t>
      </w:r>
      <w:proofErr w:type="spellEnd"/>
      <w:r w:rsidR="003C28B0">
        <w:rPr>
          <w:b/>
        </w:rPr>
        <w:t xml:space="preserve">. </w:t>
      </w:r>
      <w:proofErr w:type="spellStart"/>
      <w:r w:rsidR="003C28B0">
        <w:rPr>
          <w:b/>
        </w:rPr>
        <w:t>ViewBag</w:t>
      </w:r>
      <w:proofErr w:type="spellEnd"/>
      <w:r w:rsidR="003C28B0">
        <w:rPr>
          <w:b/>
        </w:rPr>
        <w:t xml:space="preserve"> </w:t>
      </w:r>
      <w:r w:rsidR="003C28B0" w:rsidRPr="00C10F28">
        <w:t>is a dynamic object that wraps the</w:t>
      </w:r>
      <w:r w:rsidR="003C28B0">
        <w:rPr>
          <w:b/>
        </w:rPr>
        <w:t xml:space="preserve"> </w:t>
      </w:r>
      <w:proofErr w:type="spellStart"/>
      <w:r w:rsidR="00EA44DA" w:rsidRPr="00FF04BD">
        <w:rPr>
          <w:b/>
        </w:rPr>
        <w:t>ViewData</w:t>
      </w:r>
      <w:proofErr w:type="spellEnd"/>
      <w:r w:rsidR="00EA44DA">
        <w:t xml:space="preserve"> </w:t>
      </w:r>
      <w:r w:rsidR="003C28B0">
        <w:t xml:space="preserve">property that you might recognize </w:t>
      </w:r>
      <w:proofErr w:type="gramStart"/>
      <w:r w:rsidR="003C28B0">
        <w:t xml:space="preserve">from </w:t>
      </w:r>
      <w:r w:rsidR="00EA44DA">
        <w:t xml:space="preserve"> previous</w:t>
      </w:r>
      <w:proofErr w:type="gramEnd"/>
      <w:r w:rsidR="00EA44DA">
        <w:t xml:space="preserve"> versions</w:t>
      </w:r>
      <w:r w:rsidR="003C28B0">
        <w:t xml:space="preserve"> of ASP.NET MVC. </w:t>
      </w:r>
      <w:proofErr w:type="spellStart"/>
      <w:r w:rsidR="00EA72BE" w:rsidRPr="00FF04BD">
        <w:rPr>
          <w:b/>
        </w:rPr>
        <w:t>ViewBag</w:t>
      </w:r>
      <w:proofErr w:type="spellEnd"/>
      <w:r w:rsidR="00EA72BE">
        <w:t xml:space="preserve"> is a name/value keyed collection that lets you store any loosely-typed data you like. </w:t>
      </w:r>
      <w:r w:rsidR="003C28B0">
        <w:t xml:space="preserve">This differs from the </w:t>
      </w:r>
      <w:r w:rsidR="003C28B0" w:rsidRPr="00C10F28">
        <w:rPr>
          <w:b/>
        </w:rPr>
        <w:t>Model</w:t>
      </w:r>
      <w:r w:rsidR="003C28B0">
        <w:t xml:space="preserve"> property on view which contains strongly-type data. </w:t>
      </w:r>
      <w:r w:rsidR="00EA72BE">
        <w:t xml:space="preserve">Having two ways to </w:t>
      </w:r>
      <w:r w:rsidR="00EA44DA">
        <w:t>provide</w:t>
      </w:r>
      <w:r w:rsidR="00EA72BE">
        <w:t xml:space="preserve"> the view data can cause confusion </w:t>
      </w:r>
      <w:r w:rsidR="003C28B0">
        <w:t xml:space="preserve">about </w:t>
      </w:r>
      <w:r w:rsidR="00EA72BE">
        <w:t xml:space="preserve">when to use </w:t>
      </w:r>
      <w:proofErr w:type="spellStart"/>
      <w:r w:rsidR="00EA72BE" w:rsidRPr="00FF04BD">
        <w:rPr>
          <w:b/>
        </w:rPr>
        <w:t>View.Model</w:t>
      </w:r>
      <w:proofErr w:type="spellEnd"/>
      <w:r w:rsidR="00EA72BE">
        <w:t xml:space="preserve"> vs. </w:t>
      </w:r>
      <w:proofErr w:type="spellStart"/>
      <w:r w:rsidR="00EA72BE" w:rsidRPr="00FF04BD">
        <w:rPr>
          <w:b/>
        </w:rPr>
        <w:t>ViewBa</w:t>
      </w:r>
      <w:r w:rsidR="00EA72BE" w:rsidRPr="0034202F">
        <w:rPr>
          <w:b/>
        </w:rPr>
        <w:t>g</w:t>
      </w:r>
      <w:proofErr w:type="spellEnd"/>
      <w:r w:rsidR="00EA72BE" w:rsidRPr="00FF04BD">
        <w:t>.</w:t>
      </w:r>
    </w:p>
    <w:p w:rsidR="00FB4BC1" w:rsidRDefault="00FB4BC1" w:rsidP="00A2288F">
      <w:pPr>
        <w:pStyle w:val="ppBodyText"/>
      </w:pPr>
      <w:r>
        <w:t xml:space="preserve">The strongly-typed </w:t>
      </w:r>
      <w:proofErr w:type="spellStart"/>
      <w:r w:rsidRPr="00C10F28">
        <w:rPr>
          <w:b/>
        </w:rPr>
        <w:t>View.Model</w:t>
      </w:r>
      <w:proofErr w:type="spellEnd"/>
      <w:r>
        <w:t xml:space="preserve"> has several benefits over </w:t>
      </w:r>
      <w:proofErr w:type="spellStart"/>
      <w:r w:rsidRPr="00C10F28">
        <w:rPr>
          <w:b/>
        </w:rPr>
        <w:t>ViewBag</w:t>
      </w:r>
      <w:proofErr w:type="spellEnd"/>
      <w:r>
        <w:t xml:space="preserve">. It enables IntelliSense auto-complete in the view. It provides type safety when generating the view model from a controller action. Additionally, many of the helpers are specifically designed to work with </w:t>
      </w:r>
      <w:r w:rsidR="006E3A9A">
        <w:t xml:space="preserve">a </w:t>
      </w:r>
      <w:r>
        <w:t xml:space="preserve">strongly-type model and </w:t>
      </w:r>
      <w:r w:rsidR="006E3A9A">
        <w:t xml:space="preserve">they </w:t>
      </w:r>
      <w:r>
        <w:t>can extract metadata from the model to help automatically construct a view.</w:t>
      </w:r>
    </w:p>
    <w:p w:rsidR="00EA72BE" w:rsidRDefault="00EA72BE" w:rsidP="00A2288F">
      <w:pPr>
        <w:pStyle w:val="ppBodyText"/>
      </w:pPr>
      <w:r>
        <w:t xml:space="preserve">When you use the </w:t>
      </w:r>
      <w:proofErr w:type="spellStart"/>
      <w:r w:rsidRPr="00F95EE5">
        <w:rPr>
          <w:b/>
        </w:rPr>
        <w:t>View.Model</w:t>
      </w:r>
      <w:proofErr w:type="spellEnd"/>
      <w:r>
        <w:t xml:space="preserve"> in a </w:t>
      </w:r>
      <w:r w:rsidRPr="00F95EE5">
        <w:rPr>
          <w:b/>
        </w:rPr>
        <w:t>form</w:t>
      </w:r>
      <w:r>
        <w:t xml:space="preserve"> element, you </w:t>
      </w:r>
      <w:r w:rsidR="0003078A">
        <w:t xml:space="preserve">will </w:t>
      </w:r>
      <w:r>
        <w:t>have an associated controller action</w:t>
      </w:r>
      <w:r w:rsidR="0003078A">
        <w:t xml:space="preserve"> (marked with the </w:t>
      </w:r>
      <w:proofErr w:type="spellStart"/>
      <w:r w:rsidR="0003078A" w:rsidRPr="007D6897">
        <w:rPr>
          <w:b/>
        </w:rPr>
        <w:t>HttpPostAttribute</w:t>
      </w:r>
      <w:proofErr w:type="spellEnd"/>
      <w:r w:rsidR="0003078A">
        <w:t>)</w:t>
      </w:r>
      <w:r>
        <w:t xml:space="preserve"> that accepts the model as a parameter. When the form is submitted, the MVC model binder will use the posted form data to construct </w:t>
      </w:r>
      <w:r w:rsidR="0003078A">
        <w:t xml:space="preserve">and populate </w:t>
      </w:r>
      <w:r>
        <w:t>an instance of your view model class.</w:t>
      </w:r>
    </w:p>
    <w:p w:rsidR="006944FF" w:rsidRDefault="006944FF" w:rsidP="00A2288F">
      <w:pPr>
        <w:pStyle w:val="ppBodyText"/>
      </w:pPr>
      <w:r>
        <w:t xml:space="preserve">Often the view model representing the form that is passed into a controller action will be significantly different from the view model returned from the controller action. In those cases you may choose to create a </w:t>
      </w:r>
      <w:r w:rsidRPr="00C10F28">
        <w:rPr>
          <w:i/>
        </w:rPr>
        <w:t>form model</w:t>
      </w:r>
      <w:r>
        <w:t xml:space="preserve"> that embodies just the data from the form.</w:t>
      </w:r>
      <w:r w:rsidR="0075457D">
        <w:t xml:space="preserve"> An example of this in Mileage Stats is the </w:t>
      </w:r>
      <w:r w:rsidR="0075457D" w:rsidRPr="00C10F28">
        <w:rPr>
          <w:b/>
        </w:rPr>
        <w:t>Add</w:t>
      </w:r>
      <w:r w:rsidR="0075457D">
        <w:t xml:space="preserve"> action on </w:t>
      </w:r>
      <w:proofErr w:type="spellStart"/>
      <w:r w:rsidR="0075457D" w:rsidRPr="00C10F28">
        <w:rPr>
          <w:b/>
        </w:rPr>
        <w:t>VehicleController</w:t>
      </w:r>
      <w:proofErr w:type="spellEnd"/>
      <w:r w:rsidR="0075457D">
        <w:t>.</w:t>
      </w:r>
      <w:r w:rsidR="0098207C">
        <w:t xml:space="preserve"> It has a parameter of type </w:t>
      </w:r>
      <w:proofErr w:type="spellStart"/>
      <w:r w:rsidR="0098207C" w:rsidRPr="00C10F28">
        <w:rPr>
          <w:b/>
        </w:rPr>
        <w:t>VehicleFormModel</w:t>
      </w:r>
      <w:proofErr w:type="spellEnd"/>
      <w:r w:rsidR="0098207C">
        <w:t xml:space="preserve"> and returns a view model of type </w:t>
      </w:r>
      <w:proofErr w:type="spellStart"/>
      <w:r w:rsidR="0098207C" w:rsidRPr="00C10F28">
        <w:rPr>
          <w:b/>
        </w:rPr>
        <w:t>VehicleAddViewModel</w:t>
      </w:r>
      <w:proofErr w:type="spellEnd"/>
      <w:r w:rsidR="0098207C">
        <w:t xml:space="preserve">. The </w:t>
      </w:r>
      <w:proofErr w:type="spellStart"/>
      <w:r w:rsidR="0098207C" w:rsidRPr="00B659B0">
        <w:rPr>
          <w:b/>
        </w:rPr>
        <w:t>VehicleAddViewModel</w:t>
      </w:r>
      <w:proofErr w:type="spellEnd"/>
      <w:r w:rsidR="0098207C">
        <w:t xml:space="preserve"> contains data such as the current user and a list of vehicles, as well as the original form model.</w:t>
      </w:r>
    </w:p>
    <w:p w:rsidR="00930D09" w:rsidRDefault="0003078A" w:rsidP="00A2288F">
      <w:pPr>
        <w:pStyle w:val="ppBodyText"/>
      </w:pPr>
      <w:r>
        <w:t>You should prefer to create a view model</w:t>
      </w:r>
      <w:r w:rsidR="00930D09">
        <w:t xml:space="preserve"> specific to </w:t>
      </w:r>
      <w:r>
        <w:t xml:space="preserve">each of your views. This </w:t>
      </w:r>
      <w:r w:rsidR="00930D09">
        <w:t>provides you complete control over the data sent to and from the client.</w:t>
      </w:r>
      <w:r w:rsidR="0098207C">
        <w:t xml:space="preserve"> It also reduces confusion by making the relationship between views and view models explicit.</w:t>
      </w:r>
      <w:r w:rsidR="00EA72BE">
        <w:t xml:space="preserve"> </w:t>
      </w:r>
      <w:r w:rsidR="0098207C">
        <w:t>Likewise</w:t>
      </w:r>
      <w:r>
        <w:t xml:space="preserve">, </w:t>
      </w:r>
      <w:r w:rsidR="0098207C">
        <w:t xml:space="preserve">using form models that are specific to </w:t>
      </w:r>
      <w:proofErr w:type="spellStart"/>
      <w:r w:rsidR="0098207C">
        <w:t>views</w:t>
      </w:r>
      <w:r w:rsidR="00EA72BE">
        <w:t>prevent</w:t>
      </w:r>
      <w:r>
        <w:t>s</w:t>
      </w:r>
      <w:proofErr w:type="spellEnd"/>
      <w:r w:rsidR="00EA72BE">
        <w:t xml:space="preserve"> </w:t>
      </w:r>
      <w:r w:rsidR="00EA72BE">
        <w:lastRenderedPageBreak/>
        <w:t>the ASP.NET MVC model binder from setting properti</w:t>
      </w:r>
      <w:r w:rsidR="007E3F06">
        <w:t>es that you didn'</w:t>
      </w:r>
      <w:r w:rsidR="00EA72BE">
        <w:t>t expect to receive from the client. In many cases</w:t>
      </w:r>
      <w:r>
        <w:t xml:space="preserve">, if you </w:t>
      </w:r>
      <w:r w:rsidR="00EA72BE">
        <w:t xml:space="preserve">follow this practice </w:t>
      </w:r>
      <w:r>
        <w:t xml:space="preserve">you will </w:t>
      </w:r>
      <w:r w:rsidR="00EA72BE">
        <w:t xml:space="preserve">never </w:t>
      </w:r>
      <w:r>
        <w:t xml:space="preserve">need to </w:t>
      </w:r>
      <w:r w:rsidR="00EA72BE">
        <w:t xml:space="preserve">use </w:t>
      </w:r>
      <w:proofErr w:type="spellStart"/>
      <w:r w:rsidR="00EA72BE" w:rsidRPr="007D6897">
        <w:rPr>
          <w:b/>
        </w:rPr>
        <w:t>ViewBag</w:t>
      </w:r>
      <w:proofErr w:type="spellEnd"/>
      <w:r w:rsidR="00EA72BE">
        <w:t>.</w:t>
      </w:r>
    </w:p>
    <w:p w:rsidR="0034202F" w:rsidRDefault="0034202F" w:rsidP="0034202F">
      <w:pPr>
        <w:pStyle w:val="ppBodyText"/>
      </w:pPr>
      <w:r>
        <w:t xml:space="preserve">However, </w:t>
      </w:r>
      <w:r w:rsidR="00EA72BE">
        <w:t xml:space="preserve">there can be cases when your </w:t>
      </w:r>
      <w:r>
        <w:t>view need</w:t>
      </w:r>
      <w:r w:rsidR="00EA72BE">
        <w:t>s additional data that doesn</w:t>
      </w:r>
      <w:r w:rsidR="007E3F06">
        <w:t>'</w:t>
      </w:r>
      <w:r w:rsidR="00EA72BE">
        <w:t xml:space="preserve">t </w:t>
      </w:r>
      <w:r w:rsidR="0003078A">
        <w:t xml:space="preserve">belong </w:t>
      </w:r>
      <w:r w:rsidR="00EA72BE">
        <w:t>in your view model and you don</w:t>
      </w:r>
      <w:r w:rsidR="007E3F06">
        <w:t>'</w:t>
      </w:r>
      <w:r w:rsidR="00EA72BE">
        <w:t xml:space="preserve">t </w:t>
      </w:r>
      <w:r>
        <w:t>want to round-trip to the client</w:t>
      </w:r>
      <w:r w:rsidR="00EA72BE">
        <w:t xml:space="preserve">. In these cases, consider placing the data in </w:t>
      </w:r>
      <w:proofErr w:type="spellStart"/>
      <w:r w:rsidRPr="007D6897">
        <w:rPr>
          <w:b/>
        </w:rPr>
        <w:t>ViewBag</w:t>
      </w:r>
      <w:proofErr w:type="spellEnd"/>
      <w:r w:rsidR="007A5B9C">
        <w:t>.</w:t>
      </w:r>
    </w:p>
    <w:p w:rsidR="0034202F" w:rsidRDefault="0034202F" w:rsidP="0034202F">
      <w:pPr>
        <w:pStyle w:val="ppBodyText"/>
      </w:pPr>
      <w:r>
        <w:t xml:space="preserve">In </w:t>
      </w:r>
      <w:r w:rsidR="004C29FF">
        <w:t>Mileage Stats</w:t>
      </w:r>
      <w:r>
        <w:t xml:space="preserve">, the </w:t>
      </w:r>
      <w:r w:rsidRPr="00FF04BD">
        <w:rPr>
          <w:b/>
        </w:rPr>
        <w:t>_</w:t>
      </w:r>
      <w:proofErr w:type="spellStart"/>
      <w:r w:rsidRPr="00FF04BD">
        <w:rPr>
          <w:b/>
        </w:rPr>
        <w:t>ProfileForm</w:t>
      </w:r>
      <w:proofErr w:type="spellEnd"/>
      <w:r>
        <w:t xml:space="preserve"> partial view uses the </w:t>
      </w:r>
      <w:r w:rsidRPr="00FF04BD">
        <w:rPr>
          <w:b/>
        </w:rPr>
        <w:t>User</w:t>
      </w:r>
      <w:r>
        <w:t xml:space="preserve"> class as the </w:t>
      </w:r>
      <w:proofErr w:type="spellStart"/>
      <w:r w:rsidRPr="00FF04BD">
        <w:rPr>
          <w:b/>
        </w:rPr>
        <w:t>View.Model</w:t>
      </w:r>
      <w:proofErr w:type="spellEnd"/>
      <w:r w:rsidR="007A5B9C">
        <w:t xml:space="preserve">. </w:t>
      </w:r>
      <w:r>
        <w:t xml:space="preserve">Part of the view is </w:t>
      </w:r>
      <w:r w:rsidR="007A5B9C">
        <w:t xml:space="preserve">a drop-down list of countries. </w:t>
      </w:r>
      <w:r w:rsidR="00D5617D">
        <w:t xml:space="preserve">The following example shows the </w:t>
      </w:r>
      <w:proofErr w:type="spellStart"/>
      <w:r w:rsidRPr="00FF04BD">
        <w:rPr>
          <w:b/>
        </w:rPr>
        <w:t>ViewBag</w:t>
      </w:r>
      <w:proofErr w:type="spellEnd"/>
      <w:r>
        <w:t xml:space="preserve"> </w:t>
      </w:r>
      <w:r w:rsidR="00D5617D">
        <w:t>used to populate the drop-down list of countries.</w:t>
      </w:r>
    </w:p>
    <w:p w:rsidR="0034202F" w:rsidRDefault="0034202F" w:rsidP="00FF04BD">
      <w:pPr>
        <w:pStyle w:val="ppCodeLanguage"/>
      </w:pPr>
      <w:r>
        <w:t>CSHTML</w:t>
      </w:r>
    </w:p>
    <w:p w:rsidR="0034202F" w:rsidRDefault="0034202F" w:rsidP="00FF04BD">
      <w:pPr>
        <w:pStyle w:val="ppCode"/>
      </w:pPr>
      <w:r>
        <w:t>//contained in Views\Shared\_ProfileForm.cshtml</w:t>
      </w:r>
    </w:p>
    <w:p w:rsidR="0034202F" w:rsidRPr="0034202F" w:rsidRDefault="0034202F" w:rsidP="00FF04BD">
      <w:pPr>
        <w:pStyle w:val="ppCode"/>
      </w:pPr>
      <w:r w:rsidRPr="00FF04BD">
        <w:t>@model </w:t>
      </w:r>
      <w:r w:rsidRPr="0034202F">
        <w:t>MileageStats.</w:t>
      </w:r>
      <w:r w:rsidR="0098207C">
        <w:t>Domain.Models</w:t>
      </w:r>
      <w:r w:rsidRPr="0034202F">
        <w:t>.</w:t>
      </w:r>
      <w:r w:rsidRPr="00FF04BD">
        <w:t>User</w:t>
      </w:r>
    </w:p>
    <w:p w:rsidR="0034202F" w:rsidRPr="0034202F" w:rsidRDefault="0034202F" w:rsidP="00FF04BD">
      <w:pPr>
        <w:pStyle w:val="ppCode"/>
      </w:pPr>
      <w:r>
        <w:t>...</w:t>
      </w:r>
    </w:p>
    <w:p w:rsidR="0034202F" w:rsidRPr="0034202F" w:rsidRDefault="0034202F" w:rsidP="00FF04BD">
      <w:pPr>
        <w:pStyle w:val="ppCode"/>
      </w:pPr>
      <w:r w:rsidRPr="00FF04BD">
        <w:t>&lt;div</w:t>
      </w:r>
      <w:r w:rsidRPr="0034202F">
        <w:t> </w:t>
      </w:r>
      <w:r w:rsidRPr="00FF04BD">
        <w:t>class="editor-label"&gt;</w:t>
      </w:r>
    </w:p>
    <w:p w:rsidR="0034202F" w:rsidRPr="0034202F" w:rsidRDefault="0034202F" w:rsidP="00FF04BD">
      <w:pPr>
        <w:pStyle w:val="ppCode"/>
      </w:pPr>
      <w:r w:rsidRPr="0034202F">
        <w:t>  </w:t>
      </w:r>
      <w:r w:rsidRPr="00FF04BD">
        <w:t>@</w:t>
      </w:r>
      <w:r w:rsidRPr="0034202F">
        <w:t>Html.LabelFor(model =&gt; model.Country)</w:t>
      </w:r>
    </w:p>
    <w:p w:rsidR="0034202F" w:rsidRPr="0034202F" w:rsidRDefault="0034202F" w:rsidP="00FF04BD">
      <w:pPr>
        <w:pStyle w:val="ppCode"/>
      </w:pPr>
      <w:r w:rsidRPr="00FF04BD">
        <w:t>&lt;/div&gt;</w:t>
      </w:r>
    </w:p>
    <w:p w:rsidR="0034202F" w:rsidRPr="0034202F" w:rsidRDefault="0034202F" w:rsidP="00FF04BD">
      <w:pPr>
        <w:pStyle w:val="ppCode"/>
      </w:pPr>
      <w:r w:rsidRPr="00FF04BD">
        <w:t>&lt;div</w:t>
      </w:r>
      <w:r w:rsidRPr="0034202F">
        <w:t> </w:t>
      </w:r>
      <w:r w:rsidRPr="00FF04BD">
        <w:t>class="editor-field"&gt;</w:t>
      </w:r>
    </w:p>
    <w:p w:rsidR="0034202F" w:rsidRPr="0034202F" w:rsidRDefault="0034202F" w:rsidP="00FF04BD">
      <w:pPr>
        <w:pStyle w:val="ppCode"/>
      </w:pPr>
      <w:r w:rsidRPr="0034202F">
        <w:t>  </w:t>
      </w:r>
      <w:r w:rsidRPr="00FF04BD">
        <w:t>@</w:t>
      </w:r>
      <w:r w:rsidRPr="0034202F">
        <w:t>Html.DropDownListFor(model =&gt; model.Country, ViewBag.CountryList </w:t>
      </w:r>
      <w:r w:rsidRPr="00FF04BD">
        <w:t>as</w:t>
      </w:r>
      <w:r w:rsidRPr="0034202F">
        <w:t> </w:t>
      </w:r>
      <w:r w:rsidRPr="00FF04BD">
        <w:t>SelectList</w:t>
      </w:r>
      <w:r w:rsidRPr="0034202F">
        <w:t>,</w:t>
      </w:r>
    </w:p>
    <w:p w:rsidR="0034202F" w:rsidRPr="0034202F" w:rsidRDefault="0034202F" w:rsidP="00FF04BD">
      <w:pPr>
        <w:pStyle w:val="ppCode"/>
      </w:pPr>
      <w:r w:rsidRPr="0034202F">
        <w:t>    </w:t>
      </w:r>
      <w:r w:rsidRPr="00FF04BD">
        <w:t>"-- Select country --"</w:t>
      </w:r>
      <w:r w:rsidRPr="0034202F">
        <w:t>, </w:t>
      </w:r>
      <w:r w:rsidRPr="00FF04BD">
        <w:t>new</w:t>
      </w:r>
      <w:r w:rsidRPr="0034202F">
        <w:t> { @class = </w:t>
      </w:r>
      <w:r w:rsidRPr="00FF04BD">
        <w:t>"editor-textbox"</w:t>
      </w:r>
      <w:r w:rsidRPr="0034202F">
        <w:t> })</w:t>
      </w:r>
    </w:p>
    <w:p w:rsidR="0034202F" w:rsidRPr="0034202F" w:rsidRDefault="0034202F" w:rsidP="00FF04BD">
      <w:pPr>
        <w:pStyle w:val="ppCode"/>
      </w:pPr>
      <w:r w:rsidRPr="0034202F">
        <w:t>  </w:t>
      </w:r>
      <w:r w:rsidRPr="00FF04BD">
        <w:t>@</w:t>
      </w:r>
      <w:r w:rsidRPr="0034202F">
        <w:t>Html.ValidationMessageFor(model =&gt; model.Country)</w:t>
      </w:r>
    </w:p>
    <w:p w:rsidR="0034202F" w:rsidRPr="0034202F" w:rsidRDefault="0034202F" w:rsidP="00FF04BD">
      <w:pPr>
        <w:pStyle w:val="ppCode"/>
      </w:pPr>
      <w:r w:rsidRPr="00FF04BD">
        <w:t>&lt;/div&gt;</w:t>
      </w:r>
    </w:p>
    <w:p w:rsidR="0034202F" w:rsidRPr="0034202F" w:rsidRDefault="0034202F" w:rsidP="00FF04BD">
      <w:pPr>
        <w:pStyle w:val="ppCode"/>
      </w:pPr>
      <w:r>
        <w:t>...</w:t>
      </w:r>
    </w:p>
    <w:p w:rsidR="0034202F" w:rsidRPr="0034202F" w:rsidRDefault="0034202F" w:rsidP="00FF04BD">
      <w:pPr>
        <w:pStyle w:val="ppCode"/>
      </w:pPr>
      <w:r w:rsidRPr="00FF04BD">
        <w:t>&lt;div</w:t>
      </w:r>
      <w:r w:rsidRPr="0034202F">
        <w:t> </w:t>
      </w:r>
      <w:r w:rsidRPr="00FF04BD">
        <w:t>class="editor-commands"&gt;</w:t>
      </w:r>
    </w:p>
    <w:p w:rsidR="0034202F" w:rsidRPr="0034202F" w:rsidRDefault="0034202F" w:rsidP="00FF04BD">
      <w:pPr>
        <w:pStyle w:val="ppCode"/>
      </w:pPr>
      <w:r w:rsidRPr="0034202F">
        <w:t>  </w:t>
      </w:r>
      <w:r w:rsidRPr="00FF04BD">
        <w:t>&lt;button</w:t>
      </w:r>
      <w:r w:rsidRPr="0034202F">
        <w:t> </w:t>
      </w:r>
      <w:r w:rsidRPr="00FF04BD">
        <w:t>data-action="profile-save"</w:t>
      </w:r>
      <w:r w:rsidRPr="0034202F">
        <w:t> </w:t>
      </w:r>
      <w:r w:rsidRPr="00FF04BD">
        <w:t>class="button generic small editor-submit"</w:t>
      </w:r>
      <w:r w:rsidRPr="0034202F">
        <w:t> </w:t>
      </w:r>
      <w:r w:rsidRPr="00FF04BD">
        <w:t>type="submit"&gt;</w:t>
      </w:r>
    </w:p>
    <w:p w:rsidR="00164836" w:rsidRDefault="0034202F" w:rsidP="00FF04BD">
      <w:pPr>
        <w:pStyle w:val="ppCode"/>
      </w:pPr>
      <w:r w:rsidRPr="0034202F">
        <w:t>    </w:t>
      </w:r>
      <w:r w:rsidRPr="00FF04BD">
        <w:t>&lt;img</w:t>
      </w:r>
      <w:r w:rsidRPr="0034202F">
        <w:t> </w:t>
      </w:r>
      <w:r w:rsidRPr="00FF04BD">
        <w:t>src="@Url.Content(</w:t>
      </w:r>
    </w:p>
    <w:p w:rsidR="00164836" w:rsidRDefault="00164836" w:rsidP="00FF04BD">
      <w:pPr>
        <w:pStyle w:val="ppCode"/>
      </w:pPr>
      <w:r>
        <w:t xml:space="preserve">      </w:t>
      </w:r>
      <w:r w:rsidR="0034202F" w:rsidRPr="00FF04BD">
        <w:t>"~/Content/button-save.png")"</w:t>
      </w:r>
      <w:r w:rsidR="0034202F" w:rsidRPr="0034202F">
        <w:t> </w:t>
      </w:r>
    </w:p>
    <w:p w:rsidR="0034202F" w:rsidRPr="0034202F" w:rsidRDefault="00164836" w:rsidP="00FF04BD">
      <w:pPr>
        <w:pStyle w:val="ppCode"/>
      </w:pPr>
      <w:r>
        <w:t xml:space="preserve">      </w:t>
      </w:r>
      <w:r w:rsidR="0034202F" w:rsidRPr="00FF04BD">
        <w:t>title="Save Profile"</w:t>
      </w:r>
      <w:r w:rsidR="0034202F" w:rsidRPr="0034202F">
        <w:t> </w:t>
      </w:r>
      <w:r w:rsidR="0034202F" w:rsidRPr="00FF04BD">
        <w:t>alt="Save"</w:t>
      </w:r>
      <w:r w:rsidR="0034202F" w:rsidRPr="0034202F">
        <w:t> </w:t>
      </w:r>
      <w:r w:rsidR="0034202F" w:rsidRPr="00FF04BD">
        <w:t>/&gt;</w:t>
      </w:r>
    </w:p>
    <w:p w:rsidR="0034202F" w:rsidRPr="0034202F" w:rsidRDefault="0034202F" w:rsidP="00FF04BD">
      <w:pPr>
        <w:pStyle w:val="ppCode"/>
      </w:pPr>
      <w:r w:rsidRPr="0034202F">
        <w:t>  </w:t>
      </w:r>
      <w:r w:rsidRPr="00FF04BD">
        <w:t>&lt;/button&gt;</w:t>
      </w:r>
    </w:p>
    <w:p w:rsidR="0034202F" w:rsidRPr="0034202F" w:rsidRDefault="0034202F" w:rsidP="00FF04BD">
      <w:pPr>
        <w:pStyle w:val="ppCode"/>
      </w:pPr>
      <w:r w:rsidRPr="00FF04BD">
        <w:t>&lt;/div&gt;</w:t>
      </w:r>
    </w:p>
    <w:p w:rsidR="0034202F" w:rsidRPr="0034202F" w:rsidRDefault="0034202F" w:rsidP="00FF04BD">
      <w:pPr>
        <w:pStyle w:val="ppCode"/>
      </w:pPr>
      <w:r w:rsidRPr="00FF04BD">
        <w:t>&lt;div</w:t>
      </w:r>
      <w:r w:rsidRPr="0034202F">
        <w:t> </w:t>
      </w:r>
      <w:r w:rsidRPr="00FF04BD">
        <w:t>style="clear: both;"&gt;</w:t>
      </w:r>
    </w:p>
    <w:p w:rsidR="0034202F" w:rsidRPr="0034202F" w:rsidRDefault="0034202F" w:rsidP="00FF04BD">
      <w:pPr>
        <w:pStyle w:val="ppCode"/>
      </w:pPr>
      <w:r w:rsidRPr="00FF04BD">
        <w:t>&lt;/div&gt;</w:t>
      </w:r>
    </w:p>
    <w:p w:rsidR="0034202F" w:rsidRPr="0034202F" w:rsidRDefault="0034202F" w:rsidP="00FF04BD">
      <w:pPr>
        <w:pStyle w:val="ppCode"/>
      </w:pPr>
      <w:r w:rsidRPr="00FF04BD">
        <w:t>@</w:t>
      </w:r>
      <w:r w:rsidRPr="0034202F">
        <w:t>Html.ValidationSummary(</w:t>
      </w:r>
      <w:r w:rsidRPr="00FF04BD">
        <w:t>true</w:t>
      </w:r>
      <w:r w:rsidRPr="0034202F">
        <w:t>)</w:t>
      </w:r>
    </w:p>
    <w:p w:rsidR="0034202F" w:rsidRPr="00FF04BD" w:rsidRDefault="004C29FF" w:rsidP="0034202F">
      <w:pPr>
        <w:pStyle w:val="ppBodyText"/>
      </w:pPr>
      <w:r>
        <w:t>Mileage Stats</w:t>
      </w:r>
      <w:r w:rsidR="00D5617D">
        <w:t xml:space="preserve"> could </w:t>
      </w:r>
      <w:r w:rsidR="005105BC">
        <w:t>have</w:t>
      </w:r>
      <w:r w:rsidR="0099387D">
        <w:t xml:space="preserve"> had</w:t>
      </w:r>
      <w:r w:rsidR="005105BC">
        <w:t xml:space="preserve"> </w:t>
      </w:r>
      <w:r w:rsidR="00D5617D">
        <w:t xml:space="preserve">a separate view model class containing the </w:t>
      </w:r>
      <w:r w:rsidR="00D5617D" w:rsidRPr="00FF04BD">
        <w:rPr>
          <w:b/>
        </w:rPr>
        <w:t>User</w:t>
      </w:r>
      <w:r w:rsidR="00D5617D">
        <w:t xml:space="preserve"> and </w:t>
      </w:r>
      <w:r w:rsidR="005105BC">
        <w:t xml:space="preserve">an </w:t>
      </w:r>
      <w:proofErr w:type="spellStart"/>
      <w:r w:rsidR="005105BC" w:rsidRPr="00FF04BD">
        <w:rPr>
          <w:b/>
        </w:rPr>
        <w:t>IC</w:t>
      </w:r>
      <w:r w:rsidR="00D5617D" w:rsidRPr="00FF04BD">
        <w:rPr>
          <w:b/>
        </w:rPr>
        <w:t>ollection</w:t>
      </w:r>
      <w:proofErr w:type="spellEnd"/>
      <w:r w:rsidR="005105BC" w:rsidRPr="00FF04BD">
        <w:rPr>
          <w:b/>
        </w:rPr>
        <w:t>&lt;Country&gt;</w:t>
      </w:r>
      <w:r w:rsidR="007A5B9C">
        <w:t xml:space="preserve">. </w:t>
      </w:r>
      <w:r w:rsidR="005105BC">
        <w:t>However, d</w:t>
      </w:r>
      <w:r w:rsidR="00D5617D">
        <w:t>oing so would reduce the reusability of the partial view because every view model up the hierarchy of views and partial views would have t</w:t>
      </w:r>
      <w:r w:rsidR="007A5B9C">
        <w:t xml:space="preserve">o contain this new view model. </w:t>
      </w:r>
    </w:p>
    <w:p w:rsidR="000F2D83" w:rsidRDefault="00D5617D" w:rsidP="00FF04BD">
      <w:pPr>
        <w:pStyle w:val="Heading2"/>
      </w:pPr>
      <w:r>
        <w:t xml:space="preserve">Providing </w:t>
      </w:r>
      <w:r w:rsidR="000F2D83">
        <w:t>Data</w:t>
      </w:r>
      <w:r>
        <w:t xml:space="preserve"> Asynchronously</w:t>
      </w:r>
    </w:p>
    <w:p w:rsidR="00A54ABF" w:rsidRDefault="00A54ABF" w:rsidP="007A5B9C">
      <w:pPr>
        <w:pStyle w:val="ppBodyText"/>
      </w:pPr>
      <w:r>
        <w:t>Requesting data asynchronously is at the heart of a resp</w:t>
      </w:r>
      <w:r w:rsidR="007A5B9C">
        <w:t>onsive</w:t>
      </w:r>
      <w:r w:rsidR="00A61BAF">
        <w:t>,</w:t>
      </w:r>
      <w:r w:rsidR="007A5B9C">
        <w:t xml:space="preserve"> interactive web client. </w:t>
      </w:r>
      <w:r>
        <w:t xml:space="preserve">You could use web services, Windows Communication Framework (WCF) services, or even write an </w:t>
      </w:r>
      <w:proofErr w:type="spellStart"/>
      <w:r w:rsidRPr="00FF04BD">
        <w:rPr>
          <w:b/>
        </w:rPr>
        <w:t>HttpHandler</w:t>
      </w:r>
      <w:proofErr w:type="spellEnd"/>
      <w:r w:rsidR="007A5B9C">
        <w:t xml:space="preserve"> to serve data to the client. </w:t>
      </w:r>
      <w:r>
        <w:t>Fortunately, ASP.NET MVC web applications are a great endpoint fo</w:t>
      </w:r>
      <w:r w:rsidR="007A5B9C">
        <w:t xml:space="preserve">r serving data to web clients. </w:t>
      </w:r>
      <w:r>
        <w:t xml:space="preserve">You can </w:t>
      </w:r>
      <w:r w:rsidR="00EB785E">
        <w:t xml:space="preserve">use </w:t>
      </w:r>
      <w:r>
        <w:t>the same routing, controllers,</w:t>
      </w:r>
      <w:r w:rsidR="00B97C9C">
        <w:t xml:space="preserve"> security,</w:t>
      </w:r>
      <w:r>
        <w:t xml:space="preserve"> and models that you do for returning HTML structur</w:t>
      </w:r>
      <w:r w:rsidR="007A5B9C">
        <w:t xml:space="preserve">e when returning data. </w:t>
      </w:r>
      <w:r>
        <w:t xml:space="preserve">This allows the web client to use the relative URLs you </w:t>
      </w:r>
      <w:r>
        <w:lastRenderedPageBreak/>
        <w:t xml:space="preserve">provided in the </w:t>
      </w:r>
      <w:r w:rsidRPr="00FF04BD">
        <w:rPr>
          <w:b/>
        </w:rPr>
        <w:t>data-</w:t>
      </w:r>
      <w:r>
        <w:t xml:space="preserve"> attributes as well as some knowledge of the </w:t>
      </w:r>
      <w:r w:rsidR="009D3515">
        <w:t>site</w:t>
      </w:r>
      <w:r w:rsidR="007E3F06">
        <w:t>'</w:t>
      </w:r>
      <w:r w:rsidR="009D3515">
        <w:t xml:space="preserve">s </w:t>
      </w:r>
      <w:r>
        <w:t>URL structur</w:t>
      </w:r>
      <w:r w:rsidR="007A5B9C">
        <w:t>e to create requests for data.</w:t>
      </w:r>
    </w:p>
    <w:p w:rsidR="00A54ABF" w:rsidRDefault="007151B7" w:rsidP="00FF04BD">
      <w:pPr>
        <w:pStyle w:val="Heading3"/>
      </w:pPr>
      <w:r>
        <w:t>Choosing a D</w:t>
      </w:r>
      <w:r w:rsidR="00A54ABF">
        <w:t xml:space="preserve">ata </w:t>
      </w:r>
      <w:r>
        <w:t>F</w:t>
      </w:r>
      <w:r w:rsidR="00A54ABF">
        <w:t>ormat</w:t>
      </w:r>
    </w:p>
    <w:p w:rsidR="00A54ABF" w:rsidRDefault="00A54ABF" w:rsidP="00A54ABF">
      <w:pPr>
        <w:pStyle w:val="ppBodyText"/>
      </w:pPr>
      <w:r>
        <w:t>Web clients typically request data as HTML, JavaScript Object Notation (JSON), XML</w:t>
      </w:r>
      <w:r w:rsidR="00AF6949">
        <w:t>,</w:t>
      </w:r>
      <w:r>
        <w:t xml:space="preserve"> or </w:t>
      </w:r>
      <w:r w:rsidR="007E0B7A">
        <w:t xml:space="preserve">as </w:t>
      </w:r>
      <w:r>
        <w:t>binary (i.e. images, video, etc.) from the server.</w:t>
      </w:r>
      <w:r w:rsidR="009D3515">
        <w:t xml:space="preserve"> </w:t>
      </w:r>
      <w:r>
        <w:t>Each of these formats helps the web client in different ways.</w:t>
      </w:r>
      <w:r w:rsidR="009D3515">
        <w:t xml:space="preserve"> You can think of the initial request as just the first data request in a series of requests the client will make.</w:t>
      </w:r>
    </w:p>
    <w:p w:rsidR="00A54ABF" w:rsidRPr="00A54ABF" w:rsidRDefault="00A54ABF" w:rsidP="00A54ABF">
      <w:pPr>
        <w:pStyle w:val="ppBodyText"/>
      </w:pPr>
      <w:r>
        <w:t xml:space="preserve">The JSON </w:t>
      </w:r>
      <w:r w:rsidR="00A61BAF">
        <w:t xml:space="preserve">format </w:t>
      </w:r>
      <w:r>
        <w:t xml:space="preserve">is the recommended choice when the web client needs to bind </w:t>
      </w:r>
      <w:r w:rsidR="007E0B7A">
        <w:t xml:space="preserve">data to </w:t>
      </w:r>
      <w:r>
        <w:t>existing HTML elements, generate new HTML from the data, transform the data, or make conditional logic decisions about the data.</w:t>
      </w:r>
      <w:r w:rsidR="00183926">
        <w:t xml:space="preserve"> JSON is a very concise format that has serialization support on the client and in ASP.NET MVC. </w:t>
      </w:r>
      <w:r w:rsidR="009D3515">
        <w:t>Because JSON contains no markup, it helps separate user interface and data service concerns.</w:t>
      </w:r>
    </w:p>
    <w:p w:rsidR="00A54ABF" w:rsidRDefault="00183926" w:rsidP="00A54ABF">
      <w:pPr>
        <w:pStyle w:val="ppBodyText"/>
      </w:pPr>
      <w:r>
        <w:t xml:space="preserve">The </w:t>
      </w:r>
      <w:r w:rsidR="00A54ABF">
        <w:t xml:space="preserve">HTML format is useful when the client will make minimal or no changes to the returned content and likely place the </w:t>
      </w:r>
      <w:r w:rsidR="009D3515">
        <w:t xml:space="preserve">entire </w:t>
      </w:r>
      <w:r w:rsidR="00A54ABF">
        <w:t>HTML result into a pre-determine</w:t>
      </w:r>
      <w:r w:rsidR="009D3515">
        <w:t>d</w:t>
      </w:r>
      <w:r w:rsidR="00A54ABF">
        <w:t xml:space="preserve"> area of the page. This can work well for scenarios like advertisements, content aggregators, and content management systems.</w:t>
      </w:r>
    </w:p>
    <w:p w:rsidR="00A54ABF" w:rsidRDefault="00183926" w:rsidP="007A5B9C">
      <w:pPr>
        <w:pStyle w:val="ppBodyText"/>
      </w:pPr>
      <w:r>
        <w:t xml:space="preserve">The XML format is useful when the client receives data based on a pre-defined schema. XML is also used when working open-standards formats such </w:t>
      </w:r>
      <w:r w:rsidR="00AF6949">
        <w:t xml:space="preserve">as </w:t>
      </w:r>
      <w:r>
        <w:t xml:space="preserve">Really Simple Syndication (RSS), Atom, and </w:t>
      </w:r>
      <w:proofErr w:type="spellStart"/>
      <w:r>
        <w:t>oData</w:t>
      </w:r>
      <w:proofErr w:type="spellEnd"/>
      <w:r>
        <w:t>. Web clients can use the known schema structure to process the XML into HTML</w:t>
      </w:r>
      <w:r w:rsidR="009D3515">
        <w:t xml:space="preserve"> (</w:t>
      </w:r>
      <w:r>
        <w:t>often using XSLT</w:t>
      </w:r>
      <w:r w:rsidR="009D3515">
        <w:t>)</w:t>
      </w:r>
      <w:r>
        <w:t>.</w:t>
      </w:r>
    </w:p>
    <w:p w:rsidR="007151B7" w:rsidRDefault="007151B7" w:rsidP="007A5B9C">
      <w:pPr>
        <w:pStyle w:val="ppBodyText"/>
      </w:pPr>
      <w:r>
        <w:t xml:space="preserve">Binary formats </w:t>
      </w:r>
      <w:proofErr w:type="gramStart"/>
      <w:r>
        <w:t xml:space="preserve">are </w:t>
      </w:r>
      <w:r w:rsidR="00953A73">
        <w:t xml:space="preserve"> generally</w:t>
      </w:r>
      <w:proofErr w:type="gramEnd"/>
      <w:r w:rsidR="00953A73">
        <w:t xml:space="preserve"> employed for media</w:t>
      </w:r>
      <w:r>
        <w:t>.</w:t>
      </w:r>
      <w:r w:rsidR="009D3515">
        <w:t xml:space="preserve"> </w:t>
      </w:r>
      <w:r>
        <w:t xml:space="preserve">Images are the most common example; the server returns an </w:t>
      </w:r>
      <w:proofErr w:type="spellStart"/>
      <w:r w:rsidRPr="00FF04BD">
        <w:rPr>
          <w:b/>
        </w:rPr>
        <w:t>img</w:t>
      </w:r>
      <w:proofErr w:type="spellEnd"/>
      <w:r>
        <w:t xml:space="preserve"> element with a </w:t>
      </w:r>
      <w:proofErr w:type="spellStart"/>
      <w:r w:rsidRPr="00FF04BD">
        <w:rPr>
          <w:b/>
        </w:rPr>
        <w:t>src</w:t>
      </w:r>
      <w:proofErr w:type="spellEnd"/>
      <w:r>
        <w:t xml:space="preserve"> attribute, the browser makes a</w:t>
      </w:r>
      <w:r w:rsidR="00953A73">
        <w:t xml:space="preserve"> secondary</w:t>
      </w:r>
      <w:r>
        <w:t xml:space="preserve"> request to the server and then renders the binary result as an image. </w:t>
      </w:r>
    </w:p>
    <w:p w:rsidR="007151B7" w:rsidRDefault="007151B7" w:rsidP="00FF04BD">
      <w:pPr>
        <w:pStyle w:val="ppNote"/>
      </w:pPr>
      <w:r>
        <w:t xml:space="preserve">Not all browsers send the same data </w:t>
      </w:r>
      <w:r w:rsidR="00953A73">
        <w:t xml:space="preserve">to the server </w:t>
      </w:r>
      <w:r>
        <w:t xml:space="preserve">when requesting images and other resources. Some browsers will send authentication headers and cookies </w:t>
      </w:r>
      <w:r w:rsidR="00953A73">
        <w:t>while others</w:t>
      </w:r>
      <w:r>
        <w:t xml:space="preserve"> will not. If you have secondary requests that must be authenticated you will need to verify those requests work on the browsers you intend to support</w:t>
      </w:r>
      <w:r w:rsidR="00953A73">
        <w:t>.</w:t>
      </w:r>
      <w:r>
        <w:t xml:space="preserve"> </w:t>
      </w:r>
      <w:r w:rsidR="00953A73">
        <w:t>In addition</w:t>
      </w:r>
      <w:proofErr w:type="gramStart"/>
      <w:r w:rsidR="00953A73">
        <w:t>,  you</w:t>
      </w:r>
      <w:proofErr w:type="gramEnd"/>
      <w:r w:rsidR="00953A73">
        <w:t xml:space="preserve"> should </w:t>
      </w:r>
      <w:r>
        <w:t>test both in the ASP.NET development server and in an IIS deployed web application.</w:t>
      </w:r>
    </w:p>
    <w:p w:rsidR="00A54ABF" w:rsidRDefault="009D3515" w:rsidP="007A5B9C">
      <w:pPr>
        <w:pStyle w:val="ppBodyText"/>
      </w:pPr>
      <w:r>
        <w:t xml:space="preserve">Supporting a particular format in ASP.NET MVC </w:t>
      </w:r>
      <w:r w:rsidR="007151B7">
        <w:t xml:space="preserve">consists of returning a </w:t>
      </w:r>
      <w:proofErr w:type="spellStart"/>
      <w:r w:rsidR="00A54ABF" w:rsidRPr="00FF04BD">
        <w:rPr>
          <w:b/>
        </w:rPr>
        <w:t>JsonResu</w:t>
      </w:r>
      <w:r w:rsidR="007151B7" w:rsidRPr="00FF04BD">
        <w:rPr>
          <w:b/>
        </w:rPr>
        <w:t>lt</w:t>
      </w:r>
      <w:proofErr w:type="spellEnd"/>
      <w:r w:rsidR="007151B7">
        <w:t xml:space="preserve">, </w:t>
      </w:r>
      <w:proofErr w:type="spellStart"/>
      <w:r w:rsidR="007151B7" w:rsidRPr="00FF04BD">
        <w:rPr>
          <w:b/>
        </w:rPr>
        <w:t>ContentResult</w:t>
      </w:r>
      <w:proofErr w:type="spellEnd"/>
      <w:r w:rsidR="007151B7">
        <w:t xml:space="preserve">, or </w:t>
      </w:r>
      <w:proofErr w:type="spellStart"/>
      <w:r w:rsidR="007151B7" w:rsidRPr="00FF04BD">
        <w:rPr>
          <w:b/>
        </w:rPr>
        <w:t>FileResult</w:t>
      </w:r>
      <w:proofErr w:type="spellEnd"/>
      <w:r w:rsidR="007151B7">
        <w:t xml:space="preserve"> instead of a </w:t>
      </w:r>
      <w:proofErr w:type="spellStart"/>
      <w:r w:rsidR="007151B7" w:rsidRPr="00FF04BD">
        <w:rPr>
          <w:b/>
        </w:rPr>
        <w:t>ViewResult</w:t>
      </w:r>
      <w:proofErr w:type="spellEnd"/>
      <w:r>
        <w:t xml:space="preserve"> from your action methods</w:t>
      </w:r>
      <w:r w:rsidR="00A54ABF">
        <w:t>.</w:t>
      </w:r>
    </w:p>
    <w:p w:rsidR="009D3515" w:rsidRPr="00FF04BD" w:rsidRDefault="009D3515" w:rsidP="007A5B9C">
      <w:pPr>
        <w:pStyle w:val="ppBodyText"/>
        <w:rPr>
          <w:b/>
        </w:rPr>
      </w:pPr>
      <w:r>
        <w:t xml:space="preserve">The following example from </w:t>
      </w:r>
      <w:r w:rsidR="004C29FF">
        <w:t>Mileage Stats</w:t>
      </w:r>
      <w:r>
        <w:t xml:space="preserve"> </w:t>
      </w:r>
      <w:r w:rsidR="00003489">
        <w:t>returns</w:t>
      </w:r>
      <w:r w:rsidR="002005DD">
        <w:t xml:space="preserve"> a </w:t>
      </w:r>
      <w:proofErr w:type="spellStart"/>
      <w:r w:rsidRPr="00FF04BD">
        <w:rPr>
          <w:b/>
        </w:rPr>
        <w:t>J</w:t>
      </w:r>
      <w:r w:rsidR="0054612E">
        <w:rPr>
          <w:b/>
        </w:rPr>
        <w:t>son</w:t>
      </w:r>
      <w:r w:rsidRPr="00FF04BD">
        <w:rPr>
          <w:b/>
        </w:rPr>
        <w:t>Result</w:t>
      </w:r>
      <w:proofErr w:type="spellEnd"/>
      <w:r w:rsidR="002005DD" w:rsidRPr="00FF04BD">
        <w:t>.</w:t>
      </w:r>
      <w:r w:rsidR="002005DD">
        <w:t xml:space="preserve"> The view model is created and then the </w:t>
      </w:r>
      <w:proofErr w:type="spellStart"/>
      <w:r w:rsidR="002005DD" w:rsidRPr="00FF04BD">
        <w:rPr>
          <w:b/>
        </w:rPr>
        <w:t>Controller.Json</w:t>
      </w:r>
      <w:proofErr w:type="spellEnd"/>
      <w:r w:rsidR="002005DD">
        <w:t xml:space="preserve"> method is called to convert the object into JSON for the response.</w:t>
      </w:r>
    </w:p>
    <w:p w:rsidR="009D3515" w:rsidRDefault="009D3515" w:rsidP="00FF04BD">
      <w:pPr>
        <w:pStyle w:val="ppCodeLanguage"/>
        <w:rPr>
          <w:lang w:bidi="ar-SA"/>
        </w:rPr>
      </w:pPr>
      <w:r>
        <w:rPr>
          <w:lang w:bidi="ar-SA"/>
        </w:rPr>
        <w:t>C#</w:t>
      </w:r>
    </w:p>
    <w:p w:rsidR="009D3515" w:rsidRPr="00FF04BD" w:rsidRDefault="009D3515" w:rsidP="00FF04BD">
      <w:pPr>
        <w:pStyle w:val="ppCode"/>
      </w:pPr>
      <w:r w:rsidRPr="00FF04BD">
        <w:t>// contained in VehicleController.cs</w:t>
      </w:r>
    </w:p>
    <w:p w:rsidR="009D3515" w:rsidRPr="00FF04BD" w:rsidRDefault="009D3515" w:rsidP="00FF04BD">
      <w:pPr>
        <w:pStyle w:val="ppCode"/>
      </w:pPr>
      <w:r w:rsidRPr="00FF04BD">
        <w:t>[</w:t>
      </w:r>
      <w:r w:rsidRPr="009D3515">
        <w:t>Authorize</w:t>
      </w:r>
      <w:r w:rsidRPr="00FF04BD">
        <w:t>]</w:t>
      </w:r>
    </w:p>
    <w:p w:rsidR="009D3515" w:rsidRPr="00FF04BD" w:rsidRDefault="009D3515" w:rsidP="00FF04BD">
      <w:pPr>
        <w:pStyle w:val="ppCode"/>
      </w:pPr>
      <w:r w:rsidRPr="00FF04BD">
        <w:t>[</w:t>
      </w:r>
      <w:r w:rsidRPr="009D3515">
        <w:t>HttpPost</w:t>
      </w:r>
      <w:r w:rsidRPr="00FF04BD">
        <w:t>]</w:t>
      </w:r>
    </w:p>
    <w:p w:rsidR="009D3515" w:rsidRPr="00FF04BD" w:rsidRDefault="009D3515" w:rsidP="00FF04BD">
      <w:pPr>
        <w:pStyle w:val="ppCode"/>
      </w:pPr>
      <w:r w:rsidRPr="00FF04BD">
        <w:t>public </w:t>
      </w:r>
      <w:r w:rsidRPr="009D3515">
        <w:t>JsonResult</w:t>
      </w:r>
      <w:r w:rsidRPr="00FF04BD">
        <w:t> JsonDetails(int id)</w:t>
      </w:r>
    </w:p>
    <w:p w:rsidR="00953A73" w:rsidRDefault="00953A73" w:rsidP="00953A73">
      <w:pPr>
        <w:pStyle w:val="ppCode"/>
      </w:pPr>
      <w:r>
        <w:t>{</w:t>
      </w:r>
    </w:p>
    <w:p w:rsidR="00953A73" w:rsidRDefault="00953A73" w:rsidP="00953A73">
      <w:pPr>
        <w:pStyle w:val="ppCode"/>
      </w:pPr>
      <w:r>
        <w:tab/>
        <w:t>VehicleModel vehicle = Using&lt;GetVehicleById&gt;()</w:t>
      </w:r>
    </w:p>
    <w:p w:rsidR="00953A73" w:rsidRDefault="00953A73" w:rsidP="00953A73">
      <w:pPr>
        <w:pStyle w:val="ppCode"/>
      </w:pPr>
      <w:r>
        <w:tab/>
      </w:r>
      <w:r>
        <w:tab/>
        <w:t>.Execute(CurrentUserId, vehicleId: id);</w:t>
      </w:r>
    </w:p>
    <w:p w:rsidR="00953A73" w:rsidRDefault="00953A73" w:rsidP="00953A73">
      <w:pPr>
        <w:pStyle w:val="ppCode"/>
      </w:pPr>
    </w:p>
    <w:p w:rsidR="00953A73" w:rsidRDefault="00953A73" w:rsidP="00953A73">
      <w:pPr>
        <w:pStyle w:val="ppCode"/>
      </w:pPr>
      <w:r>
        <w:lastRenderedPageBreak/>
        <w:tab/>
        <w:t xml:space="preserve">IEnumerable&lt;ReminderSummaryModel&gt; overdue = </w:t>
      </w:r>
      <w:r>
        <w:tab/>
      </w:r>
      <w:r>
        <w:tab/>
      </w:r>
      <w:r>
        <w:tab/>
      </w:r>
      <w:r>
        <w:tab/>
      </w:r>
      <w:r>
        <w:tab/>
      </w:r>
      <w:r>
        <w:tab/>
      </w:r>
      <w:r>
        <w:tab/>
      </w:r>
      <w:r>
        <w:tab/>
        <w:t>Using&lt;GetOverdueRemindersForVehicle&gt;()</w:t>
      </w:r>
    </w:p>
    <w:p w:rsidR="00953A73" w:rsidRDefault="00953A73" w:rsidP="00953A73">
      <w:pPr>
        <w:pStyle w:val="ppCode"/>
      </w:pPr>
      <w:r>
        <w:tab/>
      </w:r>
      <w:r>
        <w:tab/>
        <w:t>.Execute(id, DateTime.UtcNow, vehicle.Odometer ?? 0);</w:t>
      </w:r>
    </w:p>
    <w:p w:rsidR="00953A73" w:rsidRDefault="00953A73" w:rsidP="00953A73">
      <w:pPr>
        <w:pStyle w:val="ppCode"/>
      </w:pPr>
    </w:p>
    <w:p w:rsidR="00953A73" w:rsidRDefault="00953A73" w:rsidP="00953A73">
      <w:pPr>
        <w:pStyle w:val="ppCode"/>
      </w:pPr>
      <w:r>
        <w:tab/>
        <w:t>JsonVehicleViewModel vm = ToJsonVehicleViewModel(vehicle, overdue);</w:t>
      </w:r>
    </w:p>
    <w:p w:rsidR="00953A73" w:rsidRDefault="00953A73" w:rsidP="00953A73">
      <w:pPr>
        <w:pStyle w:val="ppCode"/>
      </w:pPr>
    </w:p>
    <w:p w:rsidR="00953A73" w:rsidRDefault="00953A73" w:rsidP="00953A73">
      <w:pPr>
        <w:pStyle w:val="ppCode"/>
      </w:pPr>
      <w:r>
        <w:tab/>
        <w:t>return Json(vm);</w:t>
      </w:r>
    </w:p>
    <w:p w:rsidR="009D3515" w:rsidRPr="009D3515" w:rsidRDefault="00953A73" w:rsidP="00FF04BD">
      <w:pPr>
        <w:pStyle w:val="ppCode"/>
        <w:rPr>
          <w:lang w:bidi="ar-SA"/>
        </w:rPr>
      </w:pPr>
      <w:r>
        <w:t>}</w:t>
      </w:r>
      <w:r w:rsidRPr="00FF04BD" w:rsidDel="00953A73">
        <w:t xml:space="preserve"> </w:t>
      </w:r>
      <w:r w:rsidR="009D3515" w:rsidRPr="00FF04BD">
        <w:t>}</w:t>
      </w:r>
    </w:p>
    <w:p w:rsidR="009D3515" w:rsidRDefault="002005DD" w:rsidP="00FF04BD">
      <w:pPr>
        <w:pStyle w:val="ppNote"/>
      </w:pPr>
      <w:r>
        <w:t xml:space="preserve">Controller actions that return a </w:t>
      </w:r>
      <w:proofErr w:type="spellStart"/>
      <w:r w:rsidRPr="00FF04BD">
        <w:rPr>
          <w:b/>
        </w:rPr>
        <w:t>JsonResult</w:t>
      </w:r>
      <w:proofErr w:type="spellEnd"/>
      <w:r>
        <w:t xml:space="preserve"> are easy to unit test because you can directly inspect the </w:t>
      </w:r>
      <w:proofErr w:type="spellStart"/>
      <w:r w:rsidRPr="00FF04BD">
        <w:rPr>
          <w:b/>
        </w:rPr>
        <w:t>JsonResult.Data</w:t>
      </w:r>
      <w:proofErr w:type="spellEnd"/>
      <w:r w:rsidR="007A5B9C">
        <w:t xml:space="preserve"> property. </w:t>
      </w:r>
      <w:r>
        <w:t xml:space="preserve">Conversely, debugging a serialization issue with a </w:t>
      </w:r>
      <w:proofErr w:type="spellStart"/>
      <w:r w:rsidRPr="00FF04BD">
        <w:rPr>
          <w:b/>
        </w:rPr>
        <w:t>JsonResult</w:t>
      </w:r>
      <w:proofErr w:type="spellEnd"/>
      <w:r>
        <w:t xml:space="preserve"> is harder because it requires inspecting the returned data from the web service in the web client.</w:t>
      </w:r>
    </w:p>
    <w:p w:rsidR="00A54ABF" w:rsidRDefault="007C4393" w:rsidP="00FF04BD">
      <w:pPr>
        <w:pStyle w:val="Heading3"/>
      </w:pPr>
      <w:r>
        <w:t>Factoring Controller Actions for AJAX</w:t>
      </w:r>
    </w:p>
    <w:p w:rsidR="0076716A" w:rsidRDefault="00A64375" w:rsidP="00A64375">
      <w:pPr>
        <w:pStyle w:val="ppBodyText"/>
      </w:pPr>
      <w:r>
        <w:t xml:space="preserve">You should continue following the design guidance for factoring your </w:t>
      </w:r>
      <w:r w:rsidR="0076716A">
        <w:t xml:space="preserve">application logic </w:t>
      </w:r>
      <w:r>
        <w:t xml:space="preserve">when you incorporate </w:t>
      </w:r>
      <w:r w:rsidR="0076716A">
        <w:t xml:space="preserve">actions </w:t>
      </w:r>
      <w:r>
        <w:t>that provide asynchronous data.</w:t>
      </w:r>
    </w:p>
    <w:p w:rsidR="0076716A" w:rsidRDefault="0076716A" w:rsidP="00A64375">
      <w:pPr>
        <w:pStyle w:val="ppBodyText"/>
      </w:pPr>
      <w:r>
        <w:t>If you decide to create a separate set of URLs for returning data (i.e. create an independent data service API), you may choose to create se</w:t>
      </w:r>
      <w:r w:rsidR="007A5B9C">
        <w:t xml:space="preserve">parate controllers and routes. </w:t>
      </w:r>
      <w:r>
        <w:t>This is beneficial when you expect multiple types of clients (e.g. web client, Silverlight, etc.) to use the data actions, but only the web client to use the view-based actions.</w:t>
      </w:r>
    </w:p>
    <w:p w:rsidR="0076716A" w:rsidRDefault="0076716A" w:rsidP="00A64375">
      <w:pPr>
        <w:pStyle w:val="ppBodyText"/>
      </w:pPr>
      <w:r>
        <w:t xml:space="preserve">If your data actions are closely related to your view-based actions, you may choose to put data actions in the same controller as the </w:t>
      </w:r>
      <w:r w:rsidR="007A5B9C">
        <w:t xml:space="preserve">view-based actions. </w:t>
      </w:r>
      <w:r w:rsidR="004C29FF">
        <w:t>Mileage Stats</w:t>
      </w:r>
      <w:r>
        <w:t xml:space="preserve"> is an example of this scenario because the data actions focus on the same domain models as the view-based actions.</w:t>
      </w:r>
    </w:p>
    <w:p w:rsidR="00A64375" w:rsidRPr="00A64375" w:rsidRDefault="0076716A" w:rsidP="00A64375">
      <w:pPr>
        <w:pStyle w:val="ppBodyText"/>
      </w:pPr>
      <w:r>
        <w:t xml:space="preserve">If your web client needs to use the same URL and request different data formats, you may </w:t>
      </w:r>
      <w:r w:rsidR="00D476BC">
        <w:t xml:space="preserve">extend your controller action methods by using </w:t>
      </w:r>
      <w:r>
        <w:t xml:space="preserve">the </w:t>
      </w:r>
      <w:proofErr w:type="spellStart"/>
      <w:r w:rsidRPr="00FF04BD">
        <w:rPr>
          <w:b/>
        </w:rPr>
        <w:t>HttpRequestBase.IsAjaxRequest</w:t>
      </w:r>
      <w:proofErr w:type="spellEnd"/>
      <w:r>
        <w:t xml:space="preserve"> extension method to determine w</w:t>
      </w:r>
      <w:r w:rsidR="007A5B9C">
        <w:t xml:space="preserve">hich format of result to call. </w:t>
      </w:r>
      <w:r>
        <w:t xml:space="preserve">This is beneficial when you can reuse your </w:t>
      </w:r>
      <w:r w:rsidR="007A5B9C">
        <w:t xml:space="preserve">view model as your JSON model. </w:t>
      </w:r>
      <w:r w:rsidR="00D254B2">
        <w:t xml:space="preserve">If you find that you have large </w:t>
      </w:r>
      <w:r w:rsidR="00D254B2">
        <w:rPr>
          <w:b/>
        </w:rPr>
        <w:t>if-</w:t>
      </w:r>
      <w:r w:rsidR="00D254B2" w:rsidRPr="00FF04BD">
        <w:rPr>
          <w:b/>
        </w:rPr>
        <w:t>else</w:t>
      </w:r>
      <w:r w:rsidR="00D254B2">
        <w:t xml:space="preserve"> blocks in your controller actions, you should factor the view-based and JSON actions </w:t>
      </w:r>
      <w:r w:rsidR="007A5B9C">
        <w:t xml:space="preserve">into different helper methods. </w:t>
      </w:r>
      <w:r w:rsidR="00D254B2">
        <w:t>Alternatively, you could author a</w:t>
      </w:r>
      <w:r w:rsidR="00D476BC">
        <w:t xml:space="preserve"> custom </w:t>
      </w:r>
      <w:proofErr w:type="spellStart"/>
      <w:r w:rsidR="00D254B2" w:rsidRPr="00FF04BD">
        <w:rPr>
          <w:b/>
        </w:rPr>
        <w:t>AjaxAttribute</w:t>
      </w:r>
      <w:proofErr w:type="spellEnd"/>
      <w:r w:rsidR="00D254B2">
        <w:t xml:space="preserve"> action filter that uses </w:t>
      </w:r>
      <w:proofErr w:type="spellStart"/>
      <w:r w:rsidR="00D254B2" w:rsidRPr="00FF04BD">
        <w:rPr>
          <w:b/>
        </w:rPr>
        <w:t>IsAjaxRequest</w:t>
      </w:r>
      <w:proofErr w:type="spellEnd"/>
      <w:r w:rsidR="00D254B2">
        <w:t xml:space="preserve"> and provide overloaded action methods similar to how the </w:t>
      </w:r>
      <w:proofErr w:type="spellStart"/>
      <w:r w:rsidR="00D254B2" w:rsidRPr="00FF04BD">
        <w:rPr>
          <w:b/>
        </w:rPr>
        <w:t>HttpPostAttribute</w:t>
      </w:r>
      <w:proofErr w:type="spellEnd"/>
      <w:r w:rsidR="007A5B9C">
        <w:t xml:space="preserve"> works.</w:t>
      </w:r>
    </w:p>
    <w:p w:rsidR="007A2F68" w:rsidRDefault="007A2F68" w:rsidP="007A5B9C">
      <w:pPr>
        <w:pStyle w:val="ppBodyText"/>
      </w:pPr>
      <w:r>
        <w:t xml:space="preserve">When errors occur, your data actions </w:t>
      </w:r>
      <w:r w:rsidR="00C072D6">
        <w:t xml:space="preserve">can </w:t>
      </w:r>
      <w:r>
        <w:t>throw exceptions</w:t>
      </w:r>
      <w:r w:rsidR="007A5B9C">
        <w:t xml:space="preserve"> just like view-based actions. </w:t>
      </w:r>
      <w:r>
        <w:t xml:space="preserve">The </w:t>
      </w:r>
      <w:proofErr w:type="spellStart"/>
      <w:r w:rsidR="007C4393">
        <w:t>jQuery</w:t>
      </w:r>
      <w:proofErr w:type="spellEnd"/>
      <w:r>
        <w:t xml:space="preserve"> method supports </w:t>
      </w:r>
      <w:proofErr w:type="spellStart"/>
      <w:r w:rsidRPr="00FF04BD">
        <w:rPr>
          <w:b/>
        </w:rPr>
        <w:t>beforeSend</w:t>
      </w:r>
      <w:proofErr w:type="spellEnd"/>
      <w:r>
        <w:t xml:space="preserve">, </w:t>
      </w:r>
      <w:r w:rsidRPr="00FF04BD">
        <w:rPr>
          <w:b/>
        </w:rPr>
        <w:t>send</w:t>
      </w:r>
      <w:r>
        <w:t xml:space="preserve">, </w:t>
      </w:r>
      <w:r w:rsidRPr="00FF04BD">
        <w:rPr>
          <w:b/>
        </w:rPr>
        <w:t>success</w:t>
      </w:r>
      <w:r>
        <w:t xml:space="preserve">, </w:t>
      </w:r>
      <w:r w:rsidRPr="00FF04BD">
        <w:rPr>
          <w:b/>
        </w:rPr>
        <w:t>error</w:t>
      </w:r>
      <w:r>
        <w:t xml:space="preserve">, and </w:t>
      </w:r>
      <w:r>
        <w:rPr>
          <w:b/>
        </w:rPr>
        <w:t xml:space="preserve">complete </w:t>
      </w:r>
      <w:r>
        <w:t xml:space="preserve">handlers you can use to handle </w:t>
      </w:r>
      <w:r w:rsidR="007A5B9C">
        <w:t xml:space="preserve">server responses and failures. </w:t>
      </w:r>
      <w:r>
        <w:t>Returning error information in the result itself forces the web client to provide additional parsing logic to d</w:t>
      </w:r>
      <w:r w:rsidR="007A5B9C">
        <w:t>etermine if an error occurred.</w:t>
      </w:r>
    </w:p>
    <w:p w:rsidR="00D254B2" w:rsidRDefault="007A2F68" w:rsidP="00FF04BD">
      <w:pPr>
        <w:pStyle w:val="ppNote"/>
      </w:pPr>
      <w:r>
        <w:t>If you don</w:t>
      </w:r>
      <w:r w:rsidR="007A5B9C">
        <w:t>'</w:t>
      </w:r>
      <w:r>
        <w:t xml:space="preserve">t want the friendly error page HTML content returned when a JSON data action throws an exception, you may need to apply a different </w:t>
      </w:r>
      <w:proofErr w:type="spellStart"/>
      <w:r w:rsidRPr="00FF04BD">
        <w:rPr>
          <w:b/>
        </w:rPr>
        <w:t>HandleErrorAttribute</w:t>
      </w:r>
      <w:proofErr w:type="spellEnd"/>
      <w:r>
        <w:t xml:space="preserve"> to your data actions.</w:t>
      </w:r>
    </w:p>
    <w:p w:rsidR="007A2F68" w:rsidRDefault="00D02D8D" w:rsidP="007A5B9C">
      <w:pPr>
        <w:pStyle w:val="ppBodyText"/>
      </w:pPr>
      <w:r>
        <w:t>As you design your data actions, you should consider how many round trips to the server will be required for e</w:t>
      </w:r>
      <w:r w:rsidR="007A5B9C">
        <w:t xml:space="preserve">ach interaction with the user. </w:t>
      </w:r>
      <w:r>
        <w:t xml:space="preserve">Every AJAX request requires separate threading on the client as well as </w:t>
      </w:r>
      <w:r w:rsidR="0054612E">
        <w:t>resources</w:t>
      </w:r>
      <w:r>
        <w:t xml:space="preserve"> for the connection, server response, data do</w:t>
      </w:r>
      <w:r w:rsidR="007A5B9C">
        <w:t xml:space="preserve">wnload, and client processing. </w:t>
      </w:r>
      <w:r>
        <w:t xml:space="preserve">If you create overly granular data actions, your web client may suffer performance issues managing a large </w:t>
      </w:r>
      <w:r>
        <w:lastRenderedPageBreak/>
        <w:t>number of requ</w:t>
      </w:r>
      <w:r w:rsidR="007A5B9C">
        <w:t xml:space="preserve">ests to satisfy a user action. </w:t>
      </w:r>
      <w:r>
        <w:t>If you create monolithic data actions, your web client and server may suffer performance issues because of both the creation and processing of data that isn</w:t>
      </w:r>
      <w:r w:rsidR="007A5B9C">
        <w:t>'</w:t>
      </w:r>
      <w:r>
        <w:t>t required.</w:t>
      </w:r>
    </w:p>
    <w:p w:rsidR="00D02D8D" w:rsidRPr="00D254B2" w:rsidRDefault="00ED15A6" w:rsidP="00FF04BD">
      <w:pPr>
        <w:pStyle w:val="ppNote"/>
      </w:pPr>
      <w:r>
        <w:t>If you haven</w:t>
      </w:r>
      <w:r w:rsidR="007A5B9C">
        <w:t>'</w:t>
      </w:r>
      <w:r>
        <w:t xml:space="preserve">t already, you may find it </w:t>
      </w:r>
      <w:r w:rsidR="00D02D8D">
        <w:t xml:space="preserve">helpful to </w:t>
      </w:r>
      <w:r>
        <w:t xml:space="preserve">use </w:t>
      </w:r>
      <w:r w:rsidR="00D02D8D">
        <w:t xml:space="preserve">web browser debugging and tracing tools such as </w:t>
      </w:r>
      <w:r w:rsidR="00941A86">
        <w:t>Internet Explorer</w:t>
      </w:r>
      <w:r w:rsidR="00D02D8D">
        <w:t xml:space="preserve"> developer tools, Fiddler, and </w:t>
      </w:r>
      <w:proofErr w:type="spellStart"/>
      <w:r w:rsidR="00D02D8D">
        <w:t>FireBug</w:t>
      </w:r>
      <w:proofErr w:type="spellEnd"/>
      <w:r w:rsidR="00D02D8D">
        <w:t xml:space="preserve"> to see the relative cost of the different parts of </w:t>
      </w:r>
      <w:r w:rsidR="007A5B9C">
        <w:t xml:space="preserve">each round trip to the server. </w:t>
      </w:r>
      <w:r w:rsidR="00D02D8D">
        <w:t>Depending on the connection speed and distance between your users and your server, creating a connection can be much more costly than downloading the dat</w:t>
      </w:r>
      <w:r w:rsidR="007A5B9C">
        <w:t xml:space="preserve">a once the connection is made. </w:t>
      </w:r>
      <w:r w:rsidR="00D02D8D">
        <w:t xml:space="preserve">Many web applications created for users across the globe favor </w:t>
      </w:r>
      <w:r>
        <w:t xml:space="preserve">requesting </w:t>
      </w:r>
      <w:r w:rsidR="00D02D8D">
        <w:t>larger chunks of data when data cannot be cached closer to the user.</w:t>
      </w:r>
    </w:p>
    <w:p w:rsidR="000F2D83" w:rsidRPr="00BF0238" w:rsidRDefault="000F2D83" w:rsidP="00FF04BD">
      <w:pPr>
        <w:pStyle w:val="Heading1"/>
      </w:pPr>
      <w:r>
        <w:t>Data Validation</w:t>
      </w:r>
    </w:p>
    <w:p w:rsidR="00D2185A" w:rsidRDefault="00ED15A6" w:rsidP="007A5B9C">
      <w:pPr>
        <w:pStyle w:val="ppBodyText"/>
      </w:pPr>
      <w:r>
        <w:t xml:space="preserve">Interactive web applications need to let the user know when they have </w:t>
      </w:r>
      <w:r w:rsidR="007A5B9C">
        <w:t xml:space="preserve">provided data that is invalid. </w:t>
      </w:r>
      <w:r>
        <w:t xml:space="preserve">Data validation checks need to happen on the client to inform the user </w:t>
      </w:r>
      <w:r w:rsidR="00043245">
        <w:t xml:space="preserve">in </w:t>
      </w:r>
      <w:r>
        <w:t xml:space="preserve">the context of what they are trying to accomplish, on the server to protect from untrustworthy </w:t>
      </w:r>
      <w:r w:rsidR="00043245">
        <w:t>callers</w:t>
      </w:r>
      <w:r>
        <w:t xml:space="preserve">, and in the database to ensure data integrity. Having data validation occur at multiple levels in the stack makes </w:t>
      </w:r>
      <w:r w:rsidR="00043245">
        <w:t xml:space="preserve">creating common and </w:t>
      </w:r>
      <w:r>
        <w:t>consistent validation logic imp</w:t>
      </w:r>
      <w:r w:rsidR="007A5B9C">
        <w:t xml:space="preserve">ortant to the user experience. </w:t>
      </w:r>
      <w:r>
        <w:t>This section covers data validation techniques</w:t>
      </w:r>
      <w:r w:rsidR="007769EF">
        <w:t xml:space="preserve"> you can use to validate your data on </w:t>
      </w:r>
      <w:r w:rsidR="00043245">
        <w:t xml:space="preserve">both </w:t>
      </w:r>
      <w:r w:rsidR="007769EF">
        <w:t>the server and the client</w:t>
      </w:r>
      <w:r>
        <w:t>.</w:t>
      </w:r>
    </w:p>
    <w:p w:rsidR="00ED15A6" w:rsidRDefault="00ED15A6" w:rsidP="00FF04BD">
      <w:pPr>
        <w:pStyle w:val="Heading2"/>
      </w:pPr>
      <w:r>
        <w:t xml:space="preserve">Data </w:t>
      </w:r>
      <w:r w:rsidR="00043245">
        <w:t>A</w:t>
      </w:r>
      <w:r>
        <w:t xml:space="preserve">nnotation </w:t>
      </w:r>
      <w:r w:rsidR="00043245">
        <w:t>A</w:t>
      </w:r>
      <w:r>
        <w:t>ttributes</w:t>
      </w:r>
    </w:p>
    <w:p w:rsidR="00A47E76" w:rsidRDefault="00A47E76">
      <w:pPr>
        <w:pStyle w:val="ppBodyText"/>
      </w:pPr>
      <w:r>
        <w:t>A</w:t>
      </w:r>
      <w:r w:rsidR="00ED15A6">
        <w:t xml:space="preserve">pplying data annotation attributes to your model allows ASP.NET MVC and </w:t>
      </w:r>
      <w:r w:rsidR="00A521CE">
        <w:t xml:space="preserve">the </w:t>
      </w:r>
      <w:r w:rsidR="00ED15A6">
        <w:t xml:space="preserve">Entity Framework to </w:t>
      </w:r>
      <w:r w:rsidR="007769EF">
        <w:t>provide data validation</w:t>
      </w:r>
      <w:r w:rsidR="00043245">
        <w:t xml:space="preserve"> at the server level</w:t>
      </w:r>
      <w:r>
        <w:t>.</w:t>
      </w:r>
      <w:r w:rsidR="00043245">
        <w:t xml:space="preserve"> As mentioned in the </w:t>
      </w:r>
      <w:r w:rsidR="007A5B9C">
        <w:t>"Creating a Data Model"</w:t>
      </w:r>
      <w:r w:rsidR="00043245">
        <w:t xml:space="preserve"> section, </w:t>
      </w:r>
      <w:r w:rsidR="00A521CE">
        <w:t xml:space="preserve">the </w:t>
      </w:r>
      <w:r w:rsidR="00043245">
        <w:t xml:space="preserve">Entity Framework also inspects data annotation attributes on your entity classes </w:t>
      </w:r>
      <w:r w:rsidR="007A5B9C">
        <w:t xml:space="preserve">to create the database schema. </w:t>
      </w:r>
      <w:r w:rsidR="00043245">
        <w:t>You can find t</w:t>
      </w:r>
      <w:r>
        <w:t xml:space="preserve">he standard data annotation attributes in the </w:t>
      </w:r>
      <w:proofErr w:type="spellStart"/>
      <w:r w:rsidRPr="00FF04BD">
        <w:rPr>
          <w:b/>
        </w:rPr>
        <w:t>System.ComponentModel.DataAnnotations</w:t>
      </w:r>
      <w:proofErr w:type="spellEnd"/>
      <w:r>
        <w:t xml:space="preserve"> namespace.</w:t>
      </w:r>
      <w:r w:rsidR="007A5B9C">
        <w:t xml:space="preserve"> </w:t>
      </w:r>
      <w:r w:rsidR="00BE1173">
        <w:t>In this section, data annotation attributes that provide validation are referred to as validation attributes.</w:t>
      </w:r>
    </w:p>
    <w:p w:rsidR="00A47E76" w:rsidRDefault="008B535C" w:rsidP="00A47E76">
      <w:pPr>
        <w:pStyle w:val="ppBodyText"/>
      </w:pPr>
      <w:r>
        <w:t xml:space="preserve">In Mileage Stats, data annotations are most commonly found on the form models. </w:t>
      </w:r>
      <w:r w:rsidR="00A47E76">
        <w:t xml:space="preserve">The following example shows </w:t>
      </w:r>
      <w:r w:rsidR="00BE1173">
        <w:t>the validation</w:t>
      </w:r>
      <w:r w:rsidR="00A47E76">
        <w:t xml:space="preserve"> attributes applied to the </w:t>
      </w:r>
      <w:proofErr w:type="spellStart"/>
      <w:r w:rsidR="00A47E76" w:rsidRPr="00096835">
        <w:rPr>
          <w:b/>
        </w:rPr>
        <w:t>Vehicle</w:t>
      </w:r>
      <w:r>
        <w:rPr>
          <w:b/>
        </w:rPr>
        <w:t>FormModel</w:t>
      </w:r>
      <w:proofErr w:type="spellEnd"/>
      <w:r w:rsidR="00A47E76">
        <w:t xml:space="preserve"> class in the </w:t>
      </w:r>
      <w:proofErr w:type="spellStart"/>
      <w:r w:rsidR="00A47E76" w:rsidRPr="00096835">
        <w:rPr>
          <w:b/>
        </w:rPr>
        <w:t>MileageStats.</w:t>
      </w:r>
      <w:r>
        <w:rPr>
          <w:b/>
        </w:rPr>
        <w:t>Domain</w:t>
      </w:r>
      <w:proofErr w:type="spellEnd"/>
      <w:r>
        <w:t xml:space="preserve"> </w:t>
      </w:r>
      <w:r w:rsidR="00A47E76">
        <w:t>project.</w:t>
      </w:r>
      <w:r w:rsidR="00043245">
        <w:t xml:space="preserve"> The a</w:t>
      </w:r>
      <w:r w:rsidR="00A47E76">
        <w:t xml:space="preserve">ttributes applied to the </w:t>
      </w:r>
      <w:proofErr w:type="spellStart"/>
      <w:r w:rsidR="00A47E76" w:rsidRPr="00FF04BD">
        <w:rPr>
          <w:b/>
        </w:rPr>
        <w:t>Vehicle</w:t>
      </w:r>
      <w:r>
        <w:rPr>
          <w:b/>
        </w:rPr>
        <w:t>FormModel</w:t>
      </w:r>
      <w:r w:rsidR="00A47E76">
        <w:rPr>
          <w:b/>
        </w:rPr>
        <w:t>.Name</w:t>
      </w:r>
      <w:proofErr w:type="spellEnd"/>
      <w:r w:rsidR="00A47E76">
        <w:t xml:space="preserve"> property </w:t>
      </w:r>
      <w:r w:rsidR="00043245">
        <w:t>validate</w:t>
      </w:r>
      <w:r w:rsidR="00A47E76">
        <w:t xml:space="preserve"> the name is </w:t>
      </w:r>
      <w:r w:rsidR="00043245">
        <w:t>not null</w:t>
      </w:r>
      <w:r w:rsidR="00A47E76">
        <w:t xml:space="preserve">, </w:t>
      </w:r>
      <w:r w:rsidR="00043245">
        <w:t>is not an empty string</w:t>
      </w:r>
      <w:r w:rsidR="00A47E76">
        <w:t xml:space="preserve">, is </w:t>
      </w:r>
      <w:r w:rsidR="00043245">
        <w:t xml:space="preserve">no more than </w:t>
      </w:r>
      <w:r w:rsidR="00A47E76">
        <w:t xml:space="preserve">20 characters, </w:t>
      </w:r>
      <w:r w:rsidR="00043245">
        <w:t xml:space="preserve">and does not contain </w:t>
      </w:r>
      <w:r w:rsidR="00A47E76">
        <w:t>script</w:t>
      </w:r>
      <w:r w:rsidR="00BE1173">
        <w:t xml:space="preserve"> injection</w:t>
      </w:r>
      <w:r w:rsidR="00A47E76">
        <w:t xml:space="preserve"> </w:t>
      </w:r>
      <w:r w:rsidR="00043245">
        <w:t>characters</w:t>
      </w:r>
      <w:r w:rsidR="007A5B9C">
        <w:t xml:space="preserve">. </w:t>
      </w:r>
      <w:r>
        <w:t>V</w:t>
      </w:r>
      <w:r w:rsidR="00BE1173">
        <w:t xml:space="preserve">alidation </w:t>
      </w:r>
      <w:r w:rsidR="00A47E76">
        <w:t>at</w:t>
      </w:r>
      <w:r w:rsidR="007A5B9C">
        <w:t xml:space="preserve">tributes </w:t>
      </w:r>
      <w:r>
        <w:t xml:space="preserve">also </w:t>
      </w:r>
      <w:r w:rsidR="007A5B9C">
        <w:t xml:space="preserve">support localization. </w:t>
      </w:r>
      <w:r w:rsidR="00A47E76">
        <w:t xml:space="preserve">By using the resource names the error messages </w:t>
      </w:r>
      <w:r w:rsidR="00BE1173">
        <w:t>are</w:t>
      </w:r>
      <w:r w:rsidR="00A47E76">
        <w:t xml:space="preserve"> loaded from </w:t>
      </w:r>
      <w:r w:rsidR="00BE1173">
        <w:t xml:space="preserve">a </w:t>
      </w:r>
      <w:r w:rsidR="00A47E76">
        <w:t>RESX file.</w:t>
      </w:r>
    </w:p>
    <w:p w:rsidR="00A47E76" w:rsidRDefault="00A47E76" w:rsidP="00A47E76">
      <w:pPr>
        <w:pStyle w:val="ppCodeLanguage"/>
      </w:pPr>
      <w:r>
        <w:t>C#</w:t>
      </w:r>
    </w:p>
    <w:p w:rsidR="00A47E76" w:rsidRDefault="00A47E76" w:rsidP="00A47E76">
      <w:pPr>
        <w:pStyle w:val="ppCode"/>
      </w:pPr>
      <w:r>
        <w:t>// Contained in Vehicle</w:t>
      </w:r>
      <w:r w:rsidR="008B535C">
        <w:t>FormModel</w:t>
      </w:r>
      <w:r>
        <w:t>.cs</w:t>
      </w:r>
    </w:p>
    <w:p w:rsidR="00A47E76" w:rsidRPr="00096835" w:rsidRDefault="00A47E76" w:rsidP="00A47E76">
      <w:pPr>
        <w:pStyle w:val="ppCode"/>
      </w:pPr>
      <w:r w:rsidRPr="00096835">
        <w:t>[StringLength(20, </w:t>
      </w:r>
    </w:p>
    <w:p w:rsidR="00A47E76" w:rsidRPr="00096835" w:rsidRDefault="00A47E76" w:rsidP="00A47E76">
      <w:pPr>
        <w:pStyle w:val="ppCode"/>
      </w:pPr>
      <w:r w:rsidRPr="00096835">
        <w:t>  ErrorMessageResourceName = "VehicleNameStringLengthValidationError", </w:t>
      </w:r>
    </w:p>
    <w:p w:rsidR="00A47E76" w:rsidRPr="00096835" w:rsidRDefault="00A47E76" w:rsidP="00A47E76">
      <w:pPr>
        <w:pStyle w:val="ppCode"/>
      </w:pPr>
      <w:r w:rsidRPr="00096835">
        <w:t>  ErrorMessageResourceType = typeof(Resources))]</w:t>
      </w:r>
    </w:p>
    <w:p w:rsidR="00A47E76" w:rsidRPr="00096835" w:rsidRDefault="00A47E76" w:rsidP="00A47E76">
      <w:pPr>
        <w:pStyle w:val="ppCode"/>
      </w:pPr>
      <w:r w:rsidRPr="00096835">
        <w:t>[TextLineInputValidator]</w:t>
      </w:r>
    </w:p>
    <w:p w:rsidR="00A47E76" w:rsidRPr="00096835" w:rsidRDefault="00A47E76" w:rsidP="00A47E76">
      <w:pPr>
        <w:pStyle w:val="ppCode"/>
      </w:pPr>
      <w:r w:rsidRPr="00096835">
        <w:t>[Required(AllowEmptyStrings = false, </w:t>
      </w:r>
    </w:p>
    <w:p w:rsidR="00A47E76" w:rsidRPr="00096835" w:rsidRDefault="00A47E76" w:rsidP="00A47E76">
      <w:pPr>
        <w:pStyle w:val="ppCode"/>
      </w:pPr>
      <w:r w:rsidRPr="00096835">
        <w:t>  ErrorMessageResourceName = "VehicleNameRequired", </w:t>
      </w:r>
    </w:p>
    <w:p w:rsidR="00A47E76" w:rsidRPr="00096835" w:rsidRDefault="00A47E76" w:rsidP="00A47E76">
      <w:pPr>
        <w:pStyle w:val="ppCode"/>
      </w:pPr>
      <w:r w:rsidRPr="00096835">
        <w:t>  ErrorMessageResourceType = typeof(Resources))]</w:t>
      </w:r>
    </w:p>
    <w:p w:rsidR="00A47E76" w:rsidRPr="00096835" w:rsidRDefault="00A47E76" w:rsidP="00A47E76">
      <w:pPr>
        <w:pStyle w:val="ppCode"/>
      </w:pPr>
      <w:r w:rsidRPr="00096835">
        <w:lastRenderedPageBreak/>
        <w:t>public string Name { get; set; }</w:t>
      </w:r>
    </w:p>
    <w:p w:rsidR="00A47E76" w:rsidRDefault="00043245" w:rsidP="00FF04BD">
      <w:pPr>
        <w:pStyle w:val="Heading2"/>
      </w:pPr>
      <w:r>
        <w:t>Validating Data in MVC</w:t>
      </w:r>
    </w:p>
    <w:p w:rsidR="00BE1173" w:rsidRDefault="007769EF">
      <w:pPr>
        <w:pStyle w:val="ppBodyText"/>
      </w:pPr>
      <w:r>
        <w:t xml:space="preserve">The ASP.NET MVC default model binder uses the </w:t>
      </w:r>
      <w:r w:rsidRPr="00FF04BD">
        <w:rPr>
          <w:b/>
        </w:rPr>
        <w:t>Validator</w:t>
      </w:r>
      <w:r>
        <w:t xml:space="preserve"> and </w:t>
      </w:r>
      <w:proofErr w:type="spellStart"/>
      <w:r w:rsidRPr="00FF04BD">
        <w:rPr>
          <w:b/>
        </w:rPr>
        <w:t>ValidationContext</w:t>
      </w:r>
      <w:proofErr w:type="spellEnd"/>
      <w:r>
        <w:rPr>
          <w:b/>
        </w:rPr>
        <w:t xml:space="preserve"> </w:t>
      </w:r>
      <w:r w:rsidRPr="00FF04BD">
        <w:t>classes</w:t>
      </w:r>
      <w:r>
        <w:t xml:space="preserve"> </w:t>
      </w:r>
      <w:r w:rsidR="00906AD1">
        <w:t>when</w:t>
      </w:r>
      <w:r>
        <w:t xml:space="preserve"> parsing incoming data into </w:t>
      </w:r>
      <w:r w:rsidR="00346AD8">
        <w:t>an instance of your model class</w:t>
      </w:r>
      <w:r w:rsidR="007A5B9C">
        <w:t xml:space="preserve">. </w:t>
      </w:r>
      <w:r w:rsidR="00BE1173">
        <w:t xml:space="preserve">These two classes work together to validate the data based on the validation attributes you have applied. </w:t>
      </w:r>
    </w:p>
    <w:p w:rsidR="00ED15A6" w:rsidRDefault="007769EF">
      <w:pPr>
        <w:pStyle w:val="ppBodyText"/>
      </w:pPr>
      <w:r>
        <w:t xml:space="preserve">If any of the validation fails, </w:t>
      </w:r>
      <w:proofErr w:type="spellStart"/>
      <w:r w:rsidRPr="00FF04BD">
        <w:rPr>
          <w:b/>
        </w:rPr>
        <w:t>AddModelError</w:t>
      </w:r>
      <w:proofErr w:type="spellEnd"/>
      <w:r>
        <w:t xml:space="preserve"> is called on the </w:t>
      </w:r>
      <w:proofErr w:type="spellStart"/>
      <w:r w:rsidRPr="00FF04BD">
        <w:rPr>
          <w:b/>
        </w:rPr>
        <w:t>ModelState</w:t>
      </w:r>
      <w:proofErr w:type="spellEnd"/>
      <w:r>
        <w:t xml:space="preserve"> class</w:t>
      </w:r>
      <w:r w:rsidR="00373BF2">
        <w:t xml:space="preserve">. </w:t>
      </w:r>
      <w:proofErr w:type="spellStart"/>
      <w:r w:rsidRPr="00FF04BD">
        <w:rPr>
          <w:b/>
        </w:rPr>
        <w:t>ModelState.IsValid</w:t>
      </w:r>
      <w:proofErr w:type="spellEnd"/>
      <w:r>
        <w:rPr>
          <w:b/>
        </w:rPr>
        <w:t xml:space="preserve"> </w:t>
      </w:r>
      <w:r>
        <w:t>returns false</w:t>
      </w:r>
      <w:r w:rsidR="007C4393">
        <w:t xml:space="preserve"> when </w:t>
      </w:r>
      <w:proofErr w:type="spellStart"/>
      <w:r w:rsidR="007C4393" w:rsidRPr="007C4393">
        <w:rPr>
          <w:b/>
        </w:rPr>
        <w:t>ModelState</w:t>
      </w:r>
      <w:proofErr w:type="spellEnd"/>
      <w:r w:rsidR="007C4393">
        <w:t xml:space="preserve"> has one or more errors</w:t>
      </w:r>
      <w:r>
        <w:t>.</w:t>
      </w:r>
      <w:r w:rsidR="007A5B9C">
        <w:t xml:space="preserve"> </w:t>
      </w:r>
      <w:r w:rsidR="00E01443">
        <w:t>Because all this happens before you</w:t>
      </w:r>
      <w:r w:rsidR="00F10147">
        <w:t>r</w:t>
      </w:r>
      <w:r w:rsidR="00E01443">
        <w:t xml:space="preserve"> action is called, validating data in your </w:t>
      </w:r>
      <w:r w:rsidR="0062415E">
        <w:t xml:space="preserve">controller actions </w:t>
      </w:r>
      <w:r w:rsidR="00E01443">
        <w:t xml:space="preserve">is that </w:t>
      </w:r>
      <w:r w:rsidR="007A5B9C">
        <w:t xml:space="preserve">much easier. </w:t>
      </w:r>
      <w:r w:rsidR="0062415E">
        <w:t xml:space="preserve">The following example shows </w:t>
      </w:r>
      <w:r w:rsidR="00E01443">
        <w:t xml:space="preserve">the </w:t>
      </w:r>
      <w:proofErr w:type="spellStart"/>
      <w:r w:rsidR="00E01443" w:rsidRPr="00FF04BD">
        <w:rPr>
          <w:b/>
        </w:rPr>
        <w:t>FillupController</w:t>
      </w:r>
      <w:proofErr w:type="spellEnd"/>
      <w:r w:rsidR="00E01443">
        <w:t xml:space="preserve"> </w:t>
      </w:r>
      <w:r w:rsidR="00A47E76">
        <w:t xml:space="preserve">using </w:t>
      </w:r>
      <w:proofErr w:type="spellStart"/>
      <w:r w:rsidR="00A47E76" w:rsidRPr="00FF04BD">
        <w:rPr>
          <w:b/>
        </w:rPr>
        <w:t>ModelState.IsValid</w:t>
      </w:r>
      <w:proofErr w:type="spellEnd"/>
      <w:r w:rsidR="00A47E76">
        <w:t xml:space="preserve"> </w:t>
      </w:r>
      <w:r w:rsidR="0062415E">
        <w:t>before making the update.</w:t>
      </w:r>
    </w:p>
    <w:p w:rsidR="00A47E76" w:rsidRDefault="00A47E76" w:rsidP="00FF04BD">
      <w:pPr>
        <w:pStyle w:val="ppCodeLanguage"/>
      </w:pPr>
      <w:r>
        <w:t>C#</w:t>
      </w:r>
    </w:p>
    <w:p w:rsidR="00A47E76" w:rsidRDefault="00A47E76" w:rsidP="00FF04BD">
      <w:pPr>
        <w:pStyle w:val="ppCode"/>
      </w:pPr>
      <w:r>
        <w:t xml:space="preserve">// contained in </w:t>
      </w:r>
      <w:r w:rsidR="00E01443">
        <w:t>FillupController</w:t>
      </w:r>
      <w:r>
        <w:t>.cs</w:t>
      </w:r>
    </w:p>
    <w:p w:rsidR="00E01443" w:rsidRPr="00FF04BD" w:rsidRDefault="00E01443" w:rsidP="00FF04BD">
      <w:pPr>
        <w:pStyle w:val="ppCode"/>
      </w:pPr>
      <w:r w:rsidRPr="00FF04BD">
        <w:t>[Authorize]</w:t>
      </w:r>
    </w:p>
    <w:p w:rsidR="00E01443" w:rsidRDefault="00E01443" w:rsidP="00FF04BD">
      <w:pPr>
        <w:pStyle w:val="ppCode"/>
      </w:pPr>
      <w:r w:rsidRPr="00FF04BD">
        <w:t>[HttpPost]</w:t>
      </w:r>
    </w:p>
    <w:p w:rsidR="00583D8F" w:rsidRPr="00FF04BD" w:rsidRDefault="00583D8F" w:rsidP="00FF04BD">
      <w:pPr>
        <w:pStyle w:val="ppCode"/>
      </w:pPr>
      <w:r>
        <w:t>...</w:t>
      </w:r>
    </w:p>
    <w:p w:rsidR="00EA5037" w:rsidRDefault="00EA5037" w:rsidP="00EA5037">
      <w:pPr>
        <w:pStyle w:val="ppCode"/>
      </w:pPr>
      <w:r>
        <w:t>{</w:t>
      </w:r>
    </w:p>
    <w:p w:rsidR="00EA5037" w:rsidRDefault="00EA5037" w:rsidP="00EA5037">
      <w:pPr>
        <w:pStyle w:val="ppCode"/>
      </w:pPr>
      <w:r>
        <w:tab/>
        <w:t>var vehicles = Using&lt;GetVehicleListForUser&gt;()</w:t>
      </w:r>
    </w:p>
    <w:p w:rsidR="00EA5037" w:rsidRDefault="00EA5037" w:rsidP="00EA5037">
      <w:pPr>
        <w:pStyle w:val="ppCode"/>
      </w:pPr>
      <w:r>
        <w:tab/>
      </w:r>
      <w:r>
        <w:tab/>
        <w:t>.Execute(CurrentUserId );</w:t>
      </w:r>
    </w:p>
    <w:p w:rsidR="00EA5037" w:rsidRDefault="00EA5037" w:rsidP="00EA5037">
      <w:pPr>
        <w:pStyle w:val="ppCode"/>
      </w:pPr>
    </w:p>
    <w:p w:rsidR="00EA5037" w:rsidRDefault="00EA5037" w:rsidP="00EA5037">
      <w:pPr>
        <w:pStyle w:val="ppCode"/>
      </w:pPr>
      <w:r>
        <w:tab/>
        <w:t>if (ModelState.IsValid)</w:t>
      </w:r>
    </w:p>
    <w:p w:rsidR="00EA5037" w:rsidRDefault="00EA5037" w:rsidP="00EA5037">
      <w:pPr>
        <w:pStyle w:val="ppCode"/>
      </w:pPr>
      <w:r>
        <w:tab/>
        <w:t>{</w:t>
      </w:r>
    </w:p>
    <w:p w:rsidR="00EA5037" w:rsidRDefault="00EA5037" w:rsidP="00EA5037">
      <w:pPr>
        <w:pStyle w:val="ppCode"/>
      </w:pPr>
      <w:r>
        <w:tab/>
      </w:r>
      <w:r>
        <w:tab/>
        <w:t>var errors = Using&lt;CanAddFillup&gt;()</w:t>
      </w:r>
    </w:p>
    <w:p w:rsidR="00EA5037" w:rsidRDefault="00EA5037" w:rsidP="00EA5037">
      <w:pPr>
        <w:pStyle w:val="ppCode"/>
      </w:pPr>
      <w:r>
        <w:tab/>
      </w:r>
      <w:r>
        <w:tab/>
      </w:r>
      <w:r>
        <w:tab/>
        <w:t>.Execute(CurrentUserId, vehicleId, model);</w:t>
      </w:r>
    </w:p>
    <w:p w:rsidR="00EA5037" w:rsidRDefault="00EA5037" w:rsidP="00EA5037">
      <w:pPr>
        <w:pStyle w:val="ppCode"/>
      </w:pPr>
    </w:p>
    <w:p w:rsidR="00EA5037" w:rsidRDefault="00EA5037" w:rsidP="00EA5037">
      <w:pPr>
        <w:pStyle w:val="ppCode"/>
      </w:pPr>
      <w:r>
        <w:tab/>
      </w:r>
      <w:r>
        <w:tab/>
        <w:t>ModelState.AddModelErrors(errors, "AddFillup");</w:t>
      </w:r>
    </w:p>
    <w:p w:rsidR="00EA5037" w:rsidRDefault="00EA5037" w:rsidP="00EA5037">
      <w:pPr>
        <w:pStyle w:val="ppCode"/>
      </w:pPr>
    </w:p>
    <w:p w:rsidR="00EA5037" w:rsidRDefault="00EA5037" w:rsidP="00EA5037">
      <w:pPr>
        <w:pStyle w:val="ppCode"/>
      </w:pPr>
      <w:r>
        <w:tab/>
      </w:r>
      <w:r>
        <w:tab/>
        <w:t>if (ModelState.IsValid)</w:t>
      </w:r>
    </w:p>
    <w:p w:rsidR="00EA5037" w:rsidRDefault="00EA5037" w:rsidP="00EA5037">
      <w:pPr>
        <w:pStyle w:val="ppCode"/>
      </w:pPr>
      <w:r>
        <w:tab/>
      </w:r>
      <w:r>
        <w:tab/>
        <w:t>{</w:t>
      </w:r>
    </w:p>
    <w:p w:rsidR="00EA5037" w:rsidRDefault="00EA5037" w:rsidP="00EA5037">
      <w:pPr>
        <w:pStyle w:val="ppCode"/>
      </w:pPr>
      <w:r>
        <w:tab/>
      </w:r>
      <w:r>
        <w:tab/>
      </w:r>
      <w:r>
        <w:tab/>
        <w:t>Using&lt;AddFillupToVehicle&gt;()</w:t>
      </w:r>
      <w:r>
        <w:br/>
      </w:r>
      <w:r>
        <w:tab/>
      </w:r>
      <w:r>
        <w:tab/>
      </w:r>
      <w:r>
        <w:tab/>
      </w:r>
      <w:r>
        <w:tab/>
        <w:t>.Execute(CurrentUserId, vehicleId, model);</w:t>
      </w:r>
    </w:p>
    <w:p w:rsidR="00EA5037" w:rsidRDefault="00EA5037" w:rsidP="00EA5037">
      <w:pPr>
        <w:pStyle w:val="ppCode"/>
      </w:pPr>
    </w:p>
    <w:p w:rsidR="00EA5037" w:rsidRDefault="00EA5037" w:rsidP="00EA5037">
      <w:pPr>
        <w:pStyle w:val="ppCode"/>
      </w:pPr>
      <w:r>
        <w:tab/>
      </w:r>
      <w:r>
        <w:tab/>
      </w:r>
      <w:r>
        <w:tab/>
        <w:t>TempData["LastActionMessage"] = Resources</w:t>
      </w:r>
      <w:r>
        <w:br/>
      </w:r>
      <w:r>
        <w:tab/>
      </w:r>
      <w:r>
        <w:tab/>
      </w:r>
      <w:r>
        <w:tab/>
      </w:r>
      <w:r>
        <w:tab/>
        <w:t>.VehicleController_AddFillupSuccessMessage;</w:t>
      </w:r>
    </w:p>
    <w:p w:rsidR="00EA5037" w:rsidRDefault="00EA5037" w:rsidP="00EA5037">
      <w:pPr>
        <w:pStyle w:val="ppCode"/>
      </w:pPr>
      <w:r>
        <w:tab/>
      </w:r>
      <w:r>
        <w:tab/>
      </w:r>
      <w:r>
        <w:tab/>
        <w:t>return RedirectToAction("List", "Fillup",</w:t>
      </w:r>
      <w:r>
        <w:br/>
      </w:r>
      <w:r>
        <w:tab/>
      </w:r>
      <w:r>
        <w:tab/>
      </w:r>
      <w:r>
        <w:tab/>
      </w:r>
      <w:r>
        <w:tab/>
      </w:r>
      <w:r>
        <w:tab/>
        <w:t xml:space="preserve"> new { vehicleId = vehicleId });</w:t>
      </w:r>
    </w:p>
    <w:p w:rsidR="00EA5037" w:rsidRDefault="00EA5037" w:rsidP="00EA5037">
      <w:pPr>
        <w:pStyle w:val="ppCode"/>
      </w:pPr>
      <w:r>
        <w:tab/>
      </w:r>
      <w:r>
        <w:tab/>
        <w:t>}</w:t>
      </w:r>
    </w:p>
    <w:p w:rsidR="00EA5037" w:rsidRDefault="00EA5037" w:rsidP="00EA5037">
      <w:pPr>
        <w:pStyle w:val="ppCode"/>
      </w:pPr>
      <w:r>
        <w:tab/>
        <w:t>}</w:t>
      </w:r>
    </w:p>
    <w:p w:rsidR="00EA5037" w:rsidRDefault="00EA5037" w:rsidP="00EA5037">
      <w:pPr>
        <w:pStyle w:val="ppCode"/>
      </w:pPr>
    </w:p>
    <w:p w:rsidR="00EA5037" w:rsidRDefault="00EA5037" w:rsidP="00EA5037">
      <w:pPr>
        <w:pStyle w:val="ppCode"/>
      </w:pPr>
      <w:r>
        <w:tab/>
        <w:t>...</w:t>
      </w:r>
    </w:p>
    <w:p w:rsidR="00EA5037" w:rsidRDefault="00EA5037" w:rsidP="00EA5037">
      <w:pPr>
        <w:pStyle w:val="ppCode"/>
      </w:pPr>
      <w:r>
        <w:tab/>
      </w:r>
    </w:p>
    <w:p w:rsidR="00EA5037" w:rsidRDefault="00EA5037" w:rsidP="00EA5037">
      <w:pPr>
        <w:pStyle w:val="ppCode"/>
      </w:pPr>
      <w:r>
        <w:tab/>
        <w:t>var viewModel = new FillupAddViewModel</w:t>
      </w:r>
    </w:p>
    <w:p w:rsidR="00EA5037" w:rsidRDefault="00EA5037" w:rsidP="00EA5037">
      <w:pPr>
        <w:pStyle w:val="ppCode"/>
      </w:pPr>
      <w:r>
        <w:tab/>
        <w:t>{</w:t>
      </w:r>
    </w:p>
    <w:p w:rsidR="00EA5037" w:rsidRDefault="00EA5037" w:rsidP="00EA5037">
      <w:pPr>
        <w:pStyle w:val="ppCode"/>
      </w:pPr>
      <w:r>
        <w:tab/>
      </w:r>
      <w:r>
        <w:tab/>
        <w:t>...</w:t>
      </w:r>
    </w:p>
    <w:p w:rsidR="00EA5037" w:rsidRDefault="00EA5037" w:rsidP="00EA5037">
      <w:pPr>
        <w:pStyle w:val="ppCode"/>
      </w:pPr>
      <w:r>
        <w:tab/>
        <w:t>};</w:t>
      </w:r>
    </w:p>
    <w:p w:rsidR="00EA5037" w:rsidRDefault="00EA5037" w:rsidP="00EA5037">
      <w:pPr>
        <w:pStyle w:val="ppCode"/>
      </w:pPr>
    </w:p>
    <w:p w:rsidR="00EA5037" w:rsidRDefault="00EA5037" w:rsidP="00EA5037">
      <w:pPr>
        <w:pStyle w:val="ppCode"/>
      </w:pPr>
      <w:r>
        <w:tab/>
        <w:t>return View(viewModel);</w:t>
      </w:r>
    </w:p>
    <w:p w:rsidR="00A47E76" w:rsidRPr="00FF04BD" w:rsidRDefault="00EA5037" w:rsidP="00FF04BD">
      <w:pPr>
        <w:pStyle w:val="ppCode"/>
      </w:pPr>
      <w:r>
        <w:lastRenderedPageBreak/>
        <w:t>}</w:t>
      </w:r>
    </w:p>
    <w:p w:rsidR="007C4393" w:rsidRDefault="007C4393" w:rsidP="007C4393">
      <w:pPr>
        <w:pStyle w:val="ppNote"/>
      </w:pPr>
      <w:r>
        <w:t xml:space="preserve">In the previous example, </w:t>
      </w:r>
      <w:r w:rsidR="00366F3B">
        <w:t>invoking the handler</w:t>
      </w:r>
      <w:r>
        <w:t xml:space="preserve"> </w:t>
      </w:r>
      <w:proofErr w:type="spellStart"/>
      <w:r w:rsidRPr="007C4393">
        <w:rPr>
          <w:b/>
        </w:rPr>
        <w:t>CanAddFillup</w:t>
      </w:r>
      <w:proofErr w:type="spellEnd"/>
      <w:r>
        <w:t xml:space="preserve"> returns a </w:t>
      </w:r>
      <w:r w:rsidR="00366F3B">
        <w:t xml:space="preserve">collection </w:t>
      </w:r>
      <w:proofErr w:type="spellStart"/>
      <w:r w:rsidRPr="007C4393">
        <w:rPr>
          <w:b/>
        </w:rPr>
        <w:t>ValidationResult</w:t>
      </w:r>
      <w:proofErr w:type="spellEnd"/>
      <w:r>
        <w:t xml:space="preserve">. These are validation results returned from the business services layer. The </w:t>
      </w:r>
      <w:proofErr w:type="spellStart"/>
      <w:r w:rsidRPr="007C4393">
        <w:rPr>
          <w:b/>
        </w:rPr>
        <w:t>AddModelErrors</w:t>
      </w:r>
      <w:proofErr w:type="spellEnd"/>
      <w:r>
        <w:t xml:space="preserve"> extension method iterates over the </w:t>
      </w:r>
      <w:proofErr w:type="spellStart"/>
      <w:r w:rsidRPr="007C4393">
        <w:rPr>
          <w:b/>
        </w:rPr>
        <w:t>ValidationResult</w:t>
      </w:r>
      <w:proofErr w:type="spellEnd"/>
      <w:r>
        <w:t xml:space="preserve"> collection and call</w:t>
      </w:r>
      <w:r w:rsidR="0054612E">
        <w:t>s</w:t>
      </w:r>
      <w:r>
        <w:t xml:space="preserve"> </w:t>
      </w:r>
      <w:proofErr w:type="spellStart"/>
      <w:r w:rsidRPr="007C4393">
        <w:rPr>
          <w:b/>
        </w:rPr>
        <w:t>ModelState.AddModelError</w:t>
      </w:r>
      <w:proofErr w:type="spellEnd"/>
      <w:r w:rsidR="0054612E" w:rsidRPr="00583D8F">
        <w:t xml:space="preserve"> for each</w:t>
      </w:r>
      <w:r>
        <w:t>. This level of indirection keeps the business services layer from depending on ASP.NET MVC.</w:t>
      </w:r>
    </w:p>
    <w:p w:rsidR="00983408" w:rsidRDefault="00983408" w:rsidP="00FF04BD">
      <w:pPr>
        <w:pStyle w:val="Heading2"/>
      </w:pPr>
      <w:r>
        <w:t>Creating Custom Validation Attributes</w:t>
      </w:r>
    </w:p>
    <w:p w:rsidR="00983408" w:rsidRPr="002C2C36" w:rsidRDefault="00983408" w:rsidP="00983408">
      <w:pPr>
        <w:pStyle w:val="ppBodyText"/>
      </w:pPr>
      <w:r>
        <w:t xml:space="preserve">When the standard </w:t>
      </w:r>
      <w:r w:rsidR="00BE1173">
        <w:t>validation</w:t>
      </w:r>
      <w:r>
        <w:t xml:space="preserve"> attributes don</w:t>
      </w:r>
      <w:r w:rsidR="007A5B9C">
        <w:t>'</w:t>
      </w:r>
      <w:r>
        <w:t>t provide what you</w:t>
      </w:r>
      <w:r w:rsidR="007A5B9C">
        <w:t xml:space="preserve"> need, you can write your own. </w:t>
      </w:r>
      <w:r>
        <w:t xml:space="preserve">All </w:t>
      </w:r>
      <w:r w:rsidR="00BE1173">
        <w:t xml:space="preserve">the standard validation attributes </w:t>
      </w:r>
      <w:r>
        <w:t xml:space="preserve">derive from the </w:t>
      </w:r>
      <w:proofErr w:type="spellStart"/>
      <w:r w:rsidRPr="002C2C36">
        <w:rPr>
          <w:b/>
        </w:rPr>
        <w:t>ValidationAttribute</w:t>
      </w:r>
      <w:proofErr w:type="spellEnd"/>
      <w:r>
        <w:t xml:space="preserve"> class </w:t>
      </w:r>
      <w:r w:rsidR="00BE1173">
        <w:t xml:space="preserve">containing the abstract </w:t>
      </w:r>
      <w:proofErr w:type="spellStart"/>
      <w:r w:rsidRPr="002C2C36">
        <w:rPr>
          <w:b/>
        </w:rPr>
        <w:t>IsValid</w:t>
      </w:r>
      <w:proofErr w:type="spellEnd"/>
      <w:r>
        <w:t xml:space="preserve"> method</w:t>
      </w:r>
      <w:r w:rsidR="00BE1173">
        <w:t xml:space="preserve"> to implement</w:t>
      </w:r>
      <w:r w:rsidR="007A5B9C">
        <w:t>.</w:t>
      </w:r>
    </w:p>
    <w:p w:rsidR="00983408" w:rsidRDefault="00983408" w:rsidP="007A5B9C">
      <w:pPr>
        <w:pStyle w:val="ppBodyText"/>
      </w:pPr>
      <w:r>
        <w:t>The following example shows the implementation to validate a postal code</w:t>
      </w:r>
      <w:r w:rsidR="00373BF2">
        <w:t xml:space="preserve">. </w:t>
      </w:r>
      <w:r w:rsidR="00A2244F">
        <w:t>The implementation is simpler than would be used in many applications, but it shows cross-field validation on a model object.</w:t>
      </w:r>
    </w:p>
    <w:p w:rsidR="00983408" w:rsidRDefault="00983408" w:rsidP="00983408">
      <w:pPr>
        <w:pStyle w:val="ppCodeLanguage"/>
      </w:pPr>
      <w:r>
        <w:t>C#</w:t>
      </w:r>
    </w:p>
    <w:p w:rsidR="00983408" w:rsidRDefault="00983408" w:rsidP="00983408">
      <w:pPr>
        <w:pStyle w:val="ppCode"/>
      </w:pPr>
      <w:r>
        <w:t>// contained in PostalCodeValidatorAttribute.cs</w:t>
      </w:r>
    </w:p>
    <w:p w:rsidR="00983408" w:rsidRPr="002C2C36" w:rsidRDefault="00983408" w:rsidP="00983408">
      <w:pPr>
        <w:pStyle w:val="ppCode"/>
      </w:pPr>
      <w:r w:rsidRPr="002C2C36">
        <w:t>protected override ValidationResult IsValid(object value, ValidationContext context)</w:t>
      </w:r>
    </w:p>
    <w:p w:rsidR="00983408" w:rsidRPr="002C2C36" w:rsidRDefault="00983408" w:rsidP="00983408">
      <w:pPr>
        <w:pStyle w:val="ppCode"/>
      </w:pPr>
      <w:r w:rsidRPr="002C2C36">
        <w:t>{</w:t>
      </w:r>
    </w:p>
    <w:p w:rsidR="00983408" w:rsidRPr="002C2C36" w:rsidRDefault="00983408" w:rsidP="00983408">
      <w:pPr>
        <w:pStyle w:val="ppCode"/>
      </w:pPr>
      <w:r w:rsidRPr="002C2C36">
        <w:t>  </w:t>
      </w:r>
      <w:r w:rsidR="007D4EEA">
        <w:t>var</w:t>
      </w:r>
      <w:r w:rsidR="007D4EEA" w:rsidRPr="002C2C36">
        <w:t> </w:t>
      </w:r>
      <w:r w:rsidRPr="002C2C36">
        <w:t>userToValidate = context.ObjectInstance as User;</w:t>
      </w:r>
    </w:p>
    <w:p w:rsidR="00983408" w:rsidRPr="002C2C36" w:rsidRDefault="00983408" w:rsidP="00983408">
      <w:pPr>
        <w:pStyle w:val="ppCode"/>
      </w:pPr>
      <w:r w:rsidRPr="002C2C36">
        <w:t>  var memberNames = new List&lt;string&gt;() { context.MemberName };</w:t>
      </w:r>
    </w:p>
    <w:p w:rsidR="00983408" w:rsidRPr="002C2C36" w:rsidRDefault="00983408" w:rsidP="00983408">
      <w:pPr>
        <w:pStyle w:val="ppCode"/>
      </w:pPr>
      <w:r w:rsidRPr="002C2C36">
        <w:t xml:space="preserve"> </w:t>
      </w:r>
    </w:p>
    <w:p w:rsidR="00983408" w:rsidRPr="002C2C36" w:rsidRDefault="00983408" w:rsidP="00983408">
      <w:pPr>
        <w:pStyle w:val="ppCode"/>
      </w:pPr>
      <w:r w:rsidRPr="002C2C36">
        <w:t>  if (userToValidate != null)</w:t>
      </w:r>
    </w:p>
    <w:p w:rsidR="00983408" w:rsidRPr="002C2C36" w:rsidRDefault="00983408" w:rsidP="00983408">
      <w:pPr>
        <w:pStyle w:val="ppCode"/>
      </w:pPr>
      <w:r w:rsidRPr="002C2C36">
        <w:t>  {</w:t>
      </w:r>
    </w:p>
    <w:p w:rsidR="00983408" w:rsidRPr="002C2C36" w:rsidRDefault="00983408" w:rsidP="00983408">
      <w:pPr>
        <w:pStyle w:val="ppCode"/>
      </w:pPr>
      <w:r w:rsidRPr="002C2C36">
        <w:t>    if (string.IsNullOrEmpty(userToValidate.Country) &amp;&amp; </w:t>
      </w:r>
    </w:p>
    <w:p w:rsidR="00983408" w:rsidRPr="002C2C36" w:rsidRDefault="00983408" w:rsidP="00983408">
      <w:pPr>
        <w:pStyle w:val="ppCode"/>
      </w:pPr>
      <w:r w:rsidRPr="002C2C36">
        <w:t>      string.IsNullOrEmpty(userToValidate.PostalCode))</w:t>
      </w:r>
    </w:p>
    <w:p w:rsidR="00983408" w:rsidRPr="002C2C36" w:rsidRDefault="00983408" w:rsidP="00983408">
      <w:pPr>
        <w:pStyle w:val="ppCode"/>
      </w:pPr>
      <w:r w:rsidRPr="002C2C36">
        <w:t>    {</w:t>
      </w:r>
    </w:p>
    <w:p w:rsidR="00983408" w:rsidRPr="002C2C36" w:rsidRDefault="00983408" w:rsidP="00983408">
      <w:pPr>
        <w:pStyle w:val="ppCode"/>
      </w:pPr>
      <w:r w:rsidRPr="002C2C36">
        <w:t>      return ValidationResult.Success;</w:t>
      </w:r>
    </w:p>
    <w:p w:rsidR="00983408" w:rsidRPr="002C2C36" w:rsidRDefault="00983408" w:rsidP="00983408">
      <w:pPr>
        <w:pStyle w:val="ppCode"/>
      </w:pPr>
      <w:r w:rsidRPr="002C2C36">
        <w:t>    }</w:t>
      </w:r>
    </w:p>
    <w:p w:rsidR="00983408" w:rsidRPr="002C2C36" w:rsidRDefault="00983408" w:rsidP="00983408">
      <w:pPr>
        <w:pStyle w:val="ppCode"/>
      </w:pPr>
      <w:r w:rsidRPr="002C2C36">
        <w:t>    if (string.IsNullOrEmpty(userToValidate.PostalCode))</w:t>
      </w:r>
    </w:p>
    <w:p w:rsidR="00983408" w:rsidRPr="002C2C36" w:rsidRDefault="00983408" w:rsidP="00983408">
      <w:pPr>
        <w:pStyle w:val="ppCode"/>
      </w:pPr>
      <w:r w:rsidRPr="002C2C36">
        <w:t>    {</w:t>
      </w:r>
    </w:p>
    <w:p w:rsidR="00983408" w:rsidRPr="002C2C36" w:rsidRDefault="00983408" w:rsidP="00983408">
      <w:pPr>
        <w:pStyle w:val="ppCode"/>
      </w:pPr>
      <w:r w:rsidRPr="002C2C36">
        <w:t>      return ValidationResult.Success;</w:t>
      </w:r>
    </w:p>
    <w:p w:rsidR="00983408" w:rsidRPr="002C2C36" w:rsidRDefault="00983408" w:rsidP="00983408">
      <w:pPr>
        <w:pStyle w:val="ppCode"/>
      </w:pPr>
      <w:r w:rsidRPr="002C2C36">
        <w:t>    }</w:t>
      </w:r>
    </w:p>
    <w:p w:rsidR="00983408" w:rsidRPr="002C2C36" w:rsidRDefault="00983408" w:rsidP="00983408">
      <w:pPr>
        <w:pStyle w:val="ppCode"/>
      </w:pPr>
      <w:r w:rsidRPr="002C2C36">
        <w:t>    if (userToValidate.Country == Resources.UnitedStatesDisplayString)</w:t>
      </w:r>
    </w:p>
    <w:p w:rsidR="00983408" w:rsidRPr="002C2C36" w:rsidRDefault="00983408" w:rsidP="00983408">
      <w:pPr>
        <w:pStyle w:val="ppCode"/>
      </w:pPr>
      <w:r w:rsidRPr="002C2C36">
        <w:t>    {</w:t>
      </w:r>
    </w:p>
    <w:p w:rsidR="00983408" w:rsidRPr="002C2C36" w:rsidRDefault="00983408" w:rsidP="00983408">
      <w:pPr>
        <w:pStyle w:val="ppCode"/>
      </w:pPr>
      <w:r w:rsidRPr="002C2C36">
        <w:t>      if (USPostalCodeRegex.IsMatch(userToValidate.PostalCode))</w:t>
      </w:r>
    </w:p>
    <w:p w:rsidR="00983408" w:rsidRPr="002C2C36" w:rsidRDefault="00983408" w:rsidP="00983408">
      <w:pPr>
        <w:pStyle w:val="ppCode"/>
      </w:pPr>
      <w:r w:rsidRPr="002C2C36">
        <w:t>      {</w:t>
      </w:r>
    </w:p>
    <w:p w:rsidR="00983408" w:rsidRPr="002C2C36" w:rsidRDefault="00983408" w:rsidP="00983408">
      <w:pPr>
        <w:pStyle w:val="ppCode"/>
      </w:pPr>
      <w:r w:rsidRPr="002C2C36">
        <w:t>        return ValidationResult.Success;</w:t>
      </w:r>
    </w:p>
    <w:p w:rsidR="00983408" w:rsidRPr="002C2C36" w:rsidRDefault="00983408" w:rsidP="00983408">
      <w:pPr>
        <w:pStyle w:val="ppCode"/>
      </w:pPr>
      <w:r w:rsidRPr="002C2C36">
        <w:t>      }</w:t>
      </w:r>
    </w:p>
    <w:p w:rsidR="00983408" w:rsidRPr="002C2C36" w:rsidRDefault="00983408" w:rsidP="00983408">
      <w:pPr>
        <w:pStyle w:val="ppCode"/>
      </w:pPr>
      <w:r w:rsidRPr="002C2C36">
        <w:t>      return new ValidationResult(Resources.USPostalCodeValidationErrorMessage, </w:t>
      </w:r>
    </w:p>
    <w:p w:rsidR="00983408" w:rsidRPr="002C2C36" w:rsidRDefault="00983408" w:rsidP="00983408">
      <w:pPr>
        <w:pStyle w:val="ppCode"/>
      </w:pPr>
      <w:r w:rsidRPr="002C2C36">
        <w:t>        memberNames);</w:t>
      </w:r>
    </w:p>
    <w:p w:rsidR="00983408" w:rsidRPr="002C2C36" w:rsidRDefault="00983408" w:rsidP="00983408">
      <w:pPr>
        <w:pStyle w:val="ppCode"/>
      </w:pPr>
      <w:r w:rsidRPr="002C2C36">
        <w:t>    }</w:t>
      </w:r>
    </w:p>
    <w:p w:rsidR="00983408" w:rsidRPr="002C2C36" w:rsidRDefault="00983408" w:rsidP="00983408">
      <w:pPr>
        <w:pStyle w:val="ppCode"/>
      </w:pPr>
      <w:r w:rsidRPr="002C2C36">
        <w:t>    else</w:t>
      </w:r>
    </w:p>
    <w:p w:rsidR="00983408" w:rsidRPr="002C2C36" w:rsidRDefault="00983408" w:rsidP="00983408">
      <w:pPr>
        <w:pStyle w:val="ppCode"/>
      </w:pPr>
      <w:r w:rsidRPr="002C2C36">
        <w:t>    {</w:t>
      </w:r>
    </w:p>
    <w:p w:rsidR="00983408" w:rsidRPr="002C2C36" w:rsidRDefault="00983408" w:rsidP="00983408">
      <w:pPr>
        <w:pStyle w:val="ppCode"/>
      </w:pPr>
      <w:r w:rsidRPr="002C2C36">
        <w:t>      if (InternationalPostalCodeRegex.IsMatch(userToValidate.PostalCode))</w:t>
      </w:r>
    </w:p>
    <w:p w:rsidR="00983408" w:rsidRPr="002C2C36" w:rsidRDefault="00983408" w:rsidP="00983408">
      <w:pPr>
        <w:pStyle w:val="ppCode"/>
      </w:pPr>
      <w:r w:rsidRPr="002C2C36">
        <w:t>      {</w:t>
      </w:r>
    </w:p>
    <w:p w:rsidR="00983408" w:rsidRPr="002C2C36" w:rsidRDefault="00983408" w:rsidP="00983408">
      <w:pPr>
        <w:pStyle w:val="ppCode"/>
      </w:pPr>
      <w:r w:rsidRPr="002C2C36">
        <w:t>        return ValidationResult.Success;</w:t>
      </w:r>
    </w:p>
    <w:p w:rsidR="00983408" w:rsidRPr="002C2C36" w:rsidRDefault="00983408" w:rsidP="00983408">
      <w:pPr>
        <w:pStyle w:val="ppCode"/>
      </w:pPr>
      <w:r w:rsidRPr="002C2C36">
        <w:t>      }</w:t>
      </w:r>
    </w:p>
    <w:p w:rsidR="00983408" w:rsidRPr="002C2C36" w:rsidRDefault="00983408" w:rsidP="00983408">
      <w:pPr>
        <w:pStyle w:val="ppCode"/>
      </w:pPr>
      <w:r w:rsidRPr="002C2C36">
        <w:lastRenderedPageBreak/>
        <w:t>      return new ValidationResult(</w:t>
      </w:r>
    </w:p>
    <w:p w:rsidR="00983408" w:rsidRPr="002C2C36" w:rsidRDefault="00983408" w:rsidP="00983408">
      <w:pPr>
        <w:pStyle w:val="ppCode"/>
      </w:pPr>
      <w:r w:rsidRPr="002C2C36">
        <w:t>        Resources.InternationalPostalCodeValidationErrorMessage, memberNames);</w:t>
      </w:r>
    </w:p>
    <w:p w:rsidR="00983408" w:rsidRPr="002C2C36" w:rsidRDefault="00983408" w:rsidP="00983408">
      <w:pPr>
        <w:pStyle w:val="ppCode"/>
      </w:pPr>
      <w:r w:rsidRPr="002C2C36">
        <w:t>    }</w:t>
      </w:r>
    </w:p>
    <w:p w:rsidR="00983408" w:rsidRPr="002C2C36" w:rsidRDefault="00983408" w:rsidP="00983408">
      <w:pPr>
        <w:pStyle w:val="ppCode"/>
      </w:pPr>
      <w:r w:rsidRPr="002C2C36">
        <w:t>  }</w:t>
      </w:r>
    </w:p>
    <w:p w:rsidR="00983408" w:rsidRPr="002C2C36" w:rsidRDefault="00983408" w:rsidP="00983408">
      <w:pPr>
        <w:pStyle w:val="ppCode"/>
      </w:pPr>
      <w:r w:rsidRPr="002C2C36">
        <w:t>  return ValidationResult.Success;</w:t>
      </w:r>
    </w:p>
    <w:p w:rsidR="00983408" w:rsidRDefault="00983408" w:rsidP="00FF04BD">
      <w:pPr>
        <w:pStyle w:val="ppCode"/>
      </w:pPr>
      <w:r w:rsidRPr="002C2C36">
        <w:t>}</w:t>
      </w:r>
    </w:p>
    <w:p w:rsidR="00266C7C" w:rsidRDefault="00983408" w:rsidP="00FF04BD">
      <w:pPr>
        <w:pStyle w:val="Heading2"/>
      </w:pPr>
      <w:r>
        <w:t xml:space="preserve">Handling Complex Data </w:t>
      </w:r>
      <w:r w:rsidR="00266C7C">
        <w:t>Validation</w:t>
      </w:r>
    </w:p>
    <w:p w:rsidR="00E01443" w:rsidRDefault="00E01443">
      <w:pPr>
        <w:pStyle w:val="ppBodyText"/>
      </w:pPr>
      <w:r>
        <w:t xml:space="preserve">You may have noticed </w:t>
      </w:r>
      <w:r w:rsidR="003B31FE">
        <w:t xml:space="preserve">in the </w:t>
      </w:r>
      <w:r w:rsidR="00983408">
        <w:t>earlier</w:t>
      </w:r>
      <w:r w:rsidR="003B31FE">
        <w:t xml:space="preserve"> </w:t>
      </w:r>
      <w:r w:rsidR="00983408">
        <w:t xml:space="preserve">example that the </w:t>
      </w:r>
      <w:proofErr w:type="spellStart"/>
      <w:r w:rsidR="00983408" w:rsidRPr="00FF04BD">
        <w:rPr>
          <w:b/>
        </w:rPr>
        <w:t>FillupController.Add</w:t>
      </w:r>
      <w:proofErr w:type="spellEnd"/>
      <w:r w:rsidR="00983408">
        <w:t xml:space="preserve"> method calls </w:t>
      </w:r>
      <w:proofErr w:type="spellStart"/>
      <w:r w:rsidRPr="00FF04BD">
        <w:rPr>
          <w:b/>
        </w:rPr>
        <w:t>ModelState.IsValid</w:t>
      </w:r>
      <w:proofErr w:type="spellEnd"/>
      <w:r>
        <w:t xml:space="preserve"> twice.</w:t>
      </w:r>
      <w:r w:rsidR="00983408">
        <w:t xml:space="preserve"> T</w:t>
      </w:r>
      <w:r w:rsidR="003B31FE">
        <w:t xml:space="preserve">he </w:t>
      </w:r>
      <w:proofErr w:type="spellStart"/>
      <w:r w:rsidR="003B31FE" w:rsidRPr="003B31FE">
        <w:rPr>
          <w:b/>
        </w:rPr>
        <w:t>CanAddFillup</w:t>
      </w:r>
      <w:proofErr w:type="spellEnd"/>
      <w:r w:rsidR="003B31FE">
        <w:t xml:space="preserve"> </w:t>
      </w:r>
      <w:r w:rsidR="00D53641">
        <w:t xml:space="preserve">handler </w:t>
      </w:r>
      <w:r w:rsidR="00983408">
        <w:t xml:space="preserve">in the following example contains validation logic that </w:t>
      </w:r>
      <w:r w:rsidR="0054612E">
        <w:t>uses multiple objects in the domain model and requires additional database access</w:t>
      </w:r>
      <w:r w:rsidR="00373BF2">
        <w:t xml:space="preserve">. </w:t>
      </w:r>
      <w:r w:rsidR="0054612E">
        <w:t xml:space="preserve">This validation logic is not suited for a single </w:t>
      </w:r>
      <w:r w:rsidR="00983408">
        <w:t xml:space="preserve">custom </w:t>
      </w:r>
      <w:proofErr w:type="spellStart"/>
      <w:r w:rsidR="00983408" w:rsidRPr="00FF04BD">
        <w:rPr>
          <w:b/>
        </w:rPr>
        <w:t>ValidationAttribute</w:t>
      </w:r>
      <w:proofErr w:type="spellEnd"/>
      <w:r w:rsidR="00983408" w:rsidRPr="00983408">
        <w:t>.</w:t>
      </w:r>
      <w:r w:rsidR="007A5B9C">
        <w:t xml:space="preserve"> </w:t>
      </w:r>
      <w:r w:rsidR="00983408">
        <w:t xml:space="preserve">It returns a collection of validation results that the controller uses to call </w:t>
      </w:r>
      <w:proofErr w:type="spellStart"/>
      <w:r w:rsidR="00983408" w:rsidRPr="00FF04BD">
        <w:rPr>
          <w:b/>
        </w:rPr>
        <w:t>ModelState.AddModelError</w:t>
      </w:r>
      <w:proofErr w:type="spellEnd"/>
      <w:r w:rsidR="007A5B9C">
        <w:t xml:space="preserve">. </w:t>
      </w:r>
      <w:r w:rsidR="00983408">
        <w:t>In cases like these, you should factor complex validation logic into helper methods or a business services layer.</w:t>
      </w:r>
    </w:p>
    <w:p w:rsidR="0062415E" w:rsidRDefault="0062415E" w:rsidP="0062415E">
      <w:pPr>
        <w:pStyle w:val="ppCodeLanguage"/>
      </w:pPr>
      <w:r>
        <w:t>C#</w:t>
      </w:r>
    </w:p>
    <w:p w:rsidR="0062415E" w:rsidRDefault="0062415E" w:rsidP="0062415E">
      <w:pPr>
        <w:pStyle w:val="ppCode"/>
      </w:pPr>
      <w:r>
        <w:t xml:space="preserve">// contained in </w:t>
      </w:r>
      <w:r w:rsidR="00D53641">
        <w:t>CanAddFillup</w:t>
      </w:r>
      <w:r>
        <w:t>.cs</w:t>
      </w:r>
    </w:p>
    <w:p w:rsidR="0006779C" w:rsidRDefault="0006779C" w:rsidP="0006779C">
      <w:pPr>
        <w:pStyle w:val="ppCode"/>
      </w:pPr>
      <w:r>
        <w:t xml:space="preserve">public virtual IEnumerable&lt;ValidationResult&gt; Execute(int userId, </w:t>
      </w:r>
      <w:r>
        <w:br/>
      </w:r>
      <w:r>
        <w:tab/>
        <w:t>int vehicleId, ICreateFillupEntryCommand fillup)</w:t>
      </w:r>
    </w:p>
    <w:p w:rsidR="0006779C" w:rsidRDefault="0006779C" w:rsidP="0006779C">
      <w:pPr>
        <w:pStyle w:val="ppCode"/>
      </w:pPr>
      <w:r>
        <w:t>{</w:t>
      </w:r>
    </w:p>
    <w:p w:rsidR="0006779C" w:rsidRDefault="0006779C" w:rsidP="0006779C">
      <w:pPr>
        <w:pStyle w:val="ppCode"/>
      </w:pPr>
      <w:r>
        <w:tab/>
        <w:t>var foundVehicle = _vehicleRepository.GetVehicle(userId, vehicleId);</w:t>
      </w:r>
    </w:p>
    <w:p w:rsidR="0006779C" w:rsidRDefault="0006779C" w:rsidP="0006779C">
      <w:pPr>
        <w:pStyle w:val="ppCode"/>
      </w:pPr>
    </w:p>
    <w:p w:rsidR="0006779C" w:rsidRDefault="0006779C" w:rsidP="0006779C">
      <w:pPr>
        <w:pStyle w:val="ppCode"/>
      </w:pPr>
      <w:r>
        <w:tab/>
        <w:t>if (foundVehicle == null)</w:t>
      </w:r>
    </w:p>
    <w:p w:rsidR="0006779C" w:rsidRDefault="0006779C" w:rsidP="0006779C">
      <w:pPr>
        <w:pStyle w:val="ppCode"/>
      </w:pPr>
      <w:r>
        <w:tab/>
        <w:t>{</w:t>
      </w:r>
    </w:p>
    <w:p w:rsidR="0006779C" w:rsidRDefault="0006779C" w:rsidP="0006779C">
      <w:pPr>
        <w:pStyle w:val="ppCode"/>
      </w:pPr>
      <w:r>
        <w:tab/>
      </w:r>
      <w:r>
        <w:tab/>
        <w:t>yield return new ValidationResult(Resources.VehicleNotFound);</w:t>
      </w:r>
    </w:p>
    <w:p w:rsidR="0006779C" w:rsidRDefault="0006779C" w:rsidP="0006779C">
      <w:pPr>
        <w:pStyle w:val="ppCode"/>
      </w:pPr>
      <w:r>
        <w:tab/>
        <w:t>}</w:t>
      </w:r>
    </w:p>
    <w:p w:rsidR="0006779C" w:rsidRDefault="0006779C" w:rsidP="0006779C">
      <w:pPr>
        <w:pStyle w:val="ppCode"/>
      </w:pPr>
      <w:r>
        <w:tab/>
        <w:t>else</w:t>
      </w:r>
    </w:p>
    <w:p w:rsidR="0006779C" w:rsidRDefault="0006779C" w:rsidP="0006779C">
      <w:pPr>
        <w:pStyle w:val="ppCode"/>
      </w:pPr>
      <w:r>
        <w:tab/>
        <w:t>{</w:t>
      </w:r>
    </w:p>
    <w:p w:rsidR="0006779C" w:rsidRDefault="0006779C" w:rsidP="0006779C">
      <w:pPr>
        <w:pStyle w:val="ppCode"/>
      </w:pPr>
      <w:r>
        <w:tab/>
      </w:r>
      <w:r>
        <w:tab/>
        <w:t>var fillups = _fillupRepository.GetFillups(vehicleId);</w:t>
      </w:r>
    </w:p>
    <w:p w:rsidR="0006779C" w:rsidRDefault="0006779C" w:rsidP="0006779C">
      <w:pPr>
        <w:pStyle w:val="ppCode"/>
      </w:pPr>
    </w:p>
    <w:p w:rsidR="0006779C" w:rsidRDefault="0006779C" w:rsidP="0006779C">
      <w:pPr>
        <w:pStyle w:val="ppCode"/>
      </w:pPr>
      <w:r>
        <w:tab/>
      </w:r>
      <w:r>
        <w:tab/>
        <w:t>if (!fillups.Any()) yield break;</w:t>
      </w:r>
    </w:p>
    <w:p w:rsidR="0006779C" w:rsidRDefault="0006779C" w:rsidP="0006779C">
      <w:pPr>
        <w:pStyle w:val="ppCode"/>
      </w:pPr>
    </w:p>
    <w:p w:rsidR="0006779C" w:rsidRDefault="0006779C" w:rsidP="0006779C">
      <w:pPr>
        <w:pStyle w:val="ppCode"/>
      </w:pPr>
      <w:r>
        <w:tab/>
      </w:r>
      <w:r>
        <w:tab/>
        <w:t>var priorFillup = fillups</w:t>
      </w:r>
      <w:r>
        <w:br/>
      </w:r>
      <w:r>
        <w:tab/>
      </w:r>
      <w:r>
        <w:tab/>
      </w:r>
      <w:r>
        <w:tab/>
      </w:r>
      <w:r>
        <w:tab/>
      </w:r>
      <w:r>
        <w:tab/>
        <w:t>.Where(f =&gt; f.Date &lt; fillup.Date)</w:t>
      </w:r>
      <w:r>
        <w:br/>
      </w:r>
      <w:r>
        <w:tab/>
      </w:r>
      <w:r>
        <w:tab/>
      </w:r>
      <w:r>
        <w:tab/>
      </w:r>
      <w:r>
        <w:tab/>
      </w:r>
      <w:r>
        <w:tab/>
        <w:t>.FirstOrDefault();</w:t>
      </w:r>
    </w:p>
    <w:p w:rsidR="0006779C" w:rsidRDefault="0006779C" w:rsidP="0006779C">
      <w:pPr>
        <w:pStyle w:val="ppCode"/>
      </w:pPr>
    </w:p>
    <w:p w:rsidR="0006779C" w:rsidRDefault="0006779C" w:rsidP="0006779C">
      <w:pPr>
        <w:pStyle w:val="ppCode"/>
      </w:pPr>
      <w:r>
        <w:tab/>
      </w:r>
      <w:r>
        <w:tab/>
        <w:t>if ((priorFillup != null) &amp;&amp; (priorFillup.Odometer &gt;= fillup.Odometer))</w:t>
      </w:r>
    </w:p>
    <w:p w:rsidR="0006779C" w:rsidRDefault="0006779C" w:rsidP="0006779C">
      <w:pPr>
        <w:pStyle w:val="ppCode"/>
      </w:pPr>
      <w:r>
        <w:tab/>
      </w:r>
      <w:r>
        <w:tab/>
        <w:t>{</w:t>
      </w:r>
    </w:p>
    <w:p w:rsidR="0006779C" w:rsidRDefault="0006779C" w:rsidP="0006779C">
      <w:pPr>
        <w:pStyle w:val="ppCode"/>
      </w:pPr>
      <w:r>
        <w:tab/>
      </w:r>
      <w:r>
        <w:tab/>
      </w:r>
      <w:r>
        <w:tab/>
        <w:t>yield return new ValidationResult(</w:t>
      </w:r>
    </w:p>
    <w:p w:rsidR="0006779C" w:rsidRDefault="0006779C" w:rsidP="0006779C">
      <w:pPr>
        <w:pStyle w:val="ppCode"/>
      </w:pPr>
      <w:r>
        <w:tab/>
      </w:r>
      <w:r>
        <w:tab/>
      </w:r>
      <w:r>
        <w:tab/>
      </w:r>
      <w:r>
        <w:tab/>
        <w:t>"Odometer",</w:t>
      </w:r>
    </w:p>
    <w:p w:rsidR="0006779C" w:rsidRDefault="0006779C" w:rsidP="0006779C">
      <w:pPr>
        <w:pStyle w:val="ppCode"/>
      </w:pPr>
      <w:r>
        <w:tab/>
      </w:r>
      <w:r>
        <w:tab/>
      </w:r>
      <w:r>
        <w:tab/>
      </w:r>
      <w:r>
        <w:tab/>
        <w:t>string.Format(CultureInfo.CurrentUICulture,</w:t>
      </w:r>
      <w:r>
        <w:br/>
      </w:r>
      <w:r>
        <w:tab/>
      </w:r>
      <w:r>
        <w:tab/>
      </w:r>
      <w:r>
        <w:tab/>
      </w:r>
      <w:r>
        <w:tab/>
        <w:t>Resources.OdometerNotGreaterThanPrior,</w:t>
      </w:r>
    </w:p>
    <w:p w:rsidR="0006779C" w:rsidRDefault="0006779C" w:rsidP="0006779C">
      <w:pPr>
        <w:pStyle w:val="ppCode"/>
      </w:pPr>
      <w:r>
        <w:tab/>
      </w:r>
      <w:r>
        <w:tab/>
      </w:r>
      <w:r>
        <w:tab/>
      </w:r>
      <w:r>
        <w:tab/>
        <w:t>priorFillup.Odometer));</w:t>
      </w:r>
    </w:p>
    <w:p w:rsidR="0006779C" w:rsidRDefault="0006779C" w:rsidP="0006779C">
      <w:pPr>
        <w:pStyle w:val="ppCode"/>
      </w:pPr>
      <w:r>
        <w:tab/>
      </w:r>
      <w:r>
        <w:tab/>
        <w:t>}</w:t>
      </w:r>
    </w:p>
    <w:p w:rsidR="0006779C" w:rsidRDefault="0006779C" w:rsidP="0006779C">
      <w:pPr>
        <w:pStyle w:val="ppCode"/>
      </w:pPr>
      <w:r>
        <w:tab/>
        <w:t>}</w:t>
      </w:r>
    </w:p>
    <w:p w:rsidR="0062415E" w:rsidRPr="002C2C36" w:rsidRDefault="0006779C" w:rsidP="0062415E">
      <w:pPr>
        <w:pStyle w:val="ppCode"/>
      </w:pPr>
      <w:r>
        <w:t>}</w:t>
      </w:r>
    </w:p>
    <w:p w:rsidR="00D2185A" w:rsidRDefault="003F35DF" w:rsidP="00FF04BD">
      <w:pPr>
        <w:pStyle w:val="Heading2"/>
      </w:pPr>
      <w:r>
        <w:lastRenderedPageBreak/>
        <w:t>Supporting Validation on the Client</w:t>
      </w:r>
    </w:p>
    <w:p w:rsidR="00D20392" w:rsidRDefault="00DA0E0F">
      <w:pPr>
        <w:pStyle w:val="ppBodyText"/>
      </w:pPr>
      <w:r>
        <w:t>ASP.NET MVC support</w:t>
      </w:r>
      <w:r w:rsidR="00D20392">
        <w:t>s</w:t>
      </w:r>
      <w:r>
        <w:t xml:space="preserve"> </w:t>
      </w:r>
      <w:r w:rsidR="00D20392">
        <w:t>client-side validation of data by sharing validation information from the server</w:t>
      </w:r>
      <w:r w:rsidR="007A5B9C">
        <w:t xml:space="preserve">. </w:t>
      </w:r>
      <w:r w:rsidR="00C6363E">
        <w:t xml:space="preserve">This is done by implementing the </w:t>
      </w:r>
      <w:proofErr w:type="spellStart"/>
      <w:r w:rsidR="00C6363E" w:rsidRPr="00FF04BD">
        <w:rPr>
          <w:b/>
        </w:rPr>
        <w:t>IClientValidatable</w:t>
      </w:r>
      <w:proofErr w:type="spellEnd"/>
      <w:r w:rsidR="00C6363E">
        <w:t xml:space="preserve"> interface</w:t>
      </w:r>
      <w:r w:rsidR="00D20392">
        <w:t xml:space="preserve"> on</w:t>
      </w:r>
      <w:r w:rsidR="00BE1173">
        <w:t xml:space="preserve"> your validation attributes</w:t>
      </w:r>
      <w:r w:rsidR="007A5B9C">
        <w:t xml:space="preserve">. </w:t>
      </w:r>
      <w:proofErr w:type="spellStart"/>
      <w:r w:rsidR="00BE1173" w:rsidRPr="00FF04BD">
        <w:rPr>
          <w:b/>
        </w:rPr>
        <w:t>IClientValidatable</w:t>
      </w:r>
      <w:proofErr w:type="spellEnd"/>
      <w:r w:rsidR="00BE1173">
        <w:t xml:space="preserve"> contains only </w:t>
      </w:r>
      <w:r w:rsidR="00C6363E">
        <w:t xml:space="preserve">the </w:t>
      </w:r>
      <w:proofErr w:type="spellStart"/>
      <w:r w:rsidR="00C6363E" w:rsidRPr="00FF04BD">
        <w:rPr>
          <w:b/>
        </w:rPr>
        <w:t>GetClientValidationRules</w:t>
      </w:r>
      <w:proofErr w:type="spellEnd"/>
      <w:r w:rsidR="00C6363E">
        <w:t xml:space="preserve"> method that returns a </w:t>
      </w:r>
      <w:proofErr w:type="spellStart"/>
      <w:r w:rsidR="00C6363E" w:rsidRPr="00FF04BD">
        <w:rPr>
          <w:b/>
        </w:rPr>
        <w:t>ModelClientValidationRule</w:t>
      </w:r>
      <w:proofErr w:type="spellEnd"/>
      <w:r w:rsidR="00C6363E" w:rsidRPr="00D20392">
        <w:rPr>
          <w:b/>
        </w:rPr>
        <w:t xml:space="preserve"> </w:t>
      </w:r>
      <w:r w:rsidR="00C6363E" w:rsidRPr="00FF04BD">
        <w:t>collection</w:t>
      </w:r>
      <w:r w:rsidR="00C6363E">
        <w:t>.</w:t>
      </w:r>
    </w:p>
    <w:p w:rsidR="003F35DF" w:rsidRDefault="00C6363E">
      <w:pPr>
        <w:pStyle w:val="ppBodyText"/>
      </w:pPr>
      <w:r>
        <w:t xml:space="preserve">In the following example, the </w:t>
      </w:r>
      <w:proofErr w:type="spellStart"/>
      <w:r w:rsidRPr="00FF04BD">
        <w:rPr>
          <w:b/>
        </w:rPr>
        <w:t>PostalCodeValidatorAttribute</w:t>
      </w:r>
      <w:proofErr w:type="spellEnd"/>
      <w:r>
        <w:t xml:space="preserve"> implements </w:t>
      </w:r>
      <w:proofErr w:type="spellStart"/>
      <w:r w:rsidRPr="00FF04BD">
        <w:rPr>
          <w:b/>
        </w:rPr>
        <w:t>GetClientValidationRules</w:t>
      </w:r>
      <w:proofErr w:type="spellEnd"/>
      <w:r>
        <w:t xml:space="preserve"> by returning a single </w:t>
      </w:r>
      <w:proofErr w:type="spellStart"/>
      <w:r w:rsidR="00D20392" w:rsidRPr="00FF04BD">
        <w:rPr>
          <w:b/>
        </w:rPr>
        <w:t>ModelClientValidationRule</w:t>
      </w:r>
      <w:proofErr w:type="spellEnd"/>
      <w:r w:rsidR="007A5B9C">
        <w:t xml:space="preserve">. </w:t>
      </w:r>
      <w:r>
        <w:t xml:space="preserve">By setting the </w:t>
      </w:r>
      <w:proofErr w:type="spellStart"/>
      <w:r w:rsidRPr="00FF04BD">
        <w:rPr>
          <w:b/>
        </w:rPr>
        <w:t>ValidationType</w:t>
      </w:r>
      <w:proofErr w:type="spellEnd"/>
      <w:r>
        <w:t xml:space="preserve"> property to </w:t>
      </w:r>
      <w:r w:rsidR="007A5B9C">
        <w:rPr>
          <w:b/>
        </w:rPr>
        <w:t>"</w:t>
      </w:r>
      <w:proofErr w:type="spellStart"/>
      <w:r w:rsidR="007A5B9C">
        <w:rPr>
          <w:b/>
        </w:rPr>
        <w:t>postalcode</w:t>
      </w:r>
      <w:proofErr w:type="spellEnd"/>
      <w:r w:rsidR="007A5B9C">
        <w:rPr>
          <w:b/>
        </w:rPr>
        <w:t>"</w:t>
      </w:r>
      <w:r>
        <w:t xml:space="preserve"> the client will </w:t>
      </w:r>
      <w:r w:rsidR="00576687">
        <w:t xml:space="preserve">use </w:t>
      </w:r>
      <w:r w:rsidR="00E61EB2">
        <w:t xml:space="preserve">the </w:t>
      </w:r>
      <w:r w:rsidR="00576687">
        <w:t xml:space="preserve">validation </w:t>
      </w:r>
      <w:r w:rsidR="00D627B4">
        <w:t xml:space="preserve">routine </w:t>
      </w:r>
      <w:r w:rsidR="00E61EB2">
        <w:t>with the same name registered on the client</w:t>
      </w:r>
      <w:r>
        <w:t>.</w:t>
      </w:r>
      <w:r w:rsidR="007A5B9C">
        <w:t xml:space="preserve"> </w:t>
      </w:r>
      <w:r w:rsidR="00576687">
        <w:t>The validation parameters are added to provide the client-side code the information it needs to implement the validation rule.</w:t>
      </w:r>
    </w:p>
    <w:p w:rsidR="00C6363E" w:rsidRDefault="00C6363E" w:rsidP="00FF04BD">
      <w:pPr>
        <w:pStyle w:val="ppCodeLanguage"/>
      </w:pPr>
      <w:r>
        <w:t>C#</w:t>
      </w:r>
    </w:p>
    <w:p w:rsidR="00C6363E" w:rsidRPr="00FF04BD" w:rsidRDefault="00C6363E" w:rsidP="00FF04BD">
      <w:pPr>
        <w:pStyle w:val="ppCode"/>
      </w:pPr>
      <w:r w:rsidRPr="00FF04BD">
        <w:t>public IEnumerable&lt;ModelClientValidationRule&gt; GetClientValidationRules(</w:t>
      </w:r>
    </w:p>
    <w:p w:rsidR="00C6363E" w:rsidRPr="00FF04BD" w:rsidRDefault="00C6363E" w:rsidP="00FF04BD">
      <w:pPr>
        <w:pStyle w:val="ppCode"/>
      </w:pPr>
      <w:r w:rsidRPr="00FF04BD">
        <w:t>  ModelMetadata metadata, ControllerContext context)</w:t>
      </w:r>
    </w:p>
    <w:p w:rsidR="00C6363E" w:rsidRPr="00FF04BD" w:rsidRDefault="00C6363E" w:rsidP="00FF04BD">
      <w:pPr>
        <w:pStyle w:val="ppCode"/>
      </w:pPr>
      <w:r w:rsidRPr="00FF04BD">
        <w:t>{</w:t>
      </w:r>
    </w:p>
    <w:p w:rsidR="00C6363E" w:rsidRPr="00FF04BD" w:rsidRDefault="00C6363E" w:rsidP="00FF04BD">
      <w:pPr>
        <w:pStyle w:val="ppCode"/>
      </w:pPr>
      <w:r w:rsidRPr="00FF04BD">
        <w:t>  var rule = new ModelClientValidationRule()</w:t>
      </w:r>
    </w:p>
    <w:p w:rsidR="00C6363E" w:rsidRPr="00FF04BD" w:rsidRDefault="00C6363E" w:rsidP="00FF04BD">
      <w:pPr>
        <w:pStyle w:val="ppCode"/>
      </w:pPr>
      <w:r w:rsidRPr="00FF04BD">
        <w:t>  {</w:t>
      </w:r>
    </w:p>
    <w:p w:rsidR="00C6363E" w:rsidRPr="00FF04BD" w:rsidRDefault="00C6363E" w:rsidP="00FF04BD">
      <w:pPr>
        <w:pStyle w:val="ppCode"/>
      </w:pPr>
      <w:r w:rsidRPr="00FF04BD">
        <w:t>    ErrorMessage = Resources.InvalidInputCharacter,</w:t>
      </w:r>
    </w:p>
    <w:p w:rsidR="00C6363E" w:rsidRPr="00FF04BD" w:rsidRDefault="00C6363E" w:rsidP="00FF04BD">
      <w:pPr>
        <w:pStyle w:val="ppCode"/>
      </w:pPr>
      <w:r w:rsidRPr="00FF04BD">
        <w:t>    ValidationType = "postalcode"</w:t>
      </w:r>
    </w:p>
    <w:p w:rsidR="00C6363E" w:rsidRPr="00FF04BD" w:rsidRDefault="00C6363E" w:rsidP="00FF04BD">
      <w:pPr>
        <w:pStyle w:val="ppCode"/>
      </w:pPr>
      <w:r w:rsidRPr="00FF04BD">
        <w:t>  };</w:t>
      </w:r>
    </w:p>
    <w:p w:rsidR="00C6363E" w:rsidRPr="00FF04BD" w:rsidRDefault="00C6363E" w:rsidP="00FF04BD">
      <w:pPr>
        <w:pStyle w:val="ppCode"/>
      </w:pPr>
      <w:r w:rsidRPr="00FF04BD">
        <w:t xml:space="preserve"> </w:t>
      </w:r>
    </w:p>
    <w:p w:rsidR="00C6363E" w:rsidRPr="00FF04BD" w:rsidRDefault="00C6363E" w:rsidP="00FF04BD">
      <w:pPr>
        <w:pStyle w:val="ppCode"/>
      </w:pPr>
      <w:r w:rsidRPr="00FF04BD">
        <w:t>  rule.ValidationParameters.Add("internationalerrormessage", </w:t>
      </w:r>
    </w:p>
    <w:p w:rsidR="00C6363E" w:rsidRPr="00FF04BD" w:rsidRDefault="00C6363E" w:rsidP="00FF04BD">
      <w:pPr>
        <w:pStyle w:val="ppCode"/>
      </w:pPr>
      <w:r w:rsidRPr="00FF04BD">
        <w:t>    Resources.InternationalPostalCodeValidationErrorMessage);</w:t>
      </w:r>
    </w:p>
    <w:p w:rsidR="00C6363E" w:rsidRPr="00FF04BD" w:rsidRDefault="00C6363E" w:rsidP="00FF04BD">
      <w:pPr>
        <w:pStyle w:val="ppCode"/>
      </w:pPr>
      <w:r w:rsidRPr="00FF04BD">
        <w:t>  rule.ValidationParameters.Add("unitedstateserrormessage", </w:t>
      </w:r>
    </w:p>
    <w:p w:rsidR="00C6363E" w:rsidRPr="00FF04BD" w:rsidRDefault="00C6363E" w:rsidP="00FF04BD">
      <w:pPr>
        <w:pStyle w:val="ppCode"/>
      </w:pPr>
      <w:r w:rsidRPr="00FF04BD">
        <w:t>    Resources.USPostalCodeValidationErrorMessage);</w:t>
      </w:r>
    </w:p>
    <w:p w:rsidR="00C6363E" w:rsidRPr="00FF04BD" w:rsidRDefault="00C6363E" w:rsidP="00FF04BD">
      <w:pPr>
        <w:pStyle w:val="ppCode"/>
      </w:pPr>
      <w:r w:rsidRPr="00FF04BD">
        <w:t>  rule.ValidationParameters.Add("internationalpattern", </w:t>
      </w:r>
    </w:p>
    <w:p w:rsidR="00C6363E" w:rsidRPr="00FF04BD" w:rsidRDefault="00C6363E" w:rsidP="00FF04BD">
      <w:pPr>
        <w:pStyle w:val="ppCode"/>
      </w:pPr>
      <w:r w:rsidRPr="00FF04BD">
        <w:t>    Resources.InternationalPostalCodeRegex);</w:t>
      </w:r>
    </w:p>
    <w:p w:rsidR="00C6363E" w:rsidRPr="00FF04BD" w:rsidRDefault="00C6363E" w:rsidP="00FF04BD">
      <w:pPr>
        <w:pStyle w:val="ppCode"/>
      </w:pPr>
      <w:r w:rsidRPr="00FF04BD">
        <w:t>  rule.ValidationParameters.Add("unitedstatespattern", </w:t>
      </w:r>
    </w:p>
    <w:p w:rsidR="00C6363E" w:rsidRPr="00FF04BD" w:rsidRDefault="00C6363E" w:rsidP="00FF04BD">
      <w:pPr>
        <w:pStyle w:val="ppCode"/>
      </w:pPr>
      <w:r w:rsidRPr="00FF04BD">
        <w:t>    Resources.USPostalCodeRegex);</w:t>
      </w:r>
    </w:p>
    <w:p w:rsidR="00C6363E" w:rsidRPr="00FF04BD" w:rsidRDefault="00C6363E" w:rsidP="00FF04BD">
      <w:pPr>
        <w:pStyle w:val="ppCode"/>
      </w:pPr>
      <w:r w:rsidRPr="00FF04BD">
        <w:t xml:space="preserve"> </w:t>
      </w:r>
    </w:p>
    <w:p w:rsidR="00C6363E" w:rsidRPr="00FF04BD" w:rsidRDefault="00C6363E" w:rsidP="00FF04BD">
      <w:pPr>
        <w:pStyle w:val="ppCode"/>
      </w:pPr>
      <w:r w:rsidRPr="00FF04BD">
        <w:t>  return new List&lt;ModelClientValidationRule&gt;() { rule };</w:t>
      </w:r>
    </w:p>
    <w:p w:rsidR="00C6363E" w:rsidRPr="00FF04BD" w:rsidRDefault="00C6363E" w:rsidP="00FF04BD">
      <w:pPr>
        <w:pStyle w:val="ppCode"/>
      </w:pPr>
      <w:r w:rsidRPr="00FF04BD">
        <w:t>}</w:t>
      </w:r>
    </w:p>
    <w:p w:rsidR="00576687" w:rsidRDefault="00D20392">
      <w:pPr>
        <w:pStyle w:val="ppBodyText"/>
      </w:pPr>
      <w:r>
        <w:t xml:space="preserve">When MVC HTML helper extension methods such as </w:t>
      </w:r>
      <w:proofErr w:type="spellStart"/>
      <w:r w:rsidRPr="00D20392">
        <w:rPr>
          <w:b/>
        </w:rPr>
        <w:t>TextBoxFor</w:t>
      </w:r>
      <w:proofErr w:type="spellEnd"/>
      <w:r>
        <w:t xml:space="preserve"> and </w:t>
      </w:r>
      <w:proofErr w:type="spellStart"/>
      <w:r w:rsidRPr="00D20392">
        <w:rPr>
          <w:b/>
        </w:rPr>
        <w:t>EditorFor</w:t>
      </w:r>
      <w:proofErr w:type="spellEnd"/>
      <w:r w:rsidRPr="00D20392">
        <w:rPr>
          <w:b/>
        </w:rPr>
        <w:t xml:space="preserve"> </w:t>
      </w:r>
      <w:r w:rsidRPr="002C2C36">
        <w:t>are called</w:t>
      </w:r>
      <w:r>
        <w:t>, MVC inspects the property definition for validation attributes.</w:t>
      </w:r>
      <w:r w:rsidR="00BE1173">
        <w:t xml:space="preserve"> </w:t>
      </w:r>
      <w:r>
        <w:t xml:space="preserve">When a validation attribute implements </w:t>
      </w:r>
      <w:proofErr w:type="spellStart"/>
      <w:r w:rsidRPr="00FF04BD">
        <w:rPr>
          <w:b/>
        </w:rPr>
        <w:t>IClientValidatable</w:t>
      </w:r>
      <w:proofErr w:type="spellEnd"/>
      <w:r>
        <w:t xml:space="preserve">, </w:t>
      </w:r>
      <w:r w:rsidR="00BE1173">
        <w:t xml:space="preserve">MVC </w:t>
      </w:r>
      <w:r w:rsidR="00AC1B88">
        <w:t xml:space="preserve">uses the client validation </w:t>
      </w:r>
      <w:r w:rsidR="00F72A3B">
        <w:t>rule</w:t>
      </w:r>
      <w:r w:rsidR="00AC1B88">
        <w:t>s</w:t>
      </w:r>
      <w:r w:rsidR="00F72A3B">
        <w:t xml:space="preserve"> </w:t>
      </w:r>
      <w:r w:rsidR="00AC1B88">
        <w:t xml:space="preserve">to </w:t>
      </w:r>
      <w:r w:rsidR="00BE1173">
        <w:t xml:space="preserve">include </w:t>
      </w:r>
      <w:r w:rsidR="00F72A3B" w:rsidRPr="00FF04BD">
        <w:rPr>
          <w:b/>
        </w:rPr>
        <w:t>data-</w:t>
      </w:r>
      <w:proofErr w:type="spellStart"/>
      <w:r w:rsidR="00F72A3B" w:rsidRPr="00FF04BD">
        <w:rPr>
          <w:b/>
        </w:rPr>
        <w:t>val</w:t>
      </w:r>
      <w:proofErr w:type="spellEnd"/>
      <w:r w:rsidR="00F72A3B">
        <w:t xml:space="preserve"> attributes</w:t>
      </w:r>
      <w:r>
        <w:t>.</w:t>
      </w:r>
      <w:r w:rsidR="00BE1173">
        <w:t xml:space="preserve"> </w:t>
      </w:r>
      <w:r w:rsidR="00576687">
        <w:t xml:space="preserve">The following HTML </w:t>
      </w:r>
      <w:r w:rsidR="00455AB1">
        <w:t>fragment</w:t>
      </w:r>
      <w:r w:rsidR="00576687">
        <w:t xml:space="preserve"> shows the </w:t>
      </w:r>
      <w:r w:rsidR="00576687" w:rsidRPr="00FF04BD">
        <w:rPr>
          <w:b/>
        </w:rPr>
        <w:t>data-</w:t>
      </w:r>
      <w:proofErr w:type="spellStart"/>
      <w:r w:rsidR="00576687" w:rsidRPr="00FF04BD">
        <w:rPr>
          <w:b/>
        </w:rPr>
        <w:t>val</w:t>
      </w:r>
      <w:proofErr w:type="spellEnd"/>
      <w:r w:rsidR="00576687">
        <w:t xml:space="preserve"> attributes present on the </w:t>
      </w:r>
      <w:r w:rsidR="00455AB1">
        <w:t xml:space="preserve">postal code </w:t>
      </w:r>
      <w:r w:rsidR="00576687">
        <w:t>field in the registration form.</w:t>
      </w:r>
    </w:p>
    <w:p w:rsidR="00455AB1" w:rsidRDefault="00455AB1" w:rsidP="00FF04BD">
      <w:pPr>
        <w:pStyle w:val="ppCodeLanguage"/>
      </w:pPr>
      <w:r>
        <w:t>HTML</w:t>
      </w:r>
    </w:p>
    <w:p w:rsidR="00455AB1" w:rsidRDefault="00455AB1" w:rsidP="00FF04BD">
      <w:pPr>
        <w:pStyle w:val="ppCode"/>
        <w:rPr>
          <w:rFonts w:eastAsiaTheme="minorHAnsi"/>
        </w:rPr>
      </w:pPr>
      <w:r w:rsidRPr="00FF04BD">
        <w:rPr>
          <w:rFonts w:eastAsiaTheme="minorHAnsi"/>
        </w:rPr>
        <w:t xml:space="preserve">&lt;input data-val="true" </w:t>
      </w:r>
    </w:p>
    <w:p w:rsidR="00455AB1" w:rsidRDefault="00455AB1" w:rsidP="00FF04BD">
      <w:pPr>
        <w:pStyle w:val="ppCode"/>
        <w:rPr>
          <w:rFonts w:eastAsiaTheme="minorHAnsi"/>
        </w:rPr>
      </w:pPr>
      <w:r>
        <w:rPr>
          <w:rFonts w:eastAsiaTheme="minorHAnsi"/>
        </w:rPr>
        <w:t xml:space="preserve">  </w:t>
      </w:r>
      <w:r w:rsidRPr="00FF04BD">
        <w:rPr>
          <w:rFonts w:eastAsiaTheme="minorHAnsi"/>
        </w:rPr>
        <w:t xml:space="preserve">data-val-length="Postal code must be less than 10 characters." </w:t>
      </w:r>
    </w:p>
    <w:p w:rsidR="00455AB1" w:rsidRDefault="00455AB1" w:rsidP="00FF04BD">
      <w:pPr>
        <w:pStyle w:val="ppCode"/>
        <w:rPr>
          <w:rFonts w:eastAsiaTheme="minorHAnsi"/>
        </w:rPr>
      </w:pPr>
      <w:r>
        <w:rPr>
          <w:rFonts w:eastAsiaTheme="minorHAnsi"/>
        </w:rPr>
        <w:t xml:space="preserve">  </w:t>
      </w:r>
      <w:r w:rsidRPr="00FF04BD">
        <w:rPr>
          <w:rFonts w:eastAsiaTheme="minorHAnsi"/>
        </w:rPr>
        <w:t xml:space="preserve">data-val-length-max="10" </w:t>
      </w:r>
    </w:p>
    <w:p w:rsidR="00455AB1" w:rsidRDefault="00455AB1" w:rsidP="00FF04BD">
      <w:pPr>
        <w:pStyle w:val="ppCode"/>
        <w:rPr>
          <w:rFonts w:eastAsiaTheme="minorHAnsi"/>
        </w:rPr>
      </w:pPr>
      <w:r>
        <w:rPr>
          <w:rFonts w:eastAsiaTheme="minorHAnsi"/>
        </w:rPr>
        <w:t xml:space="preserve">  </w:t>
      </w:r>
      <w:r w:rsidRPr="00FF04BD">
        <w:rPr>
          <w:rFonts w:eastAsiaTheme="minorHAnsi"/>
        </w:rPr>
        <w:t xml:space="preserve">data-val-postalcode="Only alpha-numeric characters and [.,_-&amp;amp;#39;] are allowed." </w:t>
      </w:r>
    </w:p>
    <w:p w:rsidR="00455AB1" w:rsidRDefault="00455AB1" w:rsidP="00FF04BD">
      <w:pPr>
        <w:pStyle w:val="ppCode"/>
        <w:rPr>
          <w:rFonts w:eastAsiaTheme="minorHAnsi"/>
        </w:rPr>
      </w:pPr>
      <w:r>
        <w:rPr>
          <w:rFonts w:eastAsiaTheme="minorHAnsi"/>
        </w:rPr>
        <w:t xml:space="preserve">  </w:t>
      </w:r>
      <w:r w:rsidRPr="00FF04BD">
        <w:rPr>
          <w:rFonts w:eastAsiaTheme="minorHAnsi"/>
        </w:rPr>
        <w:t>data-val-postalcode-internationalerrormessage=</w:t>
      </w:r>
    </w:p>
    <w:p w:rsidR="00455AB1" w:rsidRDefault="00455AB1" w:rsidP="00FF04BD">
      <w:pPr>
        <w:pStyle w:val="ppCode"/>
        <w:rPr>
          <w:rFonts w:eastAsiaTheme="minorHAnsi"/>
        </w:rPr>
      </w:pPr>
      <w:r>
        <w:rPr>
          <w:rFonts w:eastAsiaTheme="minorHAnsi"/>
        </w:rPr>
        <w:t xml:space="preserve">    </w:t>
      </w:r>
      <w:r w:rsidRPr="00FF04BD">
        <w:rPr>
          <w:rFonts w:eastAsiaTheme="minorHAnsi"/>
        </w:rPr>
        <w:t xml:space="preserve">"Postal codes must be alphanumeric and ten characters or less." </w:t>
      </w:r>
    </w:p>
    <w:p w:rsidR="00455AB1" w:rsidRDefault="00455AB1" w:rsidP="00FF04BD">
      <w:pPr>
        <w:pStyle w:val="ppCode"/>
        <w:rPr>
          <w:rFonts w:eastAsiaTheme="minorHAnsi"/>
        </w:rPr>
      </w:pPr>
      <w:r>
        <w:rPr>
          <w:rFonts w:eastAsiaTheme="minorHAnsi"/>
        </w:rPr>
        <w:lastRenderedPageBreak/>
        <w:t xml:space="preserve">  </w:t>
      </w:r>
      <w:r w:rsidRPr="00FF04BD">
        <w:rPr>
          <w:rFonts w:eastAsiaTheme="minorHAnsi"/>
        </w:rPr>
        <w:t xml:space="preserve">data-val-postalcode-internationalpattern="^[\d\w]{0,10}$" </w:t>
      </w:r>
    </w:p>
    <w:p w:rsidR="00455AB1" w:rsidRDefault="00455AB1" w:rsidP="00FF04BD">
      <w:pPr>
        <w:pStyle w:val="ppCode"/>
        <w:rPr>
          <w:rFonts w:eastAsiaTheme="minorHAnsi"/>
        </w:rPr>
      </w:pPr>
      <w:r>
        <w:rPr>
          <w:rFonts w:eastAsiaTheme="minorHAnsi"/>
        </w:rPr>
        <w:t xml:space="preserve">  </w:t>
      </w:r>
      <w:r w:rsidRPr="00FF04BD">
        <w:rPr>
          <w:rFonts w:eastAsiaTheme="minorHAnsi"/>
        </w:rPr>
        <w:t>data-val-postalcode-unitedstateserrormessage=</w:t>
      </w:r>
    </w:p>
    <w:p w:rsidR="00455AB1" w:rsidRDefault="00455AB1" w:rsidP="00FF04BD">
      <w:pPr>
        <w:pStyle w:val="ppCode"/>
        <w:rPr>
          <w:rFonts w:eastAsiaTheme="minorHAnsi"/>
        </w:rPr>
      </w:pPr>
      <w:r>
        <w:rPr>
          <w:rFonts w:eastAsiaTheme="minorHAnsi"/>
        </w:rPr>
        <w:t xml:space="preserve">    </w:t>
      </w:r>
      <w:r w:rsidRPr="00FF04BD">
        <w:rPr>
          <w:rFonts w:eastAsiaTheme="minorHAnsi"/>
        </w:rPr>
        <w:t xml:space="preserve">"United States postal codes must be five digit numbers." </w:t>
      </w:r>
    </w:p>
    <w:p w:rsidR="00455AB1" w:rsidRDefault="00455AB1" w:rsidP="00FF04BD">
      <w:pPr>
        <w:pStyle w:val="ppCode"/>
        <w:rPr>
          <w:rFonts w:eastAsiaTheme="minorHAnsi"/>
        </w:rPr>
      </w:pPr>
      <w:r>
        <w:rPr>
          <w:rFonts w:eastAsiaTheme="minorHAnsi"/>
        </w:rPr>
        <w:t xml:space="preserve">  </w:t>
      </w:r>
      <w:r w:rsidRPr="00FF04BD">
        <w:rPr>
          <w:rFonts w:eastAsiaTheme="minorHAnsi"/>
        </w:rPr>
        <w:t xml:space="preserve">data-val-postalcode-unitedstatespattern="^[\d]{5}$" </w:t>
      </w:r>
    </w:p>
    <w:p w:rsidR="00455AB1" w:rsidRDefault="00455AB1" w:rsidP="00FF04BD">
      <w:pPr>
        <w:pStyle w:val="ppCode"/>
        <w:rPr>
          <w:rFonts w:eastAsiaTheme="minorHAnsi"/>
        </w:rPr>
      </w:pPr>
      <w:r>
        <w:rPr>
          <w:rFonts w:eastAsiaTheme="minorHAnsi"/>
        </w:rPr>
        <w:t xml:space="preserve">  </w:t>
      </w:r>
      <w:r w:rsidRPr="00FF04BD">
        <w:rPr>
          <w:rFonts w:eastAsiaTheme="minorHAnsi"/>
        </w:rPr>
        <w:t>data-val-textlineinput=</w:t>
      </w:r>
    </w:p>
    <w:p w:rsidR="00455AB1" w:rsidRDefault="00455AB1" w:rsidP="00FF04BD">
      <w:pPr>
        <w:pStyle w:val="ppCode"/>
        <w:rPr>
          <w:rFonts w:eastAsiaTheme="minorHAnsi"/>
        </w:rPr>
      </w:pPr>
      <w:r>
        <w:rPr>
          <w:rFonts w:eastAsiaTheme="minorHAnsi"/>
        </w:rPr>
        <w:t xml:space="preserve">    </w:t>
      </w:r>
      <w:r w:rsidRPr="00FF04BD">
        <w:rPr>
          <w:rFonts w:eastAsiaTheme="minorHAnsi"/>
        </w:rPr>
        <w:t xml:space="preserve">"Only alpha-numeric characters and [.,_-&amp;amp;#39;] are allowed." </w:t>
      </w:r>
    </w:p>
    <w:p w:rsidR="00455AB1" w:rsidRDefault="00455AB1" w:rsidP="00FF04BD">
      <w:pPr>
        <w:pStyle w:val="ppCode"/>
        <w:rPr>
          <w:rFonts w:eastAsiaTheme="minorHAnsi"/>
        </w:rPr>
      </w:pPr>
      <w:r>
        <w:rPr>
          <w:rFonts w:eastAsiaTheme="minorHAnsi"/>
        </w:rPr>
        <w:t xml:space="preserve">  </w:t>
      </w:r>
      <w:r w:rsidRPr="00FF04BD">
        <w:rPr>
          <w:rFonts w:eastAsiaTheme="minorHAnsi"/>
        </w:rPr>
        <w:t xml:space="preserve">data-val-textlineinput-pattern="^(?!.*--)[A-Za-z0-9\.,&amp;#39;_ \-]*$" </w:t>
      </w:r>
    </w:p>
    <w:p w:rsidR="00455AB1" w:rsidRDefault="00455AB1" w:rsidP="00FF04BD">
      <w:pPr>
        <w:pStyle w:val="ppCode"/>
        <w:rPr>
          <w:rFonts w:eastAsiaTheme="minorHAnsi"/>
        </w:rPr>
      </w:pPr>
      <w:r>
        <w:rPr>
          <w:rFonts w:eastAsiaTheme="minorHAnsi"/>
        </w:rPr>
        <w:t xml:space="preserve">  </w:t>
      </w:r>
      <w:r w:rsidRPr="00FF04BD">
        <w:rPr>
          <w:rFonts w:eastAsiaTheme="minorHAnsi"/>
        </w:rPr>
        <w:t>id="PostalCode" maxlength="10" name="PostalCode" size="10" type="text" value=""</w:t>
      </w:r>
      <w:r>
        <w:rPr>
          <w:rFonts w:eastAsiaTheme="minorHAnsi"/>
        </w:rPr>
        <w:t xml:space="preserve"> </w:t>
      </w:r>
    </w:p>
    <w:p w:rsidR="00455AB1" w:rsidRPr="00FF04BD" w:rsidRDefault="00455AB1" w:rsidP="00FF04BD">
      <w:pPr>
        <w:pStyle w:val="ppCode"/>
        <w:rPr>
          <w:rFonts w:eastAsiaTheme="minorHAnsi"/>
        </w:rPr>
      </w:pPr>
      <w:r>
        <w:rPr>
          <w:rFonts w:eastAsiaTheme="minorHAnsi"/>
        </w:rPr>
        <w:t xml:space="preserve">  </w:t>
      </w:r>
      <w:r w:rsidRPr="00FF04BD">
        <w:rPr>
          <w:rFonts w:eastAsiaTheme="minorHAnsi"/>
        </w:rPr>
        <w:t>/&gt;</w:t>
      </w:r>
    </w:p>
    <w:p w:rsidR="00455AB1" w:rsidRDefault="00455AB1" w:rsidP="00FF04BD">
      <w:pPr>
        <w:pStyle w:val="ppCode"/>
        <w:rPr>
          <w:rFonts w:eastAsiaTheme="minorHAnsi"/>
        </w:rPr>
      </w:pPr>
      <w:r>
        <w:rPr>
          <w:rFonts w:eastAsiaTheme="minorHAnsi"/>
        </w:rPr>
        <w:t xml:space="preserve">  </w:t>
      </w:r>
      <w:r w:rsidRPr="00FF04BD">
        <w:rPr>
          <w:rFonts w:eastAsiaTheme="minorHAnsi"/>
        </w:rPr>
        <w:t xml:space="preserve">&lt;span class="field-validation-valid" data-valmsg-for="PostalCode" </w:t>
      </w:r>
    </w:p>
    <w:p w:rsidR="00455AB1" w:rsidRDefault="00455AB1" w:rsidP="00FF04BD">
      <w:pPr>
        <w:pStyle w:val="ppCode"/>
        <w:rPr>
          <w:rFonts w:eastAsiaTheme="minorHAnsi"/>
        </w:rPr>
      </w:pPr>
      <w:r>
        <w:rPr>
          <w:rFonts w:eastAsiaTheme="minorHAnsi"/>
        </w:rPr>
        <w:t xml:space="preserve">    </w:t>
      </w:r>
      <w:r w:rsidRPr="00FF04BD">
        <w:rPr>
          <w:rFonts w:eastAsiaTheme="minorHAnsi"/>
        </w:rPr>
        <w:t>data-valmsg-replace="true"&gt;</w:t>
      </w:r>
    </w:p>
    <w:p w:rsidR="00455AB1" w:rsidRPr="00FF04BD" w:rsidRDefault="00455AB1" w:rsidP="00FF04BD">
      <w:pPr>
        <w:pStyle w:val="ppCode"/>
        <w:rPr>
          <w:rFonts w:eastAsiaTheme="minorHAnsi"/>
        </w:rPr>
      </w:pPr>
      <w:r>
        <w:rPr>
          <w:rFonts w:eastAsiaTheme="minorHAnsi"/>
        </w:rPr>
        <w:t xml:space="preserve">  </w:t>
      </w:r>
      <w:r w:rsidRPr="00FF04BD">
        <w:rPr>
          <w:rFonts w:eastAsiaTheme="minorHAnsi"/>
        </w:rPr>
        <w:t>&lt;/span&gt;</w:t>
      </w:r>
    </w:p>
    <w:p w:rsidR="00C6363E" w:rsidRDefault="00AC1B88">
      <w:pPr>
        <w:pStyle w:val="ppBodyText"/>
      </w:pPr>
      <w:r>
        <w:t>T</w:t>
      </w:r>
      <w:r w:rsidR="00F72A3B">
        <w:t xml:space="preserve">he </w:t>
      </w:r>
      <w:r w:rsidR="00A8313B">
        <w:t xml:space="preserve">MVC </w:t>
      </w:r>
      <w:r w:rsidR="00F72A3B">
        <w:t>validation JavaScript</w:t>
      </w:r>
      <w:r w:rsidR="00A8313B">
        <w:t xml:space="preserve"> (</w:t>
      </w:r>
      <w:r w:rsidR="00A8313B" w:rsidRPr="00FF04BD">
        <w:rPr>
          <w:b/>
        </w:rPr>
        <w:t>jquery.validate.js</w:t>
      </w:r>
      <w:r w:rsidR="00A8313B">
        <w:t xml:space="preserve"> and </w:t>
      </w:r>
      <w:r w:rsidRPr="00FF04BD">
        <w:rPr>
          <w:b/>
        </w:rPr>
        <w:t>jquery.validate.unobtrusive.js</w:t>
      </w:r>
      <w:r w:rsidR="00A8313B" w:rsidRPr="00BE1173">
        <w:rPr>
          <w:b/>
        </w:rPr>
        <w:t>)</w:t>
      </w:r>
      <w:r>
        <w:t xml:space="preserve"> provides for the standard </w:t>
      </w:r>
      <w:r w:rsidR="00A8313B">
        <w:t xml:space="preserve">validation </w:t>
      </w:r>
      <w:r w:rsidR="00BE1173">
        <w:t xml:space="preserve">attributes and provides you methods to register </w:t>
      </w:r>
      <w:r>
        <w:t xml:space="preserve">validation routines </w:t>
      </w:r>
      <w:r w:rsidR="00A8313B">
        <w:t xml:space="preserve">and unobtrusive validation </w:t>
      </w:r>
      <w:r>
        <w:t>adapters.</w:t>
      </w:r>
      <w:r w:rsidR="00BE1173">
        <w:t xml:space="preserve"> </w:t>
      </w:r>
      <w:r w:rsidR="00A8313B">
        <w:t xml:space="preserve">The following example shows the registration of the </w:t>
      </w:r>
      <w:proofErr w:type="spellStart"/>
      <w:r w:rsidR="00A8313B" w:rsidRPr="00FF04BD">
        <w:rPr>
          <w:b/>
        </w:rPr>
        <w:t>postalcode</w:t>
      </w:r>
      <w:proofErr w:type="spellEnd"/>
      <w:r w:rsidR="00A8313B">
        <w:t xml:space="preserve"> c</w:t>
      </w:r>
      <w:r w:rsidR="007A5B9C">
        <w:t xml:space="preserve">lient-side validation routine. </w:t>
      </w:r>
      <w:r w:rsidR="00A8313B">
        <w:t xml:space="preserve">Notice how it uses the </w:t>
      </w:r>
      <w:proofErr w:type="spellStart"/>
      <w:r w:rsidR="00A8313B" w:rsidRPr="00FF04BD">
        <w:rPr>
          <w:b/>
        </w:rPr>
        <w:t>params</w:t>
      </w:r>
      <w:proofErr w:type="spellEnd"/>
      <w:r w:rsidR="00A8313B">
        <w:t xml:space="preserve"> object to access the </w:t>
      </w:r>
      <w:r w:rsidR="00A8313B" w:rsidRPr="00FF04BD">
        <w:rPr>
          <w:b/>
        </w:rPr>
        <w:t>data-</w:t>
      </w:r>
      <w:proofErr w:type="spellStart"/>
      <w:r w:rsidR="00A8313B" w:rsidRPr="00FF04BD">
        <w:rPr>
          <w:b/>
        </w:rPr>
        <w:t>val</w:t>
      </w:r>
      <w:proofErr w:type="spellEnd"/>
      <w:r w:rsidR="00A8313B" w:rsidRPr="00A8313B">
        <w:t xml:space="preserve"> </w:t>
      </w:r>
      <w:r w:rsidR="00A8313B">
        <w:t>attributes.</w:t>
      </w:r>
    </w:p>
    <w:p w:rsidR="00576687" w:rsidRDefault="00576687" w:rsidP="00FF04BD">
      <w:pPr>
        <w:pStyle w:val="ppCodeLanguage"/>
      </w:pPr>
      <w:r>
        <w:t>J</w:t>
      </w:r>
      <w:r w:rsidR="00D20392">
        <w:t>ava</w:t>
      </w:r>
      <w:r>
        <w:t>Script</w:t>
      </w:r>
    </w:p>
    <w:p w:rsidR="00A8313B" w:rsidRDefault="00A8313B" w:rsidP="00FF04BD">
      <w:pPr>
        <w:pStyle w:val="ppCode"/>
      </w:pPr>
      <w:r>
        <w:t>// contained in mstats.validation.js</w:t>
      </w:r>
    </w:p>
    <w:p w:rsidR="00576687" w:rsidRPr="00FF04BD" w:rsidRDefault="00576687" w:rsidP="00FF04BD">
      <w:pPr>
        <w:pStyle w:val="ppCode"/>
      </w:pPr>
      <w:r w:rsidRPr="00FF04BD">
        <w:t>$.validator.addMethod('postalcode', function (value, element, params) {</w:t>
      </w:r>
    </w:p>
    <w:p w:rsidR="00576687" w:rsidRPr="00FF04BD" w:rsidRDefault="00576687" w:rsidP="00FF04BD">
      <w:pPr>
        <w:pStyle w:val="ppCode"/>
      </w:pPr>
      <w:r w:rsidRPr="00FF04BD">
        <w:t>  if (!value) {</w:t>
      </w:r>
    </w:p>
    <w:p w:rsidR="00576687" w:rsidRPr="00FF04BD" w:rsidRDefault="00576687" w:rsidP="00FF04BD">
      <w:pPr>
        <w:pStyle w:val="ppCode"/>
      </w:pPr>
      <w:r w:rsidRPr="00FF04BD">
        <w:t>    return true; // not testing 'is required' here!</w:t>
      </w:r>
    </w:p>
    <w:p w:rsidR="00576687" w:rsidRPr="00FF04BD" w:rsidRDefault="00576687" w:rsidP="00FF04BD">
      <w:pPr>
        <w:pStyle w:val="ppCode"/>
      </w:pPr>
      <w:r w:rsidRPr="00FF04BD">
        <w:t>  }</w:t>
      </w:r>
    </w:p>
    <w:p w:rsidR="00576687" w:rsidRPr="00FF04BD" w:rsidRDefault="00576687" w:rsidP="00FF04BD">
      <w:pPr>
        <w:pStyle w:val="ppCode"/>
      </w:pPr>
      <w:r w:rsidRPr="00FF04BD">
        <w:t>  try {</w:t>
      </w:r>
    </w:p>
    <w:p w:rsidR="00576687" w:rsidRPr="00FF04BD" w:rsidRDefault="00576687" w:rsidP="00FF04BD">
      <w:pPr>
        <w:pStyle w:val="ppCode"/>
      </w:pPr>
      <w:r w:rsidRPr="00FF04BD">
        <w:t>    var country = $('#Country').val(),</w:t>
      </w:r>
    </w:p>
    <w:p w:rsidR="00576687" w:rsidRPr="00FF04BD" w:rsidRDefault="00576687" w:rsidP="00FF04BD">
      <w:pPr>
        <w:pStyle w:val="ppCode"/>
      </w:pPr>
      <w:r w:rsidRPr="00FF04BD">
        <w:t>        postalCode = $('#PostalCode').val(),</w:t>
      </w:r>
    </w:p>
    <w:p w:rsidR="00576687" w:rsidRPr="00FF04BD" w:rsidRDefault="00576687" w:rsidP="00FF04BD">
      <w:pPr>
        <w:pStyle w:val="ppCode"/>
      </w:pPr>
      <w:r w:rsidRPr="00FF04BD">
        <w:t>        usMatch = postalCode.match(params.unitedStatesPattern),</w:t>
      </w:r>
    </w:p>
    <w:p w:rsidR="00576687" w:rsidRPr="00FF04BD" w:rsidRDefault="00576687" w:rsidP="00FF04BD">
      <w:pPr>
        <w:pStyle w:val="ppCode"/>
      </w:pPr>
      <w:r w:rsidRPr="00FF04BD">
        <w:t>        internationalMatch = postalCode.match(params.internationalPattern),</w:t>
      </w:r>
    </w:p>
    <w:p w:rsidR="00576687" w:rsidRPr="00FF04BD" w:rsidRDefault="00576687" w:rsidP="00FF04BD">
      <w:pPr>
        <w:pStyle w:val="ppCode"/>
      </w:pPr>
      <w:r w:rsidRPr="00FF04BD">
        <w:t>        message = '',</w:t>
      </w:r>
    </w:p>
    <w:p w:rsidR="00576687" w:rsidRPr="00FF04BD" w:rsidRDefault="00576687" w:rsidP="00FF04BD">
      <w:pPr>
        <w:pStyle w:val="ppCode"/>
      </w:pPr>
      <w:r w:rsidRPr="00FF04BD">
        <w:t>        match;</w:t>
      </w:r>
    </w:p>
    <w:p w:rsidR="00576687" w:rsidRPr="00FF04BD" w:rsidRDefault="00576687" w:rsidP="00FF04BD">
      <w:pPr>
        <w:pStyle w:val="ppCode"/>
      </w:pPr>
      <w:r w:rsidRPr="00FF04BD">
        <w:t xml:space="preserve"> </w:t>
      </w:r>
    </w:p>
    <w:p w:rsidR="00576687" w:rsidRPr="00FF04BD" w:rsidRDefault="00576687" w:rsidP="00FF04BD">
      <w:pPr>
        <w:pStyle w:val="ppCode"/>
      </w:pPr>
      <w:r w:rsidRPr="00FF04BD">
        <w:t>    if (country.toLowerCase() === 'united states') {</w:t>
      </w:r>
    </w:p>
    <w:p w:rsidR="00576687" w:rsidRPr="00FF04BD" w:rsidRDefault="00576687" w:rsidP="00FF04BD">
      <w:pPr>
        <w:pStyle w:val="ppCode"/>
      </w:pPr>
      <w:r w:rsidRPr="00FF04BD">
        <w:t>      message = params.unitedStatesErrorMessage;</w:t>
      </w:r>
    </w:p>
    <w:p w:rsidR="00576687" w:rsidRPr="00FF04BD" w:rsidRDefault="00576687" w:rsidP="00FF04BD">
      <w:pPr>
        <w:pStyle w:val="ppCode"/>
      </w:pPr>
      <w:r w:rsidRPr="00FF04BD">
        <w:t>      match = usMatch;</w:t>
      </w:r>
    </w:p>
    <w:p w:rsidR="00576687" w:rsidRPr="00FF04BD" w:rsidRDefault="00576687" w:rsidP="00FF04BD">
      <w:pPr>
        <w:pStyle w:val="ppCode"/>
      </w:pPr>
      <w:r w:rsidRPr="00FF04BD">
        <w:t>    } else {</w:t>
      </w:r>
    </w:p>
    <w:p w:rsidR="00576687" w:rsidRPr="00FF04BD" w:rsidRDefault="00576687" w:rsidP="00FF04BD">
      <w:pPr>
        <w:pStyle w:val="ppCode"/>
      </w:pPr>
      <w:r w:rsidRPr="00FF04BD">
        <w:t>      message = params.internationalErrorMessage;</w:t>
      </w:r>
    </w:p>
    <w:p w:rsidR="00576687" w:rsidRPr="00FF04BD" w:rsidRDefault="00576687" w:rsidP="00FF04BD">
      <w:pPr>
        <w:pStyle w:val="ppCode"/>
      </w:pPr>
      <w:r w:rsidRPr="00FF04BD">
        <w:t>      match = internationalMatch;</w:t>
      </w:r>
    </w:p>
    <w:p w:rsidR="00576687" w:rsidRPr="00FF04BD" w:rsidRDefault="00576687" w:rsidP="00FF04BD">
      <w:pPr>
        <w:pStyle w:val="ppCode"/>
      </w:pPr>
      <w:r w:rsidRPr="00FF04BD">
        <w:t>    }</w:t>
      </w:r>
    </w:p>
    <w:p w:rsidR="00576687" w:rsidRPr="00FF04BD" w:rsidRDefault="00576687" w:rsidP="00FF04BD">
      <w:pPr>
        <w:pStyle w:val="ppCode"/>
      </w:pPr>
      <w:r w:rsidRPr="00FF04BD">
        <w:t xml:space="preserve"> </w:t>
      </w:r>
    </w:p>
    <w:p w:rsidR="00576687" w:rsidRPr="00FF04BD" w:rsidRDefault="00576687" w:rsidP="00FF04BD">
      <w:pPr>
        <w:pStyle w:val="ppCode"/>
      </w:pPr>
      <w:r w:rsidRPr="00FF04BD">
        <w:t>    $.extend($.validator.messages, {</w:t>
      </w:r>
    </w:p>
    <w:p w:rsidR="00576687" w:rsidRPr="00FF04BD" w:rsidRDefault="00576687" w:rsidP="00FF04BD">
      <w:pPr>
        <w:pStyle w:val="ppCode"/>
      </w:pPr>
      <w:r w:rsidRPr="00FF04BD">
        <w:t>      postalcode: message</w:t>
      </w:r>
    </w:p>
    <w:p w:rsidR="00576687" w:rsidRPr="00FF04BD" w:rsidRDefault="00576687" w:rsidP="00FF04BD">
      <w:pPr>
        <w:pStyle w:val="ppCode"/>
      </w:pPr>
      <w:r w:rsidRPr="00FF04BD">
        <w:t>    });</w:t>
      </w:r>
    </w:p>
    <w:p w:rsidR="00576687" w:rsidRPr="00FF04BD" w:rsidRDefault="00576687" w:rsidP="00FF04BD">
      <w:pPr>
        <w:pStyle w:val="ppCode"/>
      </w:pPr>
      <w:r w:rsidRPr="00FF04BD">
        <w:t xml:space="preserve"> </w:t>
      </w:r>
    </w:p>
    <w:p w:rsidR="00576687" w:rsidRPr="00FF04BD" w:rsidRDefault="00576687" w:rsidP="00FF04BD">
      <w:pPr>
        <w:pStyle w:val="ppCode"/>
      </w:pPr>
      <w:r w:rsidRPr="00FF04BD">
        <w:t>    return (match &amp;&amp; (match.index === 0) &amp;&amp; </w:t>
      </w:r>
    </w:p>
    <w:p w:rsidR="00576687" w:rsidRPr="00FF04BD" w:rsidRDefault="00576687" w:rsidP="00FF04BD">
      <w:pPr>
        <w:pStyle w:val="ppCode"/>
      </w:pPr>
      <w:r w:rsidRPr="00FF04BD">
        <w:t>      (match[0].length === postalCode.length));</w:t>
      </w:r>
    </w:p>
    <w:p w:rsidR="00576687" w:rsidRPr="00FF04BD" w:rsidRDefault="00576687" w:rsidP="00FF04BD">
      <w:pPr>
        <w:pStyle w:val="ppCode"/>
      </w:pPr>
      <w:r w:rsidRPr="00FF04BD">
        <w:t>  } catch (e) {</w:t>
      </w:r>
    </w:p>
    <w:p w:rsidR="00576687" w:rsidRPr="00FF04BD" w:rsidRDefault="00576687" w:rsidP="00FF04BD">
      <w:pPr>
        <w:pStyle w:val="ppCode"/>
      </w:pPr>
      <w:r w:rsidRPr="00FF04BD">
        <w:t>    return false;</w:t>
      </w:r>
    </w:p>
    <w:p w:rsidR="00576687" w:rsidRPr="00FF04BD" w:rsidRDefault="00576687" w:rsidP="00FF04BD">
      <w:pPr>
        <w:pStyle w:val="ppCode"/>
      </w:pPr>
      <w:r w:rsidRPr="00FF04BD">
        <w:t>  }</w:t>
      </w:r>
    </w:p>
    <w:p w:rsidR="00576687" w:rsidRPr="00FF04BD" w:rsidRDefault="00576687" w:rsidP="00FF04BD">
      <w:pPr>
        <w:pStyle w:val="ppCode"/>
      </w:pPr>
      <w:r w:rsidRPr="00FF04BD">
        <w:lastRenderedPageBreak/>
        <w:t>});</w:t>
      </w:r>
    </w:p>
    <w:p w:rsidR="00C6363E" w:rsidRDefault="002A74A4">
      <w:pPr>
        <w:pStyle w:val="ppBodyText"/>
      </w:pPr>
      <w:proofErr w:type="spellStart"/>
      <w:r w:rsidRPr="00FF04BD">
        <w:rPr>
          <w:b/>
        </w:rPr>
        <w:t>IClientValidatable</w:t>
      </w:r>
      <w:proofErr w:type="spellEnd"/>
      <w:r>
        <w:t xml:space="preserve"> helps you to share validation information, but you still have two copies of your</w:t>
      </w:r>
      <w:r w:rsidR="007A5B9C">
        <w:t xml:space="preserve"> validation logic to maintain. </w:t>
      </w:r>
      <w:r>
        <w:t xml:space="preserve">You </w:t>
      </w:r>
      <w:r w:rsidR="005B2F94">
        <w:t>may choose</w:t>
      </w:r>
      <w:r>
        <w:t xml:space="preserve"> </w:t>
      </w:r>
      <w:r w:rsidR="005B2F94">
        <w:t xml:space="preserve">remote validators (i.e. </w:t>
      </w:r>
      <w:r>
        <w:t>implement</w:t>
      </w:r>
      <w:r w:rsidR="005B2F94">
        <w:t>ing</w:t>
      </w:r>
      <w:r>
        <w:t xml:space="preserve"> validation actions in your controller</w:t>
      </w:r>
      <w:r w:rsidR="005B2F94">
        <w:t>)</w:t>
      </w:r>
      <w:r>
        <w:t xml:space="preserve"> and call th</w:t>
      </w:r>
      <w:r w:rsidR="007A5B9C">
        <w:t xml:space="preserve">em using AJAX from the client. </w:t>
      </w:r>
      <w:r>
        <w:t xml:space="preserve">However, </w:t>
      </w:r>
      <w:r w:rsidR="005B2F94">
        <w:t xml:space="preserve">the round trip to the server will not be </w:t>
      </w:r>
      <w:r>
        <w:t xml:space="preserve">as </w:t>
      </w:r>
      <w:r w:rsidR="005B2F94">
        <w:t xml:space="preserve">responsive </w:t>
      </w:r>
      <w:r>
        <w:t>as validating directly on the client.</w:t>
      </w:r>
    </w:p>
    <w:p w:rsidR="000F2502" w:rsidRPr="003F35DF" w:rsidRDefault="000F2502" w:rsidP="00FF04BD">
      <w:pPr>
        <w:pStyle w:val="ppNote"/>
      </w:pPr>
      <w:r>
        <w:t>It is important to remember that client-side validation only helps imp</w:t>
      </w:r>
      <w:r w:rsidR="007A5B9C">
        <w:t xml:space="preserve">rove the user </w:t>
      </w:r>
      <w:proofErr w:type="gramStart"/>
      <w:r w:rsidR="007A5B9C">
        <w:t xml:space="preserve">experience </w:t>
      </w:r>
      <w:r>
        <w:t xml:space="preserve"> and</w:t>
      </w:r>
      <w:proofErr w:type="gramEnd"/>
      <w:r>
        <w:t xml:space="preserve"> is not a substitute for proper validation and security on the</w:t>
      </w:r>
      <w:r w:rsidR="007A5B9C">
        <w:t xml:space="preserve"> server. </w:t>
      </w:r>
      <w:r>
        <w:t>Hackers won</w:t>
      </w:r>
      <w:r w:rsidR="007A5B9C">
        <w:t>'</w:t>
      </w:r>
      <w:r>
        <w:t>t use your web client JavaScript or even the browser when maliciously posting data to the web application on the server</w:t>
      </w:r>
      <w:r w:rsidR="00B82404">
        <w:t xml:space="preserve">, so you </w:t>
      </w:r>
      <w:r w:rsidR="00B82404" w:rsidRPr="00D627B4">
        <w:rPr>
          <w:b/>
          <w:i/>
        </w:rPr>
        <w:t>must</w:t>
      </w:r>
      <w:r w:rsidR="00B82404">
        <w:t xml:space="preserve"> ensure that any client-side validation is repeated on the server before any data changes occur</w:t>
      </w:r>
      <w:r>
        <w:t>.</w:t>
      </w:r>
    </w:p>
    <w:p w:rsidR="003F35DF" w:rsidRDefault="005B2F94" w:rsidP="00FF04BD">
      <w:pPr>
        <w:pStyle w:val="Heading2"/>
      </w:pPr>
      <w:r>
        <w:t>Validating Validation</w:t>
      </w:r>
    </w:p>
    <w:p w:rsidR="005B2F94" w:rsidRDefault="005B2F94">
      <w:pPr>
        <w:pStyle w:val="ppBodyText"/>
      </w:pPr>
      <w:r>
        <w:t>Because validation occurs at multiple levels of the stack, you may end up with duplicate validation attributes and val</w:t>
      </w:r>
      <w:r w:rsidR="007A5B9C">
        <w:t xml:space="preserve">idation logic to keep in sync. </w:t>
      </w:r>
      <w:r>
        <w:t>While proper factoring of your application logic, your models, and data validation information can help, you should always unit test each layer in isolation to make sure the validation works as expected.</w:t>
      </w:r>
    </w:p>
    <w:p w:rsidR="005B2F94" w:rsidRDefault="00F974B1">
      <w:pPr>
        <w:pStyle w:val="ppBodyText"/>
      </w:pPr>
      <w:r>
        <w:t>While you don</w:t>
      </w:r>
      <w:r w:rsidR="007A5B9C">
        <w:t>'</w:t>
      </w:r>
      <w:r>
        <w:t>t need to unit test the standard validation attributes, you should unit test that the validation attributes are properly applied to your model and validate as expected (just as if you had written code inside the setter of your model property)</w:t>
      </w:r>
      <w:r w:rsidR="007A5B9C">
        <w:t xml:space="preserve">. </w:t>
      </w:r>
      <w:r w:rsidR="005B2F94">
        <w:t xml:space="preserve">The following example shows a unit test </w:t>
      </w:r>
      <w:r>
        <w:t xml:space="preserve">verifying the </w:t>
      </w:r>
      <w:r w:rsidRPr="00FF04BD">
        <w:rPr>
          <w:b/>
        </w:rPr>
        <w:t>Title</w:t>
      </w:r>
      <w:r>
        <w:t xml:space="preserve"> of the </w:t>
      </w:r>
      <w:r w:rsidRPr="00FF04BD">
        <w:rPr>
          <w:b/>
        </w:rPr>
        <w:t>Reminder</w:t>
      </w:r>
      <w:r>
        <w:t xml:space="preserve"> is required.</w:t>
      </w:r>
    </w:p>
    <w:p w:rsidR="00F974B1" w:rsidRDefault="00F974B1" w:rsidP="00FF04BD">
      <w:pPr>
        <w:pStyle w:val="ppCodeLanguage"/>
      </w:pPr>
      <w:r>
        <w:t>C#</w:t>
      </w:r>
    </w:p>
    <w:p w:rsidR="00F974B1" w:rsidRDefault="00F974B1" w:rsidP="00FF04BD">
      <w:pPr>
        <w:pStyle w:val="ppCode"/>
      </w:pPr>
      <w:r>
        <w:t>// contained in ReminderFixture.cs</w:t>
      </w:r>
    </w:p>
    <w:p w:rsidR="005B2F94" w:rsidRPr="00FF04BD" w:rsidRDefault="005B2F94" w:rsidP="00FF04BD">
      <w:pPr>
        <w:pStyle w:val="ppCode"/>
      </w:pPr>
      <w:r w:rsidRPr="00FF04BD">
        <w:t>[Fact]</w:t>
      </w:r>
    </w:p>
    <w:p w:rsidR="005B2F94" w:rsidRPr="00FF04BD" w:rsidRDefault="005B2F94" w:rsidP="00FF04BD">
      <w:pPr>
        <w:pStyle w:val="ppCode"/>
      </w:pPr>
      <w:r w:rsidRPr="00FF04BD">
        <w:t>public void WhenTitleSetToNull_ThenValidationFails()</w:t>
      </w:r>
    </w:p>
    <w:p w:rsidR="005B2F94" w:rsidRPr="00FF04BD" w:rsidRDefault="005B2F94" w:rsidP="00FF04BD">
      <w:pPr>
        <w:pStyle w:val="ppCode"/>
      </w:pPr>
      <w:r w:rsidRPr="00FF04BD">
        <w:t>{</w:t>
      </w:r>
    </w:p>
    <w:p w:rsidR="005B2F94" w:rsidRPr="00FF04BD" w:rsidRDefault="005B2F94" w:rsidP="00FF04BD">
      <w:pPr>
        <w:pStyle w:val="ppCode"/>
      </w:pPr>
      <w:r w:rsidRPr="00FF04BD">
        <w:t>  Reminder target = new Reminder();</w:t>
      </w:r>
    </w:p>
    <w:p w:rsidR="005B2F94" w:rsidRPr="00FF04BD" w:rsidRDefault="005B2F94" w:rsidP="00FF04BD">
      <w:pPr>
        <w:pStyle w:val="ppCode"/>
      </w:pPr>
      <w:r w:rsidRPr="00FF04BD">
        <w:t xml:space="preserve"> </w:t>
      </w:r>
    </w:p>
    <w:p w:rsidR="005B2F94" w:rsidRPr="00FF04BD" w:rsidRDefault="005B2F94" w:rsidP="00FF04BD">
      <w:pPr>
        <w:pStyle w:val="ppCode"/>
      </w:pPr>
      <w:r w:rsidRPr="00FF04BD">
        <w:t>  target.Title = null;</w:t>
      </w:r>
    </w:p>
    <w:p w:rsidR="005B2F94" w:rsidRPr="00FF04BD" w:rsidRDefault="005B2F94" w:rsidP="00FF04BD">
      <w:pPr>
        <w:pStyle w:val="ppCode"/>
      </w:pPr>
      <w:r w:rsidRPr="00FF04BD">
        <w:t xml:space="preserve"> </w:t>
      </w:r>
    </w:p>
    <w:p w:rsidR="005B2F94" w:rsidRPr="00FF04BD" w:rsidRDefault="005B2F94" w:rsidP="00FF04BD">
      <w:pPr>
        <w:pStyle w:val="ppCode"/>
      </w:pPr>
      <w:r w:rsidRPr="00FF04BD">
        <w:t>  var validationContext = new ValidationContext(target, null, null);</w:t>
      </w:r>
    </w:p>
    <w:p w:rsidR="005B2F94" w:rsidRPr="00FF04BD" w:rsidRDefault="005B2F94" w:rsidP="00FF04BD">
      <w:pPr>
        <w:pStyle w:val="ppCode"/>
      </w:pPr>
      <w:r w:rsidRPr="00FF04BD">
        <w:t>  var validationResults = new List&lt;ValidationResult&gt;();</w:t>
      </w:r>
    </w:p>
    <w:p w:rsidR="005B2F94" w:rsidRPr="00FF04BD" w:rsidRDefault="005B2F94" w:rsidP="00FF04BD">
      <w:pPr>
        <w:pStyle w:val="ppCode"/>
      </w:pPr>
      <w:r w:rsidRPr="00FF04BD">
        <w:t>  bool actual = Validator.TryValidateObject(target, validationContext, validationResults, true);</w:t>
      </w:r>
    </w:p>
    <w:p w:rsidR="005B2F94" w:rsidRPr="00FF04BD" w:rsidRDefault="005B2F94" w:rsidP="00FF04BD">
      <w:pPr>
        <w:pStyle w:val="ppCode"/>
      </w:pPr>
      <w:r w:rsidRPr="00FF04BD">
        <w:t xml:space="preserve"> </w:t>
      </w:r>
    </w:p>
    <w:p w:rsidR="005B2F94" w:rsidRPr="00FF04BD" w:rsidRDefault="005B2F94" w:rsidP="00FF04BD">
      <w:pPr>
        <w:pStyle w:val="ppCode"/>
      </w:pPr>
      <w:r w:rsidRPr="00FF04BD">
        <w:t>  Assert.False(actual);</w:t>
      </w:r>
    </w:p>
    <w:p w:rsidR="005B2F94" w:rsidRPr="00FF04BD" w:rsidRDefault="005B2F94" w:rsidP="00FF04BD">
      <w:pPr>
        <w:pStyle w:val="ppCode"/>
      </w:pPr>
      <w:r w:rsidRPr="00FF04BD">
        <w:t>  Assert.Equal(1, validationResults.Count);</w:t>
      </w:r>
    </w:p>
    <w:p w:rsidR="005B2F94" w:rsidRPr="00FF04BD" w:rsidRDefault="005B2F94" w:rsidP="00FF04BD">
      <w:pPr>
        <w:pStyle w:val="ppCode"/>
      </w:pPr>
      <w:r w:rsidRPr="00FF04BD">
        <w:t>  Assert.Equal(1, validationResults[0].MemberNames.Count());</w:t>
      </w:r>
    </w:p>
    <w:p w:rsidR="005B2F94" w:rsidRPr="00FF04BD" w:rsidRDefault="005B2F94" w:rsidP="00FF04BD">
      <w:pPr>
        <w:pStyle w:val="ppCode"/>
      </w:pPr>
      <w:r w:rsidRPr="00FF04BD">
        <w:t>  Assert.Equal("Title", validationResults[0].MemberNames.First());</w:t>
      </w:r>
    </w:p>
    <w:p w:rsidR="005B2F94" w:rsidRPr="00FF04BD" w:rsidRDefault="005B2F94" w:rsidP="00FF04BD">
      <w:pPr>
        <w:pStyle w:val="ppCode"/>
      </w:pPr>
      <w:r w:rsidRPr="00FF04BD">
        <w:t>}</w:t>
      </w:r>
    </w:p>
    <w:p w:rsidR="005B2F94" w:rsidRPr="005B2F94" w:rsidRDefault="00F974B1" w:rsidP="00FF04BD">
      <w:pPr>
        <w:pStyle w:val="ppNote"/>
      </w:pPr>
      <w:r>
        <w:lastRenderedPageBreak/>
        <w:t xml:space="preserve">The </w:t>
      </w:r>
      <w:r w:rsidRPr="00583D8F">
        <w:rPr>
          <w:b/>
        </w:rPr>
        <w:t>true</w:t>
      </w:r>
      <w:r>
        <w:t xml:space="preserve"> parameter at the end of the </w:t>
      </w:r>
      <w:proofErr w:type="spellStart"/>
      <w:r w:rsidRPr="00FF04BD">
        <w:rPr>
          <w:b/>
        </w:rPr>
        <w:t>TryValidateObject</w:t>
      </w:r>
      <w:proofErr w:type="spellEnd"/>
      <w:r>
        <w:t xml:space="preserve"> call is important – it causes the</w:t>
      </w:r>
      <w:r w:rsidR="007A5B9C">
        <w:t xml:space="preserve"> validation of all properties. </w:t>
      </w:r>
      <w:r>
        <w:t>It mean</w:t>
      </w:r>
      <w:r w:rsidR="00480A1C">
        <w:t>s</w:t>
      </w:r>
      <w:r>
        <w:t xml:space="preserve"> that your unit test has to ensure that all other properties are set to valid values when you try to verify that one invalid property fails validation.</w:t>
      </w:r>
    </w:p>
    <w:p w:rsidR="000F6AF1" w:rsidRDefault="000F6AF1" w:rsidP="00FF04BD">
      <w:pPr>
        <w:pStyle w:val="Heading1"/>
      </w:pPr>
      <w:r>
        <w:t xml:space="preserve">Other </w:t>
      </w:r>
      <w:r w:rsidR="00FF04BD">
        <w:t>Considerations</w:t>
      </w:r>
    </w:p>
    <w:p w:rsidR="00FF04BD" w:rsidRPr="00CE3AE5" w:rsidRDefault="00FF04BD" w:rsidP="00121A3B">
      <w:pPr>
        <w:pStyle w:val="ppBodyText"/>
      </w:pPr>
      <w:r>
        <w:t>This section briefly covers some other areas of server architecture you may want to consider.</w:t>
      </w:r>
    </w:p>
    <w:p w:rsidR="000F6AF1" w:rsidRDefault="000F6AF1" w:rsidP="00FF04BD">
      <w:pPr>
        <w:pStyle w:val="Heading2"/>
      </w:pPr>
      <w:r>
        <w:t>Dependency Injection</w:t>
      </w:r>
    </w:p>
    <w:p w:rsidR="00832AC7" w:rsidRDefault="004C29FF" w:rsidP="005418A1">
      <w:pPr>
        <w:pStyle w:val="ppBodyText"/>
        <w:numPr>
          <w:ilvl w:val="0"/>
          <w:numId w:val="0"/>
        </w:numPr>
      </w:pPr>
      <w:r>
        <w:t>Mileage Stats</w:t>
      </w:r>
      <w:r w:rsidR="00852BB2">
        <w:t xml:space="preserve"> </w:t>
      </w:r>
      <w:r w:rsidR="00832AC7">
        <w:t>uses Unity for dependency i</w:t>
      </w:r>
      <w:r w:rsidR="007A5B9C">
        <w:t xml:space="preserve">njection. </w:t>
      </w:r>
      <w:r w:rsidR="00832AC7">
        <w:t xml:space="preserve">The </w:t>
      </w:r>
      <w:proofErr w:type="spellStart"/>
      <w:r w:rsidR="00832AC7">
        <w:t>unity.config</w:t>
      </w:r>
      <w:proofErr w:type="spellEnd"/>
      <w:r w:rsidR="00832AC7">
        <w:t xml:space="preserve"> file in the web application maps interfaces to concrete classes</w:t>
      </w:r>
      <w:r w:rsidR="00C34A52">
        <w:t>. It also</w:t>
      </w:r>
      <w:r w:rsidR="00832AC7">
        <w:t xml:space="preserve"> </w:t>
      </w:r>
      <w:r w:rsidR="008D6A26">
        <w:t>determin</w:t>
      </w:r>
      <w:r w:rsidR="004A2D03">
        <w:t>es</w:t>
      </w:r>
      <w:r w:rsidR="008D6A26">
        <w:t xml:space="preserve"> </w:t>
      </w:r>
      <w:r w:rsidR="007A5B9C">
        <w:t xml:space="preserve">the lifetime for each mapping. </w:t>
      </w:r>
      <w:r w:rsidR="00832AC7">
        <w:t xml:space="preserve">For example, </w:t>
      </w:r>
      <w:r w:rsidR="00A5746F">
        <w:t xml:space="preserve">Unity ensures the </w:t>
      </w:r>
      <w:proofErr w:type="spellStart"/>
      <w:r w:rsidR="00A5746F" w:rsidRPr="00121A3B">
        <w:rPr>
          <w:b/>
        </w:rPr>
        <w:t>VehicleController</w:t>
      </w:r>
      <w:proofErr w:type="spellEnd"/>
      <w:r w:rsidR="00A5746F">
        <w:t xml:space="preserve"> constructor </w:t>
      </w:r>
      <w:r w:rsidR="004A2D03">
        <w:t xml:space="preserve">provides </w:t>
      </w:r>
      <w:r w:rsidR="00A5746F">
        <w:t xml:space="preserve">implementations of the </w:t>
      </w:r>
      <w:proofErr w:type="spellStart"/>
      <w:r w:rsidR="00A5746F" w:rsidRPr="00121A3B">
        <w:rPr>
          <w:b/>
        </w:rPr>
        <w:t>IUserServices</w:t>
      </w:r>
      <w:proofErr w:type="spellEnd"/>
      <w:r w:rsidR="00A5746F">
        <w:t xml:space="preserve">, </w:t>
      </w:r>
      <w:proofErr w:type="spellStart"/>
      <w:r w:rsidR="00A5746F" w:rsidRPr="00121A3B">
        <w:rPr>
          <w:b/>
        </w:rPr>
        <w:t>ICountryServices</w:t>
      </w:r>
      <w:proofErr w:type="spellEnd"/>
      <w:r w:rsidR="00A5746F">
        <w:t>,</w:t>
      </w:r>
      <w:r w:rsidR="00C34A52">
        <w:t xml:space="preserve"> </w:t>
      </w:r>
      <w:proofErr w:type="spellStart"/>
      <w:r w:rsidR="00C34A52" w:rsidRPr="00C10F28">
        <w:rPr>
          <w:b/>
        </w:rPr>
        <w:t>IServiceLocator</w:t>
      </w:r>
      <w:proofErr w:type="spellEnd"/>
      <w:r w:rsidR="00A5746F">
        <w:t xml:space="preserve"> and </w:t>
      </w:r>
      <w:proofErr w:type="spellStart"/>
      <w:r w:rsidR="00A5746F" w:rsidRPr="00121A3B">
        <w:rPr>
          <w:b/>
        </w:rPr>
        <w:t>IChartDataService</w:t>
      </w:r>
      <w:proofErr w:type="spellEnd"/>
      <w:r w:rsidR="00A5746F">
        <w:t xml:space="preserve"> interfaces.</w:t>
      </w:r>
    </w:p>
    <w:p w:rsidR="00A5746F" w:rsidRDefault="00A5746F" w:rsidP="00121A3B">
      <w:pPr>
        <w:pStyle w:val="ppBodyText"/>
      </w:pPr>
      <w:r>
        <w:t>In an effort to manage dependencies and improve testability in the MVC pattern, ASP.NET MVC also provides a dependency resolver. This allows ASP.NET MVC applications a suitable place to resolve</w:t>
      </w:r>
      <w:r w:rsidR="007A5B9C">
        <w:t xml:space="preserve"> dependencies for </w:t>
      </w:r>
      <w:r w:rsidR="006B67A2">
        <w:t>framework created objects like controllers or action filters</w:t>
      </w:r>
      <w:r w:rsidR="007A5B9C">
        <w:t xml:space="preserve">. </w:t>
      </w:r>
      <w:r>
        <w:t xml:space="preserve">In the following example, </w:t>
      </w:r>
      <w:r w:rsidR="004C29FF">
        <w:t>Mileage Stats</w:t>
      </w:r>
      <w:r>
        <w:t xml:space="preserve"> registers Unity as the MVC dependency resolver as part of initializing the </w:t>
      </w:r>
      <w:r w:rsidR="00B95802">
        <w:t>dependency injection</w:t>
      </w:r>
      <w:r>
        <w:t xml:space="preserve"> container for the application.</w:t>
      </w:r>
    </w:p>
    <w:p w:rsidR="00A5746F" w:rsidRPr="00121A3B" w:rsidRDefault="00A5746F" w:rsidP="00121A3B">
      <w:pPr>
        <w:pStyle w:val="ppCodeLanguage"/>
        <w:rPr>
          <w:lang w:bidi="ar-SA"/>
        </w:rPr>
      </w:pPr>
      <w:r>
        <w:rPr>
          <w:lang w:bidi="ar-SA"/>
        </w:rPr>
        <w:t>C#</w:t>
      </w:r>
    </w:p>
    <w:p w:rsidR="00A5746F" w:rsidRPr="00121A3B" w:rsidRDefault="00A5746F" w:rsidP="00121A3B">
      <w:pPr>
        <w:pStyle w:val="ppCode"/>
        <w:rPr>
          <w:lang w:bidi="ar-SA"/>
        </w:rPr>
      </w:pPr>
      <w:r>
        <w:rPr>
          <w:lang w:bidi="ar-SA"/>
        </w:rPr>
        <w:t>// contained in global.asax.cs</w:t>
      </w:r>
    </w:p>
    <w:p w:rsidR="00A5746F" w:rsidRPr="00CE3AE5" w:rsidRDefault="00A5746F" w:rsidP="00121A3B">
      <w:pPr>
        <w:pStyle w:val="ppCode"/>
      </w:pPr>
      <w:r w:rsidRPr="00121A3B">
        <w:t>private</w:t>
      </w:r>
      <w:r w:rsidRPr="00CE3AE5">
        <w:t> </w:t>
      </w:r>
      <w:r w:rsidRPr="00121A3B">
        <w:t>static</w:t>
      </w:r>
      <w:r w:rsidRPr="00CE3AE5">
        <w:t> </w:t>
      </w:r>
      <w:r w:rsidRPr="00121A3B">
        <w:t>void</w:t>
      </w:r>
      <w:r w:rsidRPr="00CE3AE5">
        <w:t> InitializeDependencyInjectionContainer()</w:t>
      </w:r>
    </w:p>
    <w:p w:rsidR="003A182E" w:rsidRDefault="003A182E" w:rsidP="003A182E">
      <w:pPr>
        <w:pStyle w:val="ppCode"/>
      </w:pPr>
      <w:r>
        <w:t>{</w:t>
      </w:r>
    </w:p>
    <w:p w:rsidR="003A182E" w:rsidRDefault="003A182E" w:rsidP="003A182E">
      <w:pPr>
        <w:pStyle w:val="ppCode"/>
      </w:pPr>
      <w:r>
        <w:t xml:space="preserve">  IUnityContainer container = new UnityContainerFactory()</w:t>
      </w:r>
      <w:r>
        <w:br/>
        <w:t xml:space="preserve">      .CreateConfiguredContainer();</w:t>
      </w:r>
    </w:p>
    <w:p w:rsidR="003A182E" w:rsidRDefault="003A182E" w:rsidP="003A182E">
      <w:pPr>
        <w:pStyle w:val="ppCode"/>
      </w:pPr>
      <w:r>
        <w:t xml:space="preserve">  var serviceLocator = new UnityServiceLocator(container);</w:t>
      </w:r>
    </w:p>
    <w:p w:rsidR="003A182E" w:rsidRDefault="003A182E" w:rsidP="003A182E">
      <w:pPr>
        <w:pStyle w:val="ppCode"/>
      </w:pPr>
      <w:r>
        <w:t xml:space="preserve">  ServiceLocator.SetLocatorProvider(() =&gt; serviceLocator);</w:t>
      </w:r>
    </w:p>
    <w:p w:rsidR="003A182E" w:rsidRDefault="003A182E" w:rsidP="003A182E">
      <w:pPr>
        <w:pStyle w:val="ppCode"/>
      </w:pPr>
      <w:r>
        <w:t xml:space="preserve">  DependencyResolver.SetResolver(new UnityDependencyResolver(container));</w:t>
      </w:r>
    </w:p>
    <w:p w:rsidR="00A5746F" w:rsidRPr="00CE3AE5" w:rsidRDefault="00A5746F" w:rsidP="00121A3B">
      <w:pPr>
        <w:pStyle w:val="ppCode"/>
      </w:pPr>
      <w:r w:rsidRPr="00CE3AE5">
        <w:t>}</w:t>
      </w:r>
    </w:p>
    <w:p w:rsidR="00832AC7" w:rsidRPr="00CE3AE5" w:rsidRDefault="007A5B9C" w:rsidP="00121A3B">
      <w:pPr>
        <w:pStyle w:val="ppBodyText"/>
      </w:pPr>
      <w:r>
        <w:t>See the "Further Reading"</w:t>
      </w:r>
      <w:r w:rsidR="00CE3AE5">
        <w:t xml:space="preserve"> section for more information on dependency injection and Unity.</w:t>
      </w:r>
    </w:p>
    <w:p w:rsidR="000F6AF1" w:rsidRDefault="000F6AF1" w:rsidP="00FF04BD">
      <w:pPr>
        <w:pStyle w:val="Heading2"/>
      </w:pPr>
      <w:r>
        <w:t>Unit Testing</w:t>
      </w:r>
    </w:p>
    <w:p w:rsidR="005418A1" w:rsidRDefault="00CE3AE5" w:rsidP="007A5B9C">
      <w:pPr>
        <w:pStyle w:val="ppBodyText"/>
      </w:pPr>
      <w:r>
        <w:t xml:space="preserve">One of the key reasons ASP.NET MVC </w:t>
      </w:r>
      <w:r w:rsidR="00443555">
        <w:t xml:space="preserve">follows the MVC pattern </w:t>
      </w:r>
      <w:r>
        <w:t>is to allow for unit testing of the application</w:t>
      </w:r>
      <w:r w:rsidR="00443555">
        <w:t xml:space="preserve"> logic</w:t>
      </w:r>
      <w:r>
        <w:t xml:space="preserve">. The </w:t>
      </w:r>
      <w:proofErr w:type="spellStart"/>
      <w:r w:rsidRPr="00D627B4">
        <w:rPr>
          <w:b/>
        </w:rPr>
        <w:t>System.Web.Abstractions</w:t>
      </w:r>
      <w:proofErr w:type="spellEnd"/>
      <w:r>
        <w:t xml:space="preserve"> </w:t>
      </w:r>
      <w:r w:rsidR="008D6A26">
        <w:t xml:space="preserve">assembly </w:t>
      </w:r>
      <w:r>
        <w:t xml:space="preserve">was introduced </w:t>
      </w:r>
      <w:r w:rsidR="00443555">
        <w:t xml:space="preserve">primarily </w:t>
      </w:r>
      <w:r>
        <w:t xml:space="preserve">to allow </w:t>
      </w:r>
      <w:r w:rsidR="00443555">
        <w:t>substitution of</w:t>
      </w:r>
      <w:r>
        <w:t xml:space="preserve"> mocked instance</w:t>
      </w:r>
      <w:r w:rsidR="00443555">
        <w:t>s</w:t>
      </w:r>
      <w:r>
        <w:t xml:space="preserve"> of </w:t>
      </w:r>
      <w:r w:rsidR="00443555">
        <w:t xml:space="preserve">classes like </w:t>
      </w:r>
      <w:proofErr w:type="spellStart"/>
      <w:r w:rsidRPr="00D627B4">
        <w:rPr>
          <w:b/>
        </w:rPr>
        <w:t>HttpContextBase</w:t>
      </w:r>
      <w:proofErr w:type="spellEnd"/>
      <w:r>
        <w:t xml:space="preserve"> </w:t>
      </w:r>
      <w:r w:rsidR="00443555">
        <w:t xml:space="preserve">during </w:t>
      </w:r>
      <w:r w:rsidR="007A5B9C">
        <w:t>unit testing</w:t>
      </w:r>
      <w:r w:rsidR="00373BF2">
        <w:t xml:space="preserve">. </w:t>
      </w:r>
      <w:r w:rsidR="00D627B4">
        <w:t xml:space="preserve">You should unit test as much of your application logic as possible; it will not only help ensure the quality of your application, but will also help identify design issues early when they are less expensive to fix. </w:t>
      </w:r>
    </w:p>
    <w:p w:rsidR="00CE3AE5" w:rsidRDefault="004C29FF" w:rsidP="007A5B9C">
      <w:pPr>
        <w:pStyle w:val="ppBodyText"/>
      </w:pPr>
      <w:r>
        <w:t>Mileage Stats</w:t>
      </w:r>
      <w:r w:rsidR="00CE3AE5">
        <w:t xml:space="preserve"> uses the </w:t>
      </w:r>
      <w:proofErr w:type="spellStart"/>
      <w:r w:rsidR="00CE3AE5">
        <w:t>xUnit</w:t>
      </w:r>
      <w:proofErr w:type="spellEnd"/>
      <w:r w:rsidR="00CE3AE5">
        <w:t xml:space="preserve"> unit test framework as well </w:t>
      </w:r>
      <w:r w:rsidR="007A5B9C">
        <w:t xml:space="preserve">as </w:t>
      </w:r>
      <w:proofErr w:type="spellStart"/>
      <w:r w:rsidR="007A5B9C">
        <w:t>Moq</w:t>
      </w:r>
      <w:proofErr w:type="spellEnd"/>
      <w:r w:rsidR="007A5B9C">
        <w:t xml:space="preserve"> for mocking interfaces. </w:t>
      </w:r>
      <w:r w:rsidR="00CE3AE5">
        <w:t xml:space="preserve">The application is </w:t>
      </w:r>
      <w:r w:rsidR="00443555">
        <w:t xml:space="preserve">unit </w:t>
      </w:r>
      <w:r w:rsidR="00CE3AE5">
        <w:t>tested at the data model, business services, and controlle</w:t>
      </w:r>
      <w:r w:rsidR="007A5B9C">
        <w:t>r layers. As mentioned in the "Composing Application Logic"</w:t>
      </w:r>
      <w:r w:rsidR="00CE3AE5">
        <w:t xml:space="preserve"> section, keeping controller actions simple and factoring application logic </w:t>
      </w:r>
      <w:r w:rsidR="00CE3AE5">
        <w:lastRenderedPageBreak/>
        <w:t>into a business services layer m</w:t>
      </w:r>
      <w:r w:rsidR="007A5B9C">
        <w:t xml:space="preserve">akes unit testing much easier. </w:t>
      </w:r>
      <w:r>
        <w:t>Mileage Stats</w:t>
      </w:r>
      <w:r w:rsidR="00CE3AE5">
        <w:t xml:space="preserve"> </w:t>
      </w:r>
      <w:r w:rsidR="00443555">
        <w:t xml:space="preserve">is an example of reaping those benefits. Unit testing </w:t>
      </w:r>
      <w:r w:rsidR="00CE3AE5">
        <w:t xml:space="preserve">was much easier because interfaces like </w:t>
      </w:r>
      <w:proofErr w:type="spellStart"/>
      <w:r w:rsidR="00CE3AE5" w:rsidRPr="00D627B4">
        <w:rPr>
          <w:b/>
        </w:rPr>
        <w:t>IUserServices</w:t>
      </w:r>
      <w:proofErr w:type="spellEnd"/>
      <w:r w:rsidR="00CE3AE5">
        <w:t xml:space="preserve"> could be mocked.</w:t>
      </w:r>
    </w:p>
    <w:p w:rsidR="00CE3AE5" w:rsidRPr="00CE3AE5" w:rsidRDefault="00443555" w:rsidP="007A5B9C">
      <w:pPr>
        <w:pStyle w:val="ppBodyText"/>
      </w:pPr>
      <w:r>
        <w:t>For more information on quality assurance s</w:t>
      </w:r>
      <w:r w:rsidR="00CE3AE5">
        <w:t xml:space="preserve">ee the chapter </w:t>
      </w:r>
      <w:r w:rsidR="007A5B9C">
        <w:t>"</w:t>
      </w:r>
      <w:r w:rsidR="00A52A1C" w:rsidRPr="00A52A1C">
        <w:t>Testing Web Applications</w:t>
      </w:r>
      <w:r w:rsidRPr="00A52A1C">
        <w:t>.</w:t>
      </w:r>
      <w:r w:rsidR="007A5B9C">
        <w:t>"</w:t>
      </w:r>
    </w:p>
    <w:p w:rsidR="000F6AF1" w:rsidRDefault="000F6AF1" w:rsidP="00443555">
      <w:pPr>
        <w:pStyle w:val="Heading2"/>
      </w:pPr>
      <w:r>
        <w:t>Error Management</w:t>
      </w:r>
    </w:p>
    <w:p w:rsidR="00012AFE" w:rsidRDefault="00443555" w:rsidP="007A5B9C">
      <w:pPr>
        <w:pStyle w:val="ppBodyText"/>
      </w:pPr>
      <w:r>
        <w:t xml:space="preserve">Web clients expect proper HTTP </w:t>
      </w:r>
      <w:r w:rsidR="00554370">
        <w:t>status</w:t>
      </w:r>
      <w:r>
        <w:t xml:space="preserve"> code responses when a web applica</w:t>
      </w:r>
      <w:r w:rsidR="007A5B9C">
        <w:t xml:space="preserve">tion cannot fulfill a request. </w:t>
      </w:r>
      <w:r>
        <w:t>This means you should avoid hiding errors like a resource not being found (404), failure to authorize (4</w:t>
      </w:r>
      <w:r w:rsidR="007A5B9C">
        <w:t xml:space="preserve">03), and server errors (500+). </w:t>
      </w:r>
      <w:r w:rsidR="00554370">
        <w:t>ASP.NET MVC will respond with the correct HTTP status code when no valid route is found and based on the type of exception when an exception is th</w:t>
      </w:r>
      <w:r w:rsidR="007A5B9C">
        <w:t xml:space="preserve">rown from a controller action. </w:t>
      </w:r>
      <w:r w:rsidR="00554370">
        <w:t>There may be cases where you need to catch an exception from a call and throw a different exception type.</w:t>
      </w:r>
    </w:p>
    <w:p w:rsidR="00554370" w:rsidRDefault="00012AFE" w:rsidP="005860F9">
      <w:pPr>
        <w:pStyle w:val="ppBodyText"/>
      </w:pPr>
      <w:r>
        <w:t>Generally, users don</w:t>
      </w:r>
      <w:r w:rsidR="007A5B9C">
        <w:t>'</w:t>
      </w:r>
      <w:r>
        <w:t>t want to see all the devel</w:t>
      </w:r>
      <w:r w:rsidR="007A5B9C">
        <w:t xml:space="preserve">oper details for an exception. </w:t>
      </w:r>
      <w:r>
        <w:t xml:space="preserve">ASP.NET MVC provides a </w:t>
      </w:r>
      <w:proofErr w:type="spellStart"/>
      <w:r w:rsidRPr="00121A3B">
        <w:rPr>
          <w:b/>
        </w:rPr>
        <w:t>HandleErrorAttribute</w:t>
      </w:r>
      <w:proofErr w:type="spellEnd"/>
      <w:r>
        <w:t xml:space="preserve"> that provides a friendly error p</w:t>
      </w:r>
      <w:r w:rsidR="007A5B9C">
        <w:t xml:space="preserve">age when an exception occurs. </w:t>
      </w:r>
      <w:r>
        <w:t xml:space="preserve">The friendly page displayed is determined in the </w:t>
      </w:r>
      <w:proofErr w:type="spellStart"/>
      <w:r>
        <w:t>web.config</w:t>
      </w:r>
      <w:proofErr w:type="spellEnd"/>
      <w:r>
        <w:t xml:space="preserve"> </w:t>
      </w:r>
      <w:proofErr w:type="spellStart"/>
      <w:r w:rsidRPr="00121A3B">
        <w:rPr>
          <w:b/>
        </w:rPr>
        <w:t>customErrors</w:t>
      </w:r>
      <w:proofErr w:type="spellEnd"/>
      <w:r>
        <w:t xml:space="preserve"> section.</w:t>
      </w:r>
      <w:r w:rsidR="005860F9">
        <w:t xml:space="preserve"> Mileage Stats applies the </w:t>
      </w:r>
      <w:proofErr w:type="spellStart"/>
      <w:r w:rsidR="005860F9" w:rsidRPr="007D4EEA">
        <w:rPr>
          <w:b/>
        </w:rPr>
        <w:t>HandleErrorAttribute</w:t>
      </w:r>
      <w:proofErr w:type="spellEnd"/>
      <w:r w:rsidR="005860F9">
        <w:t xml:space="preserve"> to all controller actions in the </w:t>
      </w:r>
      <w:proofErr w:type="spellStart"/>
      <w:r w:rsidR="005860F9" w:rsidRPr="005860F9">
        <w:rPr>
          <w:b/>
        </w:rPr>
        <w:t>RegisterGlobalFilters</w:t>
      </w:r>
      <w:proofErr w:type="spellEnd"/>
      <w:r w:rsidR="005860F9">
        <w:t xml:space="preserve"> methods.</w:t>
      </w:r>
    </w:p>
    <w:p w:rsidR="00554370" w:rsidRDefault="00012AFE" w:rsidP="007A5B9C">
      <w:pPr>
        <w:pStyle w:val="ppBodyText"/>
      </w:pPr>
      <w:r>
        <w:t xml:space="preserve">Although friendly errors are an improvement, </w:t>
      </w:r>
      <w:r w:rsidR="00443555">
        <w:t xml:space="preserve">the user experience </w:t>
      </w:r>
      <w:r w:rsidR="00554370">
        <w:t>shouldn</w:t>
      </w:r>
      <w:r w:rsidR="007A5B9C">
        <w:t>'</w:t>
      </w:r>
      <w:r w:rsidR="00554370">
        <w:t xml:space="preserve">t be interrupted with HTTP error code </w:t>
      </w:r>
      <w:r w:rsidR="00443555">
        <w:t xml:space="preserve">if the user enters </w:t>
      </w:r>
      <w:r w:rsidR="00554370">
        <w:t xml:space="preserve">an </w:t>
      </w:r>
      <w:r w:rsidR="00443555">
        <w:t>invalid value.</w:t>
      </w:r>
      <w:r w:rsidR="00554370">
        <w:t xml:space="preserve"> </w:t>
      </w:r>
      <w:r w:rsidR="008D6A26">
        <w:t>Use the Post/Redirect/Get pattern (PRG) w</w:t>
      </w:r>
      <w:r w:rsidR="00554370">
        <w:t>hen handling a POST action</w:t>
      </w:r>
      <w:r w:rsidR="008D6A26">
        <w:t>.</w:t>
      </w:r>
      <w:r w:rsidR="00554370">
        <w:t xml:space="preserve"> </w:t>
      </w:r>
      <w:r w:rsidR="008D6A26">
        <w:t xml:space="preserve">When </w:t>
      </w:r>
      <w:r w:rsidR="00554370">
        <w:t>the user has submitted invalid data, you should return the same view as the GET action populated with the incoming data.</w:t>
      </w:r>
      <w:r w:rsidR="007A5B9C">
        <w:t xml:space="preserve"> </w:t>
      </w:r>
      <w:r>
        <w:t>When a POST action succeeds, it can redirect</w:t>
      </w:r>
      <w:r w:rsidR="00373BF2">
        <w:t xml:space="preserve">. </w:t>
      </w:r>
    </w:p>
    <w:p w:rsidR="00554370" w:rsidRDefault="00554370" w:rsidP="007A5B9C">
      <w:pPr>
        <w:pStyle w:val="ppBodyText"/>
      </w:pPr>
      <w:r>
        <w:t xml:space="preserve">In the following example, if a </w:t>
      </w:r>
      <w:proofErr w:type="spellStart"/>
      <w:r w:rsidRPr="00121A3B">
        <w:rPr>
          <w:b/>
        </w:rPr>
        <w:t>Reminder</w:t>
      </w:r>
      <w:r w:rsidR="00692A84">
        <w:rPr>
          <w:b/>
        </w:rPr>
        <w:t>FormModel</w:t>
      </w:r>
      <w:proofErr w:type="spellEnd"/>
      <w:r>
        <w:t xml:space="preserve"> doesn</w:t>
      </w:r>
      <w:r w:rsidR="007A5B9C">
        <w:t>'</w:t>
      </w:r>
      <w:r>
        <w:t xml:space="preserve">t pass data validation, the </w:t>
      </w:r>
      <w:r w:rsidRPr="00121A3B">
        <w:rPr>
          <w:b/>
        </w:rPr>
        <w:t>Add</w:t>
      </w:r>
      <w:r>
        <w:t xml:space="preserve"> view result is returned populated with the </w:t>
      </w:r>
      <w:r w:rsidR="00012AFE">
        <w:t>reminder</w:t>
      </w:r>
      <w:r w:rsidR="00692A84">
        <w:t xml:space="preserve"> data</w:t>
      </w:r>
      <w:r w:rsidR="00012AFE">
        <w:t xml:space="preserve"> that was passed into the action method.</w:t>
      </w:r>
    </w:p>
    <w:p w:rsidR="00012AFE" w:rsidRDefault="00012AFE" w:rsidP="00121A3B">
      <w:pPr>
        <w:pStyle w:val="ppCodeLanguage"/>
      </w:pPr>
      <w:r>
        <w:t>C#</w:t>
      </w:r>
    </w:p>
    <w:p w:rsidR="00012AFE" w:rsidRPr="00121A3B" w:rsidRDefault="005B21D4" w:rsidP="00121A3B">
      <w:pPr>
        <w:pStyle w:val="ppCode"/>
      </w:pPr>
      <w:r>
        <w:t>//contained in ReminderController.cs</w:t>
      </w:r>
      <w:r>
        <w:br/>
      </w:r>
      <w:r w:rsidR="00012AFE" w:rsidRPr="00121A3B">
        <w:t>[</w:t>
      </w:r>
      <w:r w:rsidR="00012AFE" w:rsidRPr="00012AFE">
        <w:t>HttpPost</w:t>
      </w:r>
      <w:r w:rsidR="00012AFE" w:rsidRPr="00121A3B">
        <w:t>]</w:t>
      </w:r>
    </w:p>
    <w:p w:rsidR="002761FE" w:rsidRDefault="002761FE" w:rsidP="002761FE">
      <w:pPr>
        <w:pStyle w:val="ppCode"/>
      </w:pPr>
      <w:r>
        <w:t>public ActionResult Add(int vehicleId, ReminderFormModel reminder)</w:t>
      </w:r>
    </w:p>
    <w:p w:rsidR="002761FE" w:rsidRDefault="002761FE" w:rsidP="002761FE">
      <w:pPr>
        <w:pStyle w:val="ppCode"/>
      </w:pPr>
      <w:r>
        <w:t>{</w:t>
      </w:r>
    </w:p>
    <w:p w:rsidR="002761FE" w:rsidRDefault="002761FE" w:rsidP="002761FE">
      <w:pPr>
        <w:pStyle w:val="ppCode"/>
      </w:pPr>
      <w:r>
        <w:tab/>
        <w:t>if ((reminder != null) &amp;&amp; ModelState.IsValid)</w:t>
      </w:r>
    </w:p>
    <w:p w:rsidR="002761FE" w:rsidRDefault="002761FE" w:rsidP="002761FE">
      <w:pPr>
        <w:pStyle w:val="ppCode"/>
      </w:pPr>
      <w:r>
        <w:tab/>
        <w:t>{</w:t>
      </w:r>
    </w:p>
    <w:p w:rsidR="002761FE" w:rsidRDefault="002761FE" w:rsidP="002761FE">
      <w:pPr>
        <w:pStyle w:val="ppCode"/>
      </w:pPr>
      <w:r>
        <w:tab/>
      </w:r>
      <w:r>
        <w:tab/>
        <w:t>var errors = Using&lt;CanAddReminder&gt;()</w:t>
      </w:r>
      <w:r w:rsidR="006A4291">
        <w:br/>
      </w:r>
      <w:r w:rsidR="006A4291">
        <w:tab/>
      </w:r>
      <w:r w:rsidR="006A4291">
        <w:tab/>
      </w:r>
      <w:r w:rsidR="006A4291">
        <w:tab/>
      </w:r>
      <w:r w:rsidR="006A4291">
        <w:tab/>
      </w:r>
      <w:r w:rsidR="006A4291">
        <w:tab/>
      </w:r>
      <w:r>
        <w:t>.Execute(CurrentUserId, reminder);</w:t>
      </w:r>
      <w:r>
        <w:br/>
      </w:r>
    </w:p>
    <w:p w:rsidR="002761FE" w:rsidRDefault="002761FE" w:rsidP="002761FE">
      <w:pPr>
        <w:pStyle w:val="ppCode"/>
      </w:pPr>
      <w:r>
        <w:tab/>
      </w:r>
      <w:r>
        <w:tab/>
        <w:t>ModelState.AddModelErrors(errors, "Add");</w:t>
      </w:r>
    </w:p>
    <w:p w:rsidR="002761FE" w:rsidRDefault="002761FE" w:rsidP="002761FE">
      <w:pPr>
        <w:pStyle w:val="ppCode"/>
      </w:pPr>
    </w:p>
    <w:p w:rsidR="002761FE" w:rsidRDefault="002761FE" w:rsidP="002761FE">
      <w:pPr>
        <w:pStyle w:val="ppCode"/>
      </w:pPr>
      <w:r>
        <w:tab/>
      </w:r>
      <w:r>
        <w:tab/>
        <w:t>if (ModelState.IsValid)</w:t>
      </w:r>
    </w:p>
    <w:p w:rsidR="002761FE" w:rsidRDefault="002761FE" w:rsidP="002761FE">
      <w:pPr>
        <w:pStyle w:val="ppCode"/>
      </w:pPr>
      <w:r>
        <w:tab/>
      </w:r>
      <w:r>
        <w:tab/>
        <w:t>{</w:t>
      </w:r>
    </w:p>
    <w:p w:rsidR="002761FE" w:rsidRDefault="002761FE" w:rsidP="002761FE">
      <w:pPr>
        <w:pStyle w:val="ppCode"/>
      </w:pPr>
      <w:r>
        <w:tab/>
      </w:r>
      <w:r>
        <w:tab/>
      </w:r>
      <w:r>
        <w:tab/>
        <w:t>Using&lt;AddReminderToVehicle&gt;()</w:t>
      </w:r>
      <w:r>
        <w:br/>
      </w:r>
      <w:r>
        <w:tab/>
      </w:r>
      <w:r>
        <w:tab/>
      </w:r>
      <w:r>
        <w:tab/>
      </w:r>
      <w:r>
        <w:tab/>
        <w:t>.Execute(CurrentUserId, vehicleId, reminder);</w:t>
      </w:r>
    </w:p>
    <w:p w:rsidR="002761FE" w:rsidRDefault="002761FE" w:rsidP="002761FE">
      <w:pPr>
        <w:pStyle w:val="ppCode"/>
      </w:pPr>
      <w:r>
        <w:tab/>
      </w:r>
      <w:r>
        <w:tab/>
      </w:r>
      <w:r>
        <w:tab/>
        <w:t xml:space="preserve">return RedirectToAction("Details", "Reminder", </w:t>
      </w:r>
      <w:r>
        <w:br/>
      </w:r>
      <w:r>
        <w:tab/>
      </w:r>
      <w:r>
        <w:tab/>
      </w:r>
      <w:r>
        <w:tab/>
      </w:r>
      <w:r>
        <w:tab/>
        <w:t>new { id = reminder.ReminderId });</w:t>
      </w:r>
    </w:p>
    <w:p w:rsidR="002761FE" w:rsidRDefault="002761FE" w:rsidP="002761FE">
      <w:pPr>
        <w:pStyle w:val="ppCode"/>
      </w:pPr>
      <w:r>
        <w:tab/>
      </w:r>
      <w:r>
        <w:tab/>
        <w:t>}</w:t>
      </w:r>
    </w:p>
    <w:p w:rsidR="002761FE" w:rsidRDefault="002761FE" w:rsidP="002761FE">
      <w:pPr>
        <w:pStyle w:val="ppCode"/>
      </w:pPr>
      <w:r>
        <w:tab/>
        <w:t>}</w:t>
      </w:r>
    </w:p>
    <w:p w:rsidR="002761FE" w:rsidRDefault="002761FE" w:rsidP="002761FE">
      <w:pPr>
        <w:pStyle w:val="ppCode"/>
      </w:pPr>
    </w:p>
    <w:p w:rsidR="002761FE" w:rsidRDefault="002761FE" w:rsidP="002761FE">
      <w:pPr>
        <w:pStyle w:val="ppCode"/>
      </w:pPr>
      <w:r>
        <w:lastRenderedPageBreak/>
        <w:tab/>
        <w:t>var vehicles = Using&lt;GetVehicleListForUser&gt;()</w:t>
      </w:r>
    </w:p>
    <w:p w:rsidR="002761FE" w:rsidRDefault="002761FE" w:rsidP="002761FE">
      <w:pPr>
        <w:pStyle w:val="ppCode"/>
      </w:pPr>
      <w:r>
        <w:tab/>
      </w:r>
      <w:r>
        <w:tab/>
        <w:t>.Execute(CurrentUserId);</w:t>
      </w:r>
    </w:p>
    <w:p w:rsidR="002761FE" w:rsidRDefault="002761FE" w:rsidP="002761FE">
      <w:pPr>
        <w:pStyle w:val="ppCode"/>
      </w:pPr>
    </w:p>
    <w:p w:rsidR="002761FE" w:rsidRDefault="002761FE" w:rsidP="002761FE">
      <w:pPr>
        <w:pStyle w:val="ppCode"/>
      </w:pPr>
      <w:r>
        <w:tab/>
        <w:t>var vehicle = vehicles.First(v =&gt; v.VehicleId == vehicleId);</w:t>
      </w:r>
    </w:p>
    <w:p w:rsidR="002761FE" w:rsidRDefault="002761FE" w:rsidP="002761FE">
      <w:pPr>
        <w:pStyle w:val="ppCode"/>
      </w:pPr>
    </w:p>
    <w:p w:rsidR="002761FE" w:rsidRDefault="002761FE" w:rsidP="002761FE">
      <w:pPr>
        <w:pStyle w:val="ppCode"/>
      </w:pPr>
      <w:r>
        <w:tab/>
        <w:t>var reminders = Using&lt;GetUnfulfilledRemindersForVehicle&gt;()</w:t>
      </w:r>
    </w:p>
    <w:p w:rsidR="002761FE" w:rsidRDefault="002761FE" w:rsidP="002761FE">
      <w:pPr>
        <w:pStyle w:val="ppCode"/>
      </w:pPr>
      <w:r>
        <w:tab/>
      </w:r>
      <w:r>
        <w:tab/>
        <w:t>.Execute(CurrentUserId, vehicleId, vehicle.Odometer ?? 0)</w:t>
      </w:r>
    </w:p>
    <w:p w:rsidR="002761FE" w:rsidRDefault="002761FE" w:rsidP="002761FE">
      <w:pPr>
        <w:pStyle w:val="ppCode"/>
      </w:pPr>
      <w:r>
        <w:tab/>
      </w:r>
      <w:r>
        <w:tab/>
        <w:t>.Select(r =&gt; new ReminderSummaryModel(r, r.IsOverdue ?? false));</w:t>
      </w:r>
    </w:p>
    <w:p w:rsidR="002761FE" w:rsidRDefault="002761FE" w:rsidP="002761FE">
      <w:pPr>
        <w:pStyle w:val="ppCode"/>
      </w:pPr>
    </w:p>
    <w:p w:rsidR="002761FE" w:rsidRDefault="002761FE" w:rsidP="002761FE">
      <w:pPr>
        <w:pStyle w:val="ppCode"/>
      </w:pPr>
      <w:r>
        <w:tab/>
        <w:t>var viewModel = new ReminderAddViewModel</w:t>
      </w:r>
    </w:p>
    <w:p w:rsidR="002761FE" w:rsidRDefault="002761FE" w:rsidP="002761FE">
      <w:pPr>
        <w:pStyle w:val="ppCode"/>
      </w:pPr>
      <w:r>
        <w:tab/>
        <w:t>{</w:t>
      </w:r>
    </w:p>
    <w:p w:rsidR="002761FE" w:rsidRDefault="002761FE" w:rsidP="002761FE">
      <w:pPr>
        <w:pStyle w:val="ppCode"/>
      </w:pPr>
      <w:r>
        <w:tab/>
      </w:r>
      <w:r>
        <w:tab/>
        <w:t xml:space="preserve">VehicleList = new VehicleListViewModel(vehicles, vehicleId) </w:t>
      </w:r>
      <w:r w:rsidR="00041E25">
        <w:br/>
      </w:r>
      <w:r w:rsidR="00041E25">
        <w:tab/>
      </w:r>
      <w:r w:rsidR="00041E25">
        <w:tab/>
      </w:r>
      <w:r w:rsidR="00041E25">
        <w:tab/>
      </w:r>
      <w:r w:rsidR="00041E25">
        <w:tab/>
      </w:r>
      <w:r>
        <w:t>{ IsCollapsed = true },</w:t>
      </w:r>
    </w:p>
    <w:p w:rsidR="002761FE" w:rsidRDefault="002761FE" w:rsidP="002761FE">
      <w:pPr>
        <w:pStyle w:val="ppCode"/>
      </w:pPr>
      <w:r>
        <w:tab/>
      </w:r>
      <w:r>
        <w:tab/>
        <w:t>Reminder = reminder,</w:t>
      </w:r>
    </w:p>
    <w:p w:rsidR="002761FE" w:rsidRDefault="002761FE" w:rsidP="002761FE">
      <w:pPr>
        <w:pStyle w:val="ppCode"/>
      </w:pPr>
      <w:r>
        <w:tab/>
      </w:r>
      <w:r>
        <w:tab/>
        <w:t>Reminders = new SelectedItemList&lt;ReminderSummaryModel&gt;(reminders),</w:t>
      </w:r>
    </w:p>
    <w:p w:rsidR="002761FE" w:rsidRDefault="002761FE" w:rsidP="002761FE">
      <w:pPr>
        <w:pStyle w:val="ppCode"/>
      </w:pPr>
      <w:r>
        <w:tab/>
        <w:t>};</w:t>
      </w:r>
    </w:p>
    <w:p w:rsidR="002761FE" w:rsidRDefault="002761FE" w:rsidP="002761FE">
      <w:pPr>
        <w:pStyle w:val="ppCode"/>
      </w:pPr>
    </w:p>
    <w:p w:rsidR="002761FE" w:rsidRDefault="002761FE" w:rsidP="002761FE">
      <w:pPr>
        <w:pStyle w:val="ppCode"/>
      </w:pPr>
      <w:r>
        <w:tab/>
        <w:t>return View(viewModel);</w:t>
      </w:r>
    </w:p>
    <w:p w:rsidR="00012AFE" w:rsidRPr="00121A3B" w:rsidRDefault="002761FE" w:rsidP="00121A3B">
      <w:pPr>
        <w:pStyle w:val="ppCode"/>
      </w:pPr>
      <w:r>
        <w:t>}</w:t>
      </w:r>
    </w:p>
    <w:p w:rsidR="002C03ED" w:rsidRDefault="002C03ED" w:rsidP="002C03ED">
      <w:pPr>
        <w:pStyle w:val="Heading2"/>
      </w:pPr>
      <w:r>
        <w:t>Concurrency</w:t>
      </w:r>
    </w:p>
    <w:p w:rsidR="002C03ED" w:rsidRPr="002C03ED" w:rsidRDefault="002C03ED" w:rsidP="002C03ED">
      <w:pPr>
        <w:pStyle w:val="ppBodyText"/>
      </w:pPr>
      <w:r>
        <w:t>Because Mileage Stats tracks vehicles per user account, concurrency conflict detection and management was not a scenario for the application</w:t>
      </w:r>
      <w:r w:rsidR="00373BF2">
        <w:t xml:space="preserve">. </w:t>
      </w:r>
      <w:r w:rsidR="005D5A70">
        <w:t>Even though we choose not to make use of it, t</w:t>
      </w:r>
      <w:r w:rsidR="00A521CE">
        <w:t xml:space="preserve">he </w:t>
      </w:r>
      <w:r>
        <w:t xml:space="preserve">Entity Framework </w:t>
      </w:r>
      <w:r w:rsidR="005D5A70">
        <w:t xml:space="preserve">does </w:t>
      </w:r>
      <w:r>
        <w:t xml:space="preserve">supports optimistic concurrency by adding time stamps to the data model and taking appropriate action when handling the </w:t>
      </w:r>
      <w:proofErr w:type="spellStart"/>
      <w:r w:rsidRPr="002C03ED">
        <w:rPr>
          <w:b/>
        </w:rPr>
        <w:t>DbUpdateConcurrencyException</w:t>
      </w:r>
      <w:proofErr w:type="spellEnd"/>
      <w:r>
        <w:t>.</w:t>
      </w:r>
    </w:p>
    <w:p w:rsidR="00AF3CB7" w:rsidRDefault="00F974B1" w:rsidP="00FF04BD">
      <w:pPr>
        <w:pStyle w:val="Heading1"/>
      </w:pPr>
      <w:r>
        <w:t>Summary</w:t>
      </w:r>
    </w:p>
    <w:p w:rsidR="003012FF" w:rsidRDefault="0053659F" w:rsidP="00FF04BD">
      <w:pPr>
        <w:pStyle w:val="ppBodyText"/>
        <w:numPr>
          <w:ilvl w:val="0"/>
          <w:numId w:val="18"/>
        </w:numPr>
      </w:pPr>
      <w:r>
        <w:t>Hopefully you now have a frame of reference for architecting you</w:t>
      </w:r>
      <w:r w:rsidR="007A5B9C">
        <w:t xml:space="preserve">r server-side web application. </w:t>
      </w:r>
      <w:r>
        <w:t xml:space="preserve">There are many different </w:t>
      </w:r>
      <w:r w:rsidR="003012FF">
        <w:t xml:space="preserve">choices you will make </w:t>
      </w:r>
      <w:r w:rsidR="00FF04BD">
        <w:t xml:space="preserve">to </w:t>
      </w:r>
      <w:r>
        <w:t>structure your site, factor code</w:t>
      </w:r>
      <w:r w:rsidR="007A5B9C">
        <w:t xml:space="preserve">, and model data. </w:t>
      </w:r>
      <w:r w:rsidR="003012FF">
        <w:t>Successful architectures properly balance the layers of abstraction required to solve the problem at hand while keeping an eye on future features and technologies.</w:t>
      </w:r>
    </w:p>
    <w:p w:rsidR="00FF04BD" w:rsidRDefault="00FF04BD" w:rsidP="00FF04BD">
      <w:pPr>
        <w:pStyle w:val="ppBodyText"/>
        <w:numPr>
          <w:ilvl w:val="0"/>
          <w:numId w:val="18"/>
        </w:numPr>
      </w:pPr>
      <w:r>
        <w:t xml:space="preserve">Key takeaways: </w:t>
      </w:r>
    </w:p>
    <w:p w:rsidR="00FF04BD" w:rsidRDefault="00FF04BD" w:rsidP="00FF04BD">
      <w:pPr>
        <w:pStyle w:val="ppBulletList"/>
      </w:pPr>
      <w:r>
        <w:t>Understand your web client needs</w:t>
      </w:r>
      <w:r w:rsidR="008D6A26">
        <w:t xml:space="preserve"> and build a contract for the HTML structure, URL structure, and data formats between the client and server </w:t>
      </w:r>
      <w:r>
        <w:t>early in the process</w:t>
      </w:r>
      <w:r w:rsidR="008D6A26">
        <w:t>.</w:t>
      </w:r>
    </w:p>
    <w:p w:rsidR="00D627B4" w:rsidRDefault="00D627B4" w:rsidP="00FF04BD">
      <w:pPr>
        <w:pStyle w:val="ppBulletList"/>
      </w:pPr>
      <w:r>
        <w:t xml:space="preserve">Decide on whether or not to create a business services layer along with deciding </w:t>
      </w:r>
      <w:r w:rsidR="006D3682">
        <w:t>whether or not to create separate domain and data models.</w:t>
      </w:r>
    </w:p>
    <w:p w:rsidR="00FF04BD" w:rsidRDefault="008D6A26" w:rsidP="00121A3B">
      <w:pPr>
        <w:pStyle w:val="ppBulletList"/>
      </w:pPr>
      <w:r>
        <w:t xml:space="preserve">Create slim controllers by placing </w:t>
      </w:r>
      <w:r w:rsidR="00FF04BD">
        <w:t xml:space="preserve">the majority of your </w:t>
      </w:r>
      <w:r>
        <w:t xml:space="preserve">application logic </w:t>
      </w:r>
      <w:r w:rsidR="00FF04BD">
        <w:t xml:space="preserve">in your </w:t>
      </w:r>
      <w:r w:rsidR="00D627B4">
        <w:t xml:space="preserve">domain </w:t>
      </w:r>
      <w:r w:rsidR="003012FF">
        <w:t>model</w:t>
      </w:r>
      <w:r w:rsidR="00FF04BD">
        <w:t>s</w:t>
      </w:r>
      <w:r w:rsidR="006D3682">
        <w:t>, a services layer, or helper classes and methods.</w:t>
      </w:r>
    </w:p>
    <w:p w:rsidR="00FF04BD" w:rsidRDefault="00FF04BD" w:rsidP="00121A3B">
      <w:pPr>
        <w:pStyle w:val="ppBulletList"/>
      </w:pPr>
      <w:r>
        <w:t>K</w:t>
      </w:r>
      <w:r w:rsidR="003012FF">
        <w:t>eep application logic simple and partitioned</w:t>
      </w:r>
      <w:r w:rsidR="006D3682">
        <w:t>.</w:t>
      </w:r>
    </w:p>
    <w:p w:rsidR="006D3682" w:rsidRDefault="006D3682" w:rsidP="00121A3B">
      <w:pPr>
        <w:pStyle w:val="ppBulletList"/>
      </w:pPr>
      <w:r>
        <w:t xml:space="preserve">Provide a data API </w:t>
      </w:r>
      <w:r w:rsidR="000F2C5C">
        <w:t xml:space="preserve">that </w:t>
      </w:r>
      <w:r>
        <w:t>allows web clients to consume data asynchronously in the right format and granularity for the application.</w:t>
      </w:r>
    </w:p>
    <w:p w:rsidR="006D3682" w:rsidRDefault="006D3682" w:rsidP="00121A3B">
      <w:pPr>
        <w:pStyle w:val="ppBulletList"/>
      </w:pPr>
      <w:r>
        <w:lastRenderedPageBreak/>
        <w:t>Structure your validation logic to support validation both on the client and on the server.</w:t>
      </w:r>
    </w:p>
    <w:p w:rsidR="007D1442" w:rsidRDefault="007D1442" w:rsidP="007D1442">
      <w:pPr>
        <w:pStyle w:val="ppListEnd"/>
      </w:pPr>
    </w:p>
    <w:p w:rsidR="00CC7D77" w:rsidRDefault="004D795E" w:rsidP="00E45814">
      <w:pPr>
        <w:pStyle w:val="Heading1"/>
      </w:pPr>
      <w:r>
        <w:t>Further Reading</w:t>
      </w:r>
    </w:p>
    <w:p w:rsidR="004D795E" w:rsidRPr="00815087" w:rsidRDefault="00001A55" w:rsidP="004D795E">
      <w:pPr>
        <w:pStyle w:val="ppBodyText"/>
        <w:rPr>
          <w:rStyle w:val="Hyperlink"/>
          <w:color w:val="auto"/>
          <w:u w:val="none"/>
        </w:rPr>
      </w:pPr>
      <w:r>
        <w:t xml:space="preserve">ADO.NET </w:t>
      </w:r>
      <w:r w:rsidR="00202B7C">
        <w:t>Entity Framework</w:t>
      </w:r>
      <w:r>
        <w:t xml:space="preserve"> on MSDN</w:t>
      </w:r>
      <w:r w:rsidR="00202B7C">
        <w:t>:</w:t>
      </w:r>
      <w:r w:rsidR="00202B7C">
        <w:br/>
      </w:r>
      <w:hyperlink r:id="rId15" w:history="1">
        <w:r w:rsidR="004D795E" w:rsidRPr="00D751B8">
          <w:rPr>
            <w:rStyle w:val="Hyperlink"/>
          </w:rPr>
          <w:t>http://msdn.microsoft.com/library/bb399572.aspx</w:t>
        </w:r>
      </w:hyperlink>
    </w:p>
    <w:p w:rsidR="00815087" w:rsidRDefault="00001A55" w:rsidP="00815087">
      <w:pPr>
        <w:pStyle w:val="ppBodyText"/>
      </w:pPr>
      <w:r>
        <w:t xml:space="preserve">The </w:t>
      </w:r>
      <w:r w:rsidR="00202B7C">
        <w:t>Repository Pattern</w:t>
      </w:r>
      <w:r>
        <w:t xml:space="preserve"> on MSDN</w:t>
      </w:r>
      <w:r w:rsidR="00202B7C">
        <w:t>:</w:t>
      </w:r>
      <w:r w:rsidR="00202B7C">
        <w:br/>
      </w:r>
      <w:hyperlink r:id="rId16" w:history="1">
        <w:r w:rsidR="00815087" w:rsidRPr="00D22D78">
          <w:rPr>
            <w:rStyle w:val="Hyperlink"/>
          </w:rPr>
          <w:t>http://msdn.microsoft.com/en-us/library/ff649690.aspx</w:t>
        </w:r>
      </w:hyperlink>
      <w:r w:rsidR="00815087">
        <w:t xml:space="preserve"> </w:t>
      </w:r>
    </w:p>
    <w:p w:rsidR="00FC53C6" w:rsidRDefault="00202B7C" w:rsidP="00FC53C6">
      <w:pPr>
        <w:pStyle w:val="ppBodyText"/>
      </w:pPr>
      <w:r>
        <w:t xml:space="preserve">Unit of Work </w:t>
      </w:r>
      <w:r w:rsidR="00001A55">
        <w:t>p</w:t>
      </w:r>
      <w:r>
        <w:t>attern:</w:t>
      </w:r>
      <w:r>
        <w:br/>
      </w:r>
      <w:hyperlink r:id="rId17" w:history="1">
        <w:r w:rsidR="00FC53C6" w:rsidRPr="00D22D78">
          <w:rPr>
            <w:rStyle w:val="Hyperlink"/>
          </w:rPr>
          <w:t>http://www.martinfowler.com/eaaCatalog/unitOfWork.html</w:t>
        </w:r>
      </w:hyperlink>
      <w:r w:rsidR="00FC53C6">
        <w:t xml:space="preserve"> </w:t>
      </w:r>
    </w:p>
    <w:p w:rsidR="009832F5" w:rsidRDefault="00001A55" w:rsidP="009832F5">
      <w:pPr>
        <w:pStyle w:val="ppBodyText"/>
      </w:pPr>
      <w:r>
        <w:t xml:space="preserve">Catalog of Patterns of </w:t>
      </w:r>
      <w:r w:rsidR="00202B7C">
        <w:t xml:space="preserve">Enterprise </w:t>
      </w:r>
      <w:r>
        <w:t>Application Architecture</w:t>
      </w:r>
      <w:r w:rsidR="00202B7C">
        <w:t>:</w:t>
      </w:r>
      <w:r w:rsidR="00202B7C">
        <w:br/>
      </w:r>
      <w:hyperlink r:id="rId18" w:history="1">
        <w:r w:rsidR="009832F5" w:rsidRPr="00D22D78">
          <w:rPr>
            <w:rStyle w:val="Hyperlink"/>
          </w:rPr>
          <w:t>http://martinfowler.com/eaaCatalog/</w:t>
        </w:r>
      </w:hyperlink>
    </w:p>
    <w:p w:rsidR="00F44E2F" w:rsidRDefault="00B828A2" w:rsidP="00E93554">
      <w:pPr>
        <w:pStyle w:val="ppBodyText"/>
      </w:pPr>
      <w:r>
        <w:t xml:space="preserve">Evans, Eric. </w:t>
      </w:r>
      <w:r w:rsidR="00202B7C" w:rsidRPr="00F44E2F">
        <w:rPr>
          <w:i/>
        </w:rPr>
        <w:t>Domain-Driven Design: Tackling Complexity in the Heart of Software</w:t>
      </w:r>
      <w:r w:rsidR="00F44E2F">
        <w:t xml:space="preserve">. </w:t>
      </w:r>
      <w:r w:rsidR="00F44E2F" w:rsidRPr="00F44E2F">
        <w:t>Addison-Wesley Professional, 2003.</w:t>
      </w:r>
    </w:p>
    <w:p w:rsidR="00F44E2F" w:rsidRDefault="00B828A2" w:rsidP="00E93554">
      <w:pPr>
        <w:pStyle w:val="ppBodyText"/>
      </w:pPr>
      <w:r>
        <w:t xml:space="preserve">Nilsson, Jimmy. </w:t>
      </w:r>
      <w:r w:rsidR="00202B7C" w:rsidRPr="00F44E2F">
        <w:rPr>
          <w:i/>
        </w:rPr>
        <w:t>Applying Domain-Driven Design and Patterns: With Examples in C# and .NET</w:t>
      </w:r>
      <w:r w:rsidR="00F44E2F">
        <w:t xml:space="preserve">. </w:t>
      </w:r>
      <w:r w:rsidR="00F44E2F" w:rsidRPr="00F44E2F">
        <w:t>Addison-Wesley Professional, 2006.</w:t>
      </w:r>
    </w:p>
    <w:p w:rsidR="00E93554" w:rsidRDefault="00001A55" w:rsidP="00E93554">
      <w:pPr>
        <w:pStyle w:val="ppBodyText"/>
      </w:pPr>
      <w:r>
        <w:t xml:space="preserve">Understanding </w:t>
      </w:r>
      <w:r w:rsidR="00202B7C">
        <w:t>Models, Views, and Controllers</w:t>
      </w:r>
      <w:r>
        <w:t xml:space="preserve"> on ASP.NET</w:t>
      </w:r>
      <w:r w:rsidR="00202B7C">
        <w:t>:</w:t>
      </w:r>
      <w:r w:rsidR="00202B7C">
        <w:br/>
      </w:r>
      <w:hyperlink r:id="rId19" w:history="1">
        <w:r w:rsidR="00E93554" w:rsidRPr="00F25902">
          <w:rPr>
            <w:rStyle w:val="Hyperlink"/>
          </w:rPr>
          <w:t>http://www.asp.net/mvc/tutorials/understanding-models-views-and-controllers-cs</w:t>
        </w:r>
      </w:hyperlink>
      <w:r w:rsidR="00E93554">
        <w:t xml:space="preserve"> </w:t>
      </w:r>
    </w:p>
    <w:p w:rsidR="00E93554" w:rsidRDefault="00202B7C" w:rsidP="001468DC">
      <w:pPr>
        <w:pStyle w:val="ppBodyText"/>
      </w:pPr>
      <w:r>
        <w:t>Best Practices</w:t>
      </w:r>
      <w:r w:rsidR="00001A55">
        <w:t xml:space="preserve"> for ASP.NET MVC</w:t>
      </w:r>
      <w:r>
        <w:t>:</w:t>
      </w:r>
      <w:r>
        <w:br/>
      </w:r>
      <w:hyperlink r:id="rId20" w:history="1">
        <w:r w:rsidR="001468DC" w:rsidRPr="001D554B">
          <w:rPr>
            <w:rStyle w:val="Hyperlink"/>
          </w:rPr>
          <w:t>http://blogs.msdn.com/b/aspnetue/archive/2010/09/17/second_2d00_post.aspx</w:t>
        </w:r>
      </w:hyperlink>
      <w:r w:rsidR="001468DC">
        <w:t xml:space="preserve"> </w:t>
      </w:r>
    </w:p>
    <w:p w:rsidR="00832AC7" w:rsidRDefault="00202B7C" w:rsidP="00832AC7">
      <w:pPr>
        <w:pStyle w:val="ppBodyText"/>
      </w:pPr>
      <w:r>
        <w:t>Dependency Injection</w:t>
      </w:r>
      <w:r w:rsidR="00001A55">
        <w:t xml:space="preserve"> on MSDN Magazine</w:t>
      </w:r>
      <w:r>
        <w:t>:</w:t>
      </w:r>
      <w:r>
        <w:br/>
      </w:r>
      <w:hyperlink r:id="rId21" w:history="1">
        <w:r w:rsidR="00832AC7" w:rsidRPr="0050038E">
          <w:rPr>
            <w:rStyle w:val="Hyperlink"/>
          </w:rPr>
          <w:t>http://msdn.microsoft.com/en-us/magazine/cc163739.aspx</w:t>
        </w:r>
      </w:hyperlink>
      <w:r w:rsidR="00832AC7">
        <w:t xml:space="preserve"> </w:t>
      </w:r>
    </w:p>
    <w:p w:rsidR="00001A55" w:rsidRDefault="00001A55" w:rsidP="00001A55">
      <w:pPr>
        <w:pStyle w:val="ppBodyText"/>
      </w:pPr>
      <w:r>
        <w:t>Unity Application Block on MSDN:</w:t>
      </w:r>
      <w:r>
        <w:br/>
      </w:r>
      <w:hyperlink r:id="rId22" w:history="1">
        <w:r w:rsidR="00DA7A58" w:rsidRPr="004A6CB3">
          <w:rPr>
            <w:rStyle w:val="Hyperlink"/>
          </w:rPr>
          <w:t>http://www.msdn.com/unity</w:t>
        </w:r>
      </w:hyperlink>
      <w:r w:rsidR="00DA7A58">
        <w:t xml:space="preserve"> </w:t>
      </w:r>
    </w:p>
    <w:p w:rsidR="008D6A26" w:rsidRPr="004D795E" w:rsidRDefault="008D6A26" w:rsidP="008D6A26">
      <w:pPr>
        <w:pStyle w:val="ppBodyText"/>
      </w:pPr>
      <w:r>
        <w:t>Post/Redirect/Get pattern</w:t>
      </w:r>
      <w:r w:rsidR="00001A55">
        <w:t>:</w:t>
      </w:r>
      <w:r w:rsidR="00001A55">
        <w:br/>
      </w:r>
      <w:bookmarkStart w:id="0" w:name="_GoBack"/>
      <w:bookmarkEnd w:id="0"/>
      <w:r w:rsidR="00901C03">
        <w:fldChar w:fldCharType="begin"/>
      </w:r>
      <w:r w:rsidR="00901C03">
        <w:instrText xml:space="preserve"> HYPERLINK "http://en.wikipedia.org/wiki/Post/Redirect/Get" </w:instrText>
      </w:r>
      <w:r w:rsidR="00901C03">
        <w:fldChar w:fldCharType="separate"/>
      </w:r>
      <w:r w:rsidRPr="00D86634">
        <w:rPr>
          <w:rStyle w:val="Hyperlink"/>
        </w:rPr>
        <w:t>http://en.wikipedia.org/wiki/Post/Redirect/Get</w:t>
      </w:r>
      <w:r w:rsidR="00901C03">
        <w:rPr>
          <w:rStyle w:val="Hyperlink"/>
        </w:rPr>
        <w:fldChar w:fldCharType="end"/>
      </w:r>
      <w:r>
        <w:t xml:space="preserve"> </w:t>
      </w:r>
    </w:p>
    <w:sectPr w:rsidR="008D6A26" w:rsidRPr="004D795E" w:rsidSect="00EC6A5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1C03" w:rsidRDefault="00901C03" w:rsidP="007A7B01">
      <w:r>
        <w:separator/>
      </w:r>
    </w:p>
  </w:endnote>
  <w:endnote w:type="continuationSeparator" w:id="0">
    <w:p w:rsidR="00901C03" w:rsidRDefault="00901C03" w:rsidP="007A7B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1C03" w:rsidRDefault="00901C03" w:rsidP="007A7B01">
      <w:r>
        <w:separator/>
      </w:r>
    </w:p>
  </w:footnote>
  <w:footnote w:type="continuationSeparator" w:id="0">
    <w:p w:rsidR="00901C03" w:rsidRDefault="00901C03" w:rsidP="007A7B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00F3D"/>
    <w:multiLevelType w:val="hybridMultilevel"/>
    <w:tmpl w:val="9ED62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115B3F"/>
    <w:multiLevelType w:val="hybridMultilevel"/>
    <w:tmpl w:val="7B585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3">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4">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5">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6">
    <w:nsid w:val="4F7740E6"/>
    <w:multiLevelType w:val="multilevel"/>
    <w:tmpl w:val="46160960"/>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7">
    <w:nsid w:val="57937A46"/>
    <w:multiLevelType w:val="hybridMultilevel"/>
    <w:tmpl w:val="1E94638A"/>
    <w:lvl w:ilvl="0" w:tplc="E4A40D04">
      <w:start w:val="1"/>
      <w:numFmt w:val="bullet"/>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8">
    <w:nsid w:val="612B064F"/>
    <w:multiLevelType w:val="hybridMultilevel"/>
    <w:tmpl w:val="DA44E51A"/>
    <w:lvl w:ilvl="0" w:tplc="14BE230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0">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11">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2">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3">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4">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7"/>
  </w:num>
  <w:num w:numId="2">
    <w:abstractNumId w:val="10"/>
  </w:num>
  <w:num w:numId="3">
    <w:abstractNumId w:val="2"/>
  </w:num>
  <w:num w:numId="4">
    <w:abstractNumId w:val="14"/>
  </w:num>
  <w:num w:numId="5">
    <w:abstractNumId w:val="9"/>
  </w:num>
  <w:num w:numId="6">
    <w:abstractNumId w:val="11"/>
  </w:num>
  <w:num w:numId="7">
    <w:abstractNumId w:val="5"/>
  </w:num>
  <w:num w:numId="8">
    <w:abstractNumId w:val="13"/>
  </w:num>
  <w:num w:numId="9">
    <w:abstractNumId w:val="4"/>
  </w:num>
  <w:num w:numId="10">
    <w:abstractNumId w:val="12"/>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3"/>
  </w:num>
  <w:num w:numId="20">
    <w:abstractNumId w:val="1"/>
  </w:num>
  <w:num w:numId="21">
    <w:abstractNumId w:val="0"/>
  </w:num>
  <w:num w:numId="22">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79C"/>
    <w:rsid w:val="00000840"/>
    <w:rsid w:val="000013C7"/>
    <w:rsid w:val="00001A55"/>
    <w:rsid w:val="00003489"/>
    <w:rsid w:val="00006043"/>
    <w:rsid w:val="00007E31"/>
    <w:rsid w:val="00012AFE"/>
    <w:rsid w:val="00012E15"/>
    <w:rsid w:val="000203B3"/>
    <w:rsid w:val="000218CA"/>
    <w:rsid w:val="00022E02"/>
    <w:rsid w:val="0003078A"/>
    <w:rsid w:val="00032C12"/>
    <w:rsid w:val="00036C20"/>
    <w:rsid w:val="00041E25"/>
    <w:rsid w:val="00043245"/>
    <w:rsid w:val="00047BEC"/>
    <w:rsid w:val="000500AB"/>
    <w:rsid w:val="00052D1A"/>
    <w:rsid w:val="000530F5"/>
    <w:rsid w:val="000539AD"/>
    <w:rsid w:val="00055282"/>
    <w:rsid w:val="000557F6"/>
    <w:rsid w:val="00057B6E"/>
    <w:rsid w:val="00057F29"/>
    <w:rsid w:val="000615DC"/>
    <w:rsid w:val="00062FAC"/>
    <w:rsid w:val="0006779C"/>
    <w:rsid w:val="000725B8"/>
    <w:rsid w:val="00075178"/>
    <w:rsid w:val="0007591F"/>
    <w:rsid w:val="0007731F"/>
    <w:rsid w:val="000778DB"/>
    <w:rsid w:val="0008018B"/>
    <w:rsid w:val="000923D3"/>
    <w:rsid w:val="000A5234"/>
    <w:rsid w:val="000A5A83"/>
    <w:rsid w:val="000A7AB7"/>
    <w:rsid w:val="000B000B"/>
    <w:rsid w:val="000B00B2"/>
    <w:rsid w:val="000C2F6C"/>
    <w:rsid w:val="000C75C2"/>
    <w:rsid w:val="000E0CD9"/>
    <w:rsid w:val="000E2272"/>
    <w:rsid w:val="000E3709"/>
    <w:rsid w:val="000E40CA"/>
    <w:rsid w:val="000E43D9"/>
    <w:rsid w:val="000E53A3"/>
    <w:rsid w:val="000F2502"/>
    <w:rsid w:val="000F2C5C"/>
    <w:rsid w:val="000F2D83"/>
    <w:rsid w:val="000F5A21"/>
    <w:rsid w:val="000F6AF1"/>
    <w:rsid w:val="001038D4"/>
    <w:rsid w:val="00103BC9"/>
    <w:rsid w:val="0010759A"/>
    <w:rsid w:val="00121A3B"/>
    <w:rsid w:val="0013037B"/>
    <w:rsid w:val="00133947"/>
    <w:rsid w:val="0014132B"/>
    <w:rsid w:val="00142AFC"/>
    <w:rsid w:val="0014326D"/>
    <w:rsid w:val="00144114"/>
    <w:rsid w:val="001447BE"/>
    <w:rsid w:val="001468DC"/>
    <w:rsid w:val="00155B93"/>
    <w:rsid w:val="00156189"/>
    <w:rsid w:val="0015696F"/>
    <w:rsid w:val="001630DA"/>
    <w:rsid w:val="00164836"/>
    <w:rsid w:val="001720CF"/>
    <w:rsid w:val="00175FB7"/>
    <w:rsid w:val="001812C5"/>
    <w:rsid w:val="00181388"/>
    <w:rsid w:val="00183926"/>
    <w:rsid w:val="001849D4"/>
    <w:rsid w:val="00184C71"/>
    <w:rsid w:val="001A102D"/>
    <w:rsid w:val="001B7B9E"/>
    <w:rsid w:val="001C05CD"/>
    <w:rsid w:val="001C43D6"/>
    <w:rsid w:val="001C5AFF"/>
    <w:rsid w:val="001D22EB"/>
    <w:rsid w:val="001D2C74"/>
    <w:rsid w:val="001D479A"/>
    <w:rsid w:val="001D47D0"/>
    <w:rsid w:val="001D4E00"/>
    <w:rsid w:val="001D5F4D"/>
    <w:rsid w:val="001D7775"/>
    <w:rsid w:val="001E0BAF"/>
    <w:rsid w:val="001E26AB"/>
    <w:rsid w:val="001E6230"/>
    <w:rsid w:val="001E6316"/>
    <w:rsid w:val="001E63FC"/>
    <w:rsid w:val="001F2D6B"/>
    <w:rsid w:val="001F49A6"/>
    <w:rsid w:val="001F511C"/>
    <w:rsid w:val="002005DD"/>
    <w:rsid w:val="0020203E"/>
    <w:rsid w:val="00202B7C"/>
    <w:rsid w:val="00212500"/>
    <w:rsid w:val="0021609B"/>
    <w:rsid w:val="002179F5"/>
    <w:rsid w:val="00217DDE"/>
    <w:rsid w:val="00226AA5"/>
    <w:rsid w:val="0023359E"/>
    <w:rsid w:val="0024268C"/>
    <w:rsid w:val="00244A13"/>
    <w:rsid w:val="00250E35"/>
    <w:rsid w:val="00250E75"/>
    <w:rsid w:val="0025254B"/>
    <w:rsid w:val="0025424B"/>
    <w:rsid w:val="00256F90"/>
    <w:rsid w:val="00263112"/>
    <w:rsid w:val="00263C0E"/>
    <w:rsid w:val="00266C7C"/>
    <w:rsid w:val="00266C8E"/>
    <w:rsid w:val="00271FC3"/>
    <w:rsid w:val="00272CD1"/>
    <w:rsid w:val="002761FE"/>
    <w:rsid w:val="00280C87"/>
    <w:rsid w:val="00295D82"/>
    <w:rsid w:val="00296285"/>
    <w:rsid w:val="00296D7B"/>
    <w:rsid w:val="00297C08"/>
    <w:rsid w:val="002A126F"/>
    <w:rsid w:val="002A180F"/>
    <w:rsid w:val="002A74A4"/>
    <w:rsid w:val="002B0315"/>
    <w:rsid w:val="002B052B"/>
    <w:rsid w:val="002B3307"/>
    <w:rsid w:val="002C03ED"/>
    <w:rsid w:val="002C2F4F"/>
    <w:rsid w:val="002C3559"/>
    <w:rsid w:val="002C3ACF"/>
    <w:rsid w:val="002D107A"/>
    <w:rsid w:val="002D63D9"/>
    <w:rsid w:val="002D7216"/>
    <w:rsid w:val="002E052A"/>
    <w:rsid w:val="002E34A7"/>
    <w:rsid w:val="002E4F74"/>
    <w:rsid w:val="002E7484"/>
    <w:rsid w:val="002E766D"/>
    <w:rsid w:val="002F2C9B"/>
    <w:rsid w:val="003003AD"/>
    <w:rsid w:val="003012FF"/>
    <w:rsid w:val="003060E9"/>
    <w:rsid w:val="00314376"/>
    <w:rsid w:val="00314405"/>
    <w:rsid w:val="00320032"/>
    <w:rsid w:val="00321154"/>
    <w:rsid w:val="003226EF"/>
    <w:rsid w:val="00323FF4"/>
    <w:rsid w:val="00334532"/>
    <w:rsid w:val="0033673C"/>
    <w:rsid w:val="003374A5"/>
    <w:rsid w:val="0034202F"/>
    <w:rsid w:val="00342140"/>
    <w:rsid w:val="003452EC"/>
    <w:rsid w:val="003467BF"/>
    <w:rsid w:val="00346AD8"/>
    <w:rsid w:val="00347B7A"/>
    <w:rsid w:val="003506E9"/>
    <w:rsid w:val="00352A6A"/>
    <w:rsid w:val="00352C3C"/>
    <w:rsid w:val="00366F3B"/>
    <w:rsid w:val="00367FD9"/>
    <w:rsid w:val="00371B0E"/>
    <w:rsid w:val="00373BF2"/>
    <w:rsid w:val="00374CA9"/>
    <w:rsid w:val="0038147B"/>
    <w:rsid w:val="00383A10"/>
    <w:rsid w:val="00386B1B"/>
    <w:rsid w:val="00391677"/>
    <w:rsid w:val="00397BE4"/>
    <w:rsid w:val="003A1255"/>
    <w:rsid w:val="003A182E"/>
    <w:rsid w:val="003A4080"/>
    <w:rsid w:val="003A4322"/>
    <w:rsid w:val="003A648B"/>
    <w:rsid w:val="003B31FE"/>
    <w:rsid w:val="003B3BDF"/>
    <w:rsid w:val="003B452A"/>
    <w:rsid w:val="003B5D03"/>
    <w:rsid w:val="003C28B0"/>
    <w:rsid w:val="003C3119"/>
    <w:rsid w:val="003C32EE"/>
    <w:rsid w:val="003D43C7"/>
    <w:rsid w:val="003D51A7"/>
    <w:rsid w:val="003D58F6"/>
    <w:rsid w:val="003D6844"/>
    <w:rsid w:val="003F35DF"/>
    <w:rsid w:val="003F3B43"/>
    <w:rsid w:val="0040180A"/>
    <w:rsid w:val="004041AD"/>
    <w:rsid w:val="004068A7"/>
    <w:rsid w:val="00412F01"/>
    <w:rsid w:val="00414669"/>
    <w:rsid w:val="0041488D"/>
    <w:rsid w:val="00414A03"/>
    <w:rsid w:val="00422406"/>
    <w:rsid w:val="00425494"/>
    <w:rsid w:val="00435484"/>
    <w:rsid w:val="00435FB4"/>
    <w:rsid w:val="004366DE"/>
    <w:rsid w:val="0043688F"/>
    <w:rsid w:val="00437F4F"/>
    <w:rsid w:val="00440D0C"/>
    <w:rsid w:val="00443555"/>
    <w:rsid w:val="00445058"/>
    <w:rsid w:val="00455AB1"/>
    <w:rsid w:val="00457B63"/>
    <w:rsid w:val="00461609"/>
    <w:rsid w:val="00462007"/>
    <w:rsid w:val="0046690E"/>
    <w:rsid w:val="0046751E"/>
    <w:rsid w:val="004755D8"/>
    <w:rsid w:val="0047628B"/>
    <w:rsid w:val="00480A1C"/>
    <w:rsid w:val="0048135E"/>
    <w:rsid w:val="004835DD"/>
    <w:rsid w:val="00484F99"/>
    <w:rsid w:val="00487BC8"/>
    <w:rsid w:val="004A0E22"/>
    <w:rsid w:val="004A14E1"/>
    <w:rsid w:val="004A1A87"/>
    <w:rsid w:val="004A2D03"/>
    <w:rsid w:val="004B1CD8"/>
    <w:rsid w:val="004B26BD"/>
    <w:rsid w:val="004C15D5"/>
    <w:rsid w:val="004C1752"/>
    <w:rsid w:val="004C29FF"/>
    <w:rsid w:val="004C2ED3"/>
    <w:rsid w:val="004C30A1"/>
    <w:rsid w:val="004C6D4F"/>
    <w:rsid w:val="004D1BE6"/>
    <w:rsid w:val="004D4A08"/>
    <w:rsid w:val="004D795E"/>
    <w:rsid w:val="004E4503"/>
    <w:rsid w:val="004E46AD"/>
    <w:rsid w:val="004E4BC2"/>
    <w:rsid w:val="004F0FDE"/>
    <w:rsid w:val="00503C07"/>
    <w:rsid w:val="005105BC"/>
    <w:rsid w:val="00510D07"/>
    <w:rsid w:val="005122C2"/>
    <w:rsid w:val="00516198"/>
    <w:rsid w:val="0051739D"/>
    <w:rsid w:val="0052564A"/>
    <w:rsid w:val="00532EA8"/>
    <w:rsid w:val="00532F7B"/>
    <w:rsid w:val="0053659F"/>
    <w:rsid w:val="005418A1"/>
    <w:rsid w:val="0054612E"/>
    <w:rsid w:val="00554370"/>
    <w:rsid w:val="00554630"/>
    <w:rsid w:val="00554809"/>
    <w:rsid w:val="005618C9"/>
    <w:rsid w:val="005675FF"/>
    <w:rsid w:val="0057224A"/>
    <w:rsid w:val="00576687"/>
    <w:rsid w:val="00582EC1"/>
    <w:rsid w:val="00583D8F"/>
    <w:rsid w:val="0058409C"/>
    <w:rsid w:val="005858FC"/>
    <w:rsid w:val="005860F9"/>
    <w:rsid w:val="00591EDF"/>
    <w:rsid w:val="005955F4"/>
    <w:rsid w:val="005A20CB"/>
    <w:rsid w:val="005A2BD1"/>
    <w:rsid w:val="005B0C65"/>
    <w:rsid w:val="005B21D4"/>
    <w:rsid w:val="005B2CA4"/>
    <w:rsid w:val="005B2F94"/>
    <w:rsid w:val="005C6064"/>
    <w:rsid w:val="005C690F"/>
    <w:rsid w:val="005C7FAC"/>
    <w:rsid w:val="005D0114"/>
    <w:rsid w:val="005D0153"/>
    <w:rsid w:val="005D2458"/>
    <w:rsid w:val="005D50A0"/>
    <w:rsid w:val="005D5A70"/>
    <w:rsid w:val="005D6492"/>
    <w:rsid w:val="005D7501"/>
    <w:rsid w:val="005E2CF6"/>
    <w:rsid w:val="005E3406"/>
    <w:rsid w:val="005E4861"/>
    <w:rsid w:val="005E73B6"/>
    <w:rsid w:val="005E7F58"/>
    <w:rsid w:val="005F0675"/>
    <w:rsid w:val="005F0E7D"/>
    <w:rsid w:val="005F6B34"/>
    <w:rsid w:val="0060179C"/>
    <w:rsid w:val="0062415E"/>
    <w:rsid w:val="00627840"/>
    <w:rsid w:val="00630350"/>
    <w:rsid w:val="006319D2"/>
    <w:rsid w:val="006335DF"/>
    <w:rsid w:val="006342EC"/>
    <w:rsid w:val="00644AE2"/>
    <w:rsid w:val="00645F27"/>
    <w:rsid w:val="006525E1"/>
    <w:rsid w:val="00652845"/>
    <w:rsid w:val="00655529"/>
    <w:rsid w:val="006559ED"/>
    <w:rsid w:val="00657911"/>
    <w:rsid w:val="00660E8C"/>
    <w:rsid w:val="00662157"/>
    <w:rsid w:val="006628E0"/>
    <w:rsid w:val="0066512E"/>
    <w:rsid w:val="00665257"/>
    <w:rsid w:val="00667C16"/>
    <w:rsid w:val="00667E4D"/>
    <w:rsid w:val="006737FD"/>
    <w:rsid w:val="00685472"/>
    <w:rsid w:val="00685532"/>
    <w:rsid w:val="0069077D"/>
    <w:rsid w:val="00692A84"/>
    <w:rsid w:val="006939CC"/>
    <w:rsid w:val="00693AA9"/>
    <w:rsid w:val="006944FF"/>
    <w:rsid w:val="00695BB6"/>
    <w:rsid w:val="006A35F7"/>
    <w:rsid w:val="006A4291"/>
    <w:rsid w:val="006A538E"/>
    <w:rsid w:val="006A6217"/>
    <w:rsid w:val="006B0187"/>
    <w:rsid w:val="006B1220"/>
    <w:rsid w:val="006B144B"/>
    <w:rsid w:val="006B48F3"/>
    <w:rsid w:val="006B67A2"/>
    <w:rsid w:val="006B7558"/>
    <w:rsid w:val="006C4CC2"/>
    <w:rsid w:val="006C4F27"/>
    <w:rsid w:val="006C7BA2"/>
    <w:rsid w:val="006D3682"/>
    <w:rsid w:val="006D3910"/>
    <w:rsid w:val="006D4076"/>
    <w:rsid w:val="006D4B76"/>
    <w:rsid w:val="006E29BD"/>
    <w:rsid w:val="006E341B"/>
    <w:rsid w:val="006E3A9A"/>
    <w:rsid w:val="006E3B88"/>
    <w:rsid w:val="007007FA"/>
    <w:rsid w:val="007041BE"/>
    <w:rsid w:val="007117A0"/>
    <w:rsid w:val="007151B7"/>
    <w:rsid w:val="007159F8"/>
    <w:rsid w:val="007167A1"/>
    <w:rsid w:val="00726DF4"/>
    <w:rsid w:val="00730238"/>
    <w:rsid w:val="0073132F"/>
    <w:rsid w:val="007319D4"/>
    <w:rsid w:val="00733F05"/>
    <w:rsid w:val="007346E2"/>
    <w:rsid w:val="007450C9"/>
    <w:rsid w:val="00746E7F"/>
    <w:rsid w:val="00752EB3"/>
    <w:rsid w:val="0075457D"/>
    <w:rsid w:val="007569E0"/>
    <w:rsid w:val="00756F83"/>
    <w:rsid w:val="00766FD8"/>
    <w:rsid w:val="0076716A"/>
    <w:rsid w:val="00774541"/>
    <w:rsid w:val="007746CC"/>
    <w:rsid w:val="007769EF"/>
    <w:rsid w:val="00783413"/>
    <w:rsid w:val="007852F5"/>
    <w:rsid w:val="007879C1"/>
    <w:rsid w:val="007929F0"/>
    <w:rsid w:val="007978B1"/>
    <w:rsid w:val="007A039F"/>
    <w:rsid w:val="007A0EAE"/>
    <w:rsid w:val="007A20D9"/>
    <w:rsid w:val="007A2F68"/>
    <w:rsid w:val="007A5B9C"/>
    <w:rsid w:val="007A7B01"/>
    <w:rsid w:val="007B2CDA"/>
    <w:rsid w:val="007C0BE1"/>
    <w:rsid w:val="007C4393"/>
    <w:rsid w:val="007D1442"/>
    <w:rsid w:val="007D3DB9"/>
    <w:rsid w:val="007D4EEA"/>
    <w:rsid w:val="007D503E"/>
    <w:rsid w:val="007D6897"/>
    <w:rsid w:val="007E0B7A"/>
    <w:rsid w:val="007E1E54"/>
    <w:rsid w:val="007E3F06"/>
    <w:rsid w:val="007F024F"/>
    <w:rsid w:val="007F3F17"/>
    <w:rsid w:val="007F5BBA"/>
    <w:rsid w:val="007F7412"/>
    <w:rsid w:val="008015B4"/>
    <w:rsid w:val="00803158"/>
    <w:rsid w:val="0080528E"/>
    <w:rsid w:val="00805B39"/>
    <w:rsid w:val="00807A30"/>
    <w:rsid w:val="00815087"/>
    <w:rsid w:val="00816D3E"/>
    <w:rsid w:val="00832826"/>
    <w:rsid w:val="00832AC7"/>
    <w:rsid w:val="00834CB7"/>
    <w:rsid w:val="00836E99"/>
    <w:rsid w:val="00844EFA"/>
    <w:rsid w:val="00852605"/>
    <w:rsid w:val="00852BB2"/>
    <w:rsid w:val="00857569"/>
    <w:rsid w:val="00872C80"/>
    <w:rsid w:val="0087653E"/>
    <w:rsid w:val="008805C2"/>
    <w:rsid w:val="00882B99"/>
    <w:rsid w:val="00882CA6"/>
    <w:rsid w:val="00886B03"/>
    <w:rsid w:val="00887A7E"/>
    <w:rsid w:val="00892B88"/>
    <w:rsid w:val="008A09F4"/>
    <w:rsid w:val="008A505D"/>
    <w:rsid w:val="008B1E18"/>
    <w:rsid w:val="008B3577"/>
    <w:rsid w:val="008B535C"/>
    <w:rsid w:val="008C3285"/>
    <w:rsid w:val="008C5399"/>
    <w:rsid w:val="008D2ED2"/>
    <w:rsid w:val="008D6A26"/>
    <w:rsid w:val="008E5700"/>
    <w:rsid w:val="008F0303"/>
    <w:rsid w:val="00901C03"/>
    <w:rsid w:val="009049CB"/>
    <w:rsid w:val="009068CD"/>
    <w:rsid w:val="00906AD1"/>
    <w:rsid w:val="00911411"/>
    <w:rsid w:val="00911AC6"/>
    <w:rsid w:val="00913334"/>
    <w:rsid w:val="0091748F"/>
    <w:rsid w:val="00922014"/>
    <w:rsid w:val="0092512B"/>
    <w:rsid w:val="00926F12"/>
    <w:rsid w:val="00927CEE"/>
    <w:rsid w:val="00930D09"/>
    <w:rsid w:val="00933A32"/>
    <w:rsid w:val="009349D7"/>
    <w:rsid w:val="00937BCB"/>
    <w:rsid w:val="00941A86"/>
    <w:rsid w:val="00941F48"/>
    <w:rsid w:val="009439C4"/>
    <w:rsid w:val="00946D6B"/>
    <w:rsid w:val="00953A73"/>
    <w:rsid w:val="00956A40"/>
    <w:rsid w:val="009577F7"/>
    <w:rsid w:val="0097288A"/>
    <w:rsid w:val="00981D96"/>
    <w:rsid w:val="0098207C"/>
    <w:rsid w:val="009832F5"/>
    <w:rsid w:val="00983408"/>
    <w:rsid w:val="009935FB"/>
    <w:rsid w:val="0099387D"/>
    <w:rsid w:val="009957CF"/>
    <w:rsid w:val="009A0B04"/>
    <w:rsid w:val="009A152B"/>
    <w:rsid w:val="009A3171"/>
    <w:rsid w:val="009A4635"/>
    <w:rsid w:val="009A7298"/>
    <w:rsid w:val="009A7410"/>
    <w:rsid w:val="009B52D7"/>
    <w:rsid w:val="009B72D6"/>
    <w:rsid w:val="009B7BBB"/>
    <w:rsid w:val="009B7FE3"/>
    <w:rsid w:val="009C4F11"/>
    <w:rsid w:val="009C7298"/>
    <w:rsid w:val="009D27B0"/>
    <w:rsid w:val="009D3515"/>
    <w:rsid w:val="009D590B"/>
    <w:rsid w:val="009D7FF1"/>
    <w:rsid w:val="009E1A38"/>
    <w:rsid w:val="00A01101"/>
    <w:rsid w:val="00A01D4D"/>
    <w:rsid w:val="00A02214"/>
    <w:rsid w:val="00A0332C"/>
    <w:rsid w:val="00A06EE2"/>
    <w:rsid w:val="00A21E87"/>
    <w:rsid w:val="00A2244F"/>
    <w:rsid w:val="00A2288F"/>
    <w:rsid w:val="00A24DDE"/>
    <w:rsid w:val="00A2780C"/>
    <w:rsid w:val="00A32584"/>
    <w:rsid w:val="00A34C23"/>
    <w:rsid w:val="00A356A9"/>
    <w:rsid w:val="00A3653F"/>
    <w:rsid w:val="00A368F7"/>
    <w:rsid w:val="00A4614E"/>
    <w:rsid w:val="00A467AE"/>
    <w:rsid w:val="00A46C8B"/>
    <w:rsid w:val="00A475BE"/>
    <w:rsid w:val="00A47E76"/>
    <w:rsid w:val="00A521CE"/>
    <w:rsid w:val="00A52A1C"/>
    <w:rsid w:val="00A531FC"/>
    <w:rsid w:val="00A54ABF"/>
    <w:rsid w:val="00A5538C"/>
    <w:rsid w:val="00A5579A"/>
    <w:rsid w:val="00A5746F"/>
    <w:rsid w:val="00A61BAF"/>
    <w:rsid w:val="00A64375"/>
    <w:rsid w:val="00A64FC5"/>
    <w:rsid w:val="00A67095"/>
    <w:rsid w:val="00A713EA"/>
    <w:rsid w:val="00A747FF"/>
    <w:rsid w:val="00A74867"/>
    <w:rsid w:val="00A75773"/>
    <w:rsid w:val="00A77CD6"/>
    <w:rsid w:val="00A82C3D"/>
    <w:rsid w:val="00A8313B"/>
    <w:rsid w:val="00A8385C"/>
    <w:rsid w:val="00A84E23"/>
    <w:rsid w:val="00A85061"/>
    <w:rsid w:val="00A85242"/>
    <w:rsid w:val="00A92E28"/>
    <w:rsid w:val="00A9652D"/>
    <w:rsid w:val="00AA1650"/>
    <w:rsid w:val="00AA3EA0"/>
    <w:rsid w:val="00AA56E4"/>
    <w:rsid w:val="00AB17E3"/>
    <w:rsid w:val="00AC0808"/>
    <w:rsid w:val="00AC1B88"/>
    <w:rsid w:val="00AC2338"/>
    <w:rsid w:val="00AD0A9E"/>
    <w:rsid w:val="00AD10EF"/>
    <w:rsid w:val="00AD224D"/>
    <w:rsid w:val="00AD51A1"/>
    <w:rsid w:val="00AD5D7C"/>
    <w:rsid w:val="00AD6911"/>
    <w:rsid w:val="00AE06A5"/>
    <w:rsid w:val="00AE31BE"/>
    <w:rsid w:val="00AE337C"/>
    <w:rsid w:val="00AE5C2C"/>
    <w:rsid w:val="00AF1E71"/>
    <w:rsid w:val="00AF3C67"/>
    <w:rsid w:val="00AF3CB7"/>
    <w:rsid w:val="00AF5F3F"/>
    <w:rsid w:val="00AF6949"/>
    <w:rsid w:val="00B014FF"/>
    <w:rsid w:val="00B02408"/>
    <w:rsid w:val="00B04BE9"/>
    <w:rsid w:val="00B3449B"/>
    <w:rsid w:val="00B41860"/>
    <w:rsid w:val="00B46540"/>
    <w:rsid w:val="00B5159D"/>
    <w:rsid w:val="00B525E8"/>
    <w:rsid w:val="00B54A50"/>
    <w:rsid w:val="00B55256"/>
    <w:rsid w:val="00B624E1"/>
    <w:rsid w:val="00B6433F"/>
    <w:rsid w:val="00B703F0"/>
    <w:rsid w:val="00B703F9"/>
    <w:rsid w:val="00B712E3"/>
    <w:rsid w:val="00B7658F"/>
    <w:rsid w:val="00B76A93"/>
    <w:rsid w:val="00B77DB8"/>
    <w:rsid w:val="00B80F72"/>
    <w:rsid w:val="00B82404"/>
    <w:rsid w:val="00B828A2"/>
    <w:rsid w:val="00B82D3D"/>
    <w:rsid w:val="00B83DC8"/>
    <w:rsid w:val="00B874AB"/>
    <w:rsid w:val="00B9562C"/>
    <w:rsid w:val="00B95802"/>
    <w:rsid w:val="00B96A20"/>
    <w:rsid w:val="00B97C9C"/>
    <w:rsid w:val="00BA3505"/>
    <w:rsid w:val="00BB6286"/>
    <w:rsid w:val="00BB757D"/>
    <w:rsid w:val="00BC4DCF"/>
    <w:rsid w:val="00BD24B3"/>
    <w:rsid w:val="00BD2DC2"/>
    <w:rsid w:val="00BD636C"/>
    <w:rsid w:val="00BE1173"/>
    <w:rsid w:val="00BE2BED"/>
    <w:rsid w:val="00BE6B7B"/>
    <w:rsid w:val="00BE73C0"/>
    <w:rsid w:val="00BF0238"/>
    <w:rsid w:val="00BF1A02"/>
    <w:rsid w:val="00BF3DE6"/>
    <w:rsid w:val="00BF5326"/>
    <w:rsid w:val="00C04023"/>
    <w:rsid w:val="00C057BA"/>
    <w:rsid w:val="00C05A71"/>
    <w:rsid w:val="00C072D6"/>
    <w:rsid w:val="00C07D36"/>
    <w:rsid w:val="00C10F28"/>
    <w:rsid w:val="00C14E2C"/>
    <w:rsid w:val="00C219A3"/>
    <w:rsid w:val="00C27C9A"/>
    <w:rsid w:val="00C34427"/>
    <w:rsid w:val="00C34A52"/>
    <w:rsid w:val="00C35F35"/>
    <w:rsid w:val="00C366F7"/>
    <w:rsid w:val="00C47E78"/>
    <w:rsid w:val="00C53735"/>
    <w:rsid w:val="00C55718"/>
    <w:rsid w:val="00C6363E"/>
    <w:rsid w:val="00C666F8"/>
    <w:rsid w:val="00C732DA"/>
    <w:rsid w:val="00C73C40"/>
    <w:rsid w:val="00C73C41"/>
    <w:rsid w:val="00C76C38"/>
    <w:rsid w:val="00C77561"/>
    <w:rsid w:val="00C83342"/>
    <w:rsid w:val="00C83BB7"/>
    <w:rsid w:val="00C970C6"/>
    <w:rsid w:val="00CA3AC9"/>
    <w:rsid w:val="00CA3D6B"/>
    <w:rsid w:val="00CA4411"/>
    <w:rsid w:val="00CA6107"/>
    <w:rsid w:val="00CA7BF1"/>
    <w:rsid w:val="00CB38EC"/>
    <w:rsid w:val="00CB7260"/>
    <w:rsid w:val="00CC1C4F"/>
    <w:rsid w:val="00CC2E14"/>
    <w:rsid w:val="00CC6064"/>
    <w:rsid w:val="00CC6368"/>
    <w:rsid w:val="00CC6890"/>
    <w:rsid w:val="00CC6DDE"/>
    <w:rsid w:val="00CC7D77"/>
    <w:rsid w:val="00CD0443"/>
    <w:rsid w:val="00CD53B7"/>
    <w:rsid w:val="00CE0E5B"/>
    <w:rsid w:val="00CE310C"/>
    <w:rsid w:val="00CE39BF"/>
    <w:rsid w:val="00CE3AE5"/>
    <w:rsid w:val="00CE5C20"/>
    <w:rsid w:val="00CE6DB2"/>
    <w:rsid w:val="00CF1D1E"/>
    <w:rsid w:val="00CF5438"/>
    <w:rsid w:val="00D00AD7"/>
    <w:rsid w:val="00D02D8D"/>
    <w:rsid w:val="00D11C87"/>
    <w:rsid w:val="00D20392"/>
    <w:rsid w:val="00D20C1F"/>
    <w:rsid w:val="00D2185A"/>
    <w:rsid w:val="00D21AEA"/>
    <w:rsid w:val="00D23230"/>
    <w:rsid w:val="00D245E1"/>
    <w:rsid w:val="00D254B2"/>
    <w:rsid w:val="00D271D2"/>
    <w:rsid w:val="00D34857"/>
    <w:rsid w:val="00D362DF"/>
    <w:rsid w:val="00D45015"/>
    <w:rsid w:val="00D45C5E"/>
    <w:rsid w:val="00D45EAD"/>
    <w:rsid w:val="00D46DF5"/>
    <w:rsid w:val="00D476BC"/>
    <w:rsid w:val="00D53641"/>
    <w:rsid w:val="00D5617D"/>
    <w:rsid w:val="00D561BF"/>
    <w:rsid w:val="00D6024E"/>
    <w:rsid w:val="00D627B4"/>
    <w:rsid w:val="00D65E30"/>
    <w:rsid w:val="00D711AB"/>
    <w:rsid w:val="00D80F40"/>
    <w:rsid w:val="00D86610"/>
    <w:rsid w:val="00D9247F"/>
    <w:rsid w:val="00D9342C"/>
    <w:rsid w:val="00D971AC"/>
    <w:rsid w:val="00DA0E0F"/>
    <w:rsid w:val="00DA1647"/>
    <w:rsid w:val="00DA36BF"/>
    <w:rsid w:val="00DA7A58"/>
    <w:rsid w:val="00DB1784"/>
    <w:rsid w:val="00DB405F"/>
    <w:rsid w:val="00DB4826"/>
    <w:rsid w:val="00DB732B"/>
    <w:rsid w:val="00DC3DFF"/>
    <w:rsid w:val="00DD2FCC"/>
    <w:rsid w:val="00DD3773"/>
    <w:rsid w:val="00DD3F89"/>
    <w:rsid w:val="00DD5A81"/>
    <w:rsid w:val="00DE0F59"/>
    <w:rsid w:val="00DE2FBD"/>
    <w:rsid w:val="00DE327C"/>
    <w:rsid w:val="00DE6924"/>
    <w:rsid w:val="00DF1505"/>
    <w:rsid w:val="00DF1F5C"/>
    <w:rsid w:val="00E01443"/>
    <w:rsid w:val="00E02668"/>
    <w:rsid w:val="00E074B4"/>
    <w:rsid w:val="00E07668"/>
    <w:rsid w:val="00E1171B"/>
    <w:rsid w:val="00E15C7A"/>
    <w:rsid w:val="00E166CC"/>
    <w:rsid w:val="00E168AF"/>
    <w:rsid w:val="00E201A7"/>
    <w:rsid w:val="00E20B21"/>
    <w:rsid w:val="00E20B40"/>
    <w:rsid w:val="00E21495"/>
    <w:rsid w:val="00E231CF"/>
    <w:rsid w:val="00E23460"/>
    <w:rsid w:val="00E36AF3"/>
    <w:rsid w:val="00E42013"/>
    <w:rsid w:val="00E43266"/>
    <w:rsid w:val="00E44102"/>
    <w:rsid w:val="00E45814"/>
    <w:rsid w:val="00E51683"/>
    <w:rsid w:val="00E559B7"/>
    <w:rsid w:val="00E60B3A"/>
    <w:rsid w:val="00E61EB2"/>
    <w:rsid w:val="00E66F64"/>
    <w:rsid w:val="00E67CCC"/>
    <w:rsid w:val="00E80973"/>
    <w:rsid w:val="00E83970"/>
    <w:rsid w:val="00E860D2"/>
    <w:rsid w:val="00E93554"/>
    <w:rsid w:val="00E9528B"/>
    <w:rsid w:val="00EA2090"/>
    <w:rsid w:val="00EA44DA"/>
    <w:rsid w:val="00EA5037"/>
    <w:rsid w:val="00EA72BE"/>
    <w:rsid w:val="00EA7D39"/>
    <w:rsid w:val="00EB0DD6"/>
    <w:rsid w:val="00EB328E"/>
    <w:rsid w:val="00EB6E4A"/>
    <w:rsid w:val="00EB785E"/>
    <w:rsid w:val="00EC0F5A"/>
    <w:rsid w:val="00EC2CBE"/>
    <w:rsid w:val="00EC3E1A"/>
    <w:rsid w:val="00EC6A51"/>
    <w:rsid w:val="00EC70A0"/>
    <w:rsid w:val="00ED07D0"/>
    <w:rsid w:val="00ED15A6"/>
    <w:rsid w:val="00EE15BC"/>
    <w:rsid w:val="00EE7FAD"/>
    <w:rsid w:val="00EF3529"/>
    <w:rsid w:val="00EF4D3D"/>
    <w:rsid w:val="00EF5FDD"/>
    <w:rsid w:val="00F10147"/>
    <w:rsid w:val="00F15C77"/>
    <w:rsid w:val="00F171C2"/>
    <w:rsid w:val="00F223D7"/>
    <w:rsid w:val="00F26167"/>
    <w:rsid w:val="00F3177B"/>
    <w:rsid w:val="00F41062"/>
    <w:rsid w:val="00F44E2F"/>
    <w:rsid w:val="00F509E8"/>
    <w:rsid w:val="00F51FD4"/>
    <w:rsid w:val="00F5221E"/>
    <w:rsid w:val="00F630C4"/>
    <w:rsid w:val="00F635A5"/>
    <w:rsid w:val="00F72A3B"/>
    <w:rsid w:val="00F737A5"/>
    <w:rsid w:val="00F80C7F"/>
    <w:rsid w:val="00F83D5A"/>
    <w:rsid w:val="00F83DD9"/>
    <w:rsid w:val="00F9038C"/>
    <w:rsid w:val="00F91A99"/>
    <w:rsid w:val="00F974B1"/>
    <w:rsid w:val="00F977C8"/>
    <w:rsid w:val="00FA0257"/>
    <w:rsid w:val="00FA3EC9"/>
    <w:rsid w:val="00FA5C91"/>
    <w:rsid w:val="00FA7089"/>
    <w:rsid w:val="00FA7542"/>
    <w:rsid w:val="00FA78CC"/>
    <w:rsid w:val="00FA7D17"/>
    <w:rsid w:val="00FB16D2"/>
    <w:rsid w:val="00FB2B5E"/>
    <w:rsid w:val="00FB4BC1"/>
    <w:rsid w:val="00FC1DB1"/>
    <w:rsid w:val="00FC2AE3"/>
    <w:rsid w:val="00FC3380"/>
    <w:rsid w:val="00FC4A81"/>
    <w:rsid w:val="00FC53C6"/>
    <w:rsid w:val="00FE0971"/>
    <w:rsid w:val="00FE5277"/>
    <w:rsid w:val="00FF04BD"/>
    <w:rsid w:val="00FF254B"/>
    <w:rsid w:val="00FF2A1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340" w:after="20" w:line="38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0"/>
    <w:lsdException w:name="Body Tex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425494"/>
    <w:pPr>
      <w:spacing w:before="0" w:after="120" w:line="276" w:lineRule="auto"/>
    </w:pPr>
    <w:rPr>
      <w:rFonts w:eastAsiaTheme="minorEastAsia"/>
      <w:lang w:bidi="en-US"/>
    </w:rPr>
  </w:style>
  <w:style w:type="paragraph" w:styleId="Heading1">
    <w:name w:val="heading 1"/>
    <w:basedOn w:val="Normal"/>
    <w:next w:val="ppBodyText"/>
    <w:link w:val="Heading1Char"/>
    <w:qFormat/>
    <w:rsid w:val="00A0221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ppBodyText"/>
    <w:link w:val="Heading2Char"/>
    <w:unhideWhenUsed/>
    <w:qFormat/>
    <w:rsid w:val="007A7B0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A0221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A0221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A7B01"/>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7A7B01"/>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7A7B01"/>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7A7B01"/>
    <w:rPr>
      <w:rFonts w:asciiTheme="majorHAnsi" w:eastAsiaTheme="majorEastAsia" w:hAnsiTheme="majorHAnsi" w:cstheme="majorBidi"/>
      <w:b/>
      <w:bCs/>
      <w:i/>
      <w:iCs/>
      <w:color w:val="4F81BD" w:themeColor="accent1"/>
      <w:lang w:bidi="en-US"/>
    </w:rPr>
  </w:style>
  <w:style w:type="paragraph" w:customStyle="1" w:styleId="ppBodyText">
    <w:name w:val="pp Body Text"/>
    <w:qFormat/>
    <w:rsid w:val="00A02214"/>
    <w:pPr>
      <w:numPr>
        <w:ilvl w:val="1"/>
        <w:numId w:val="18"/>
      </w:numPr>
      <w:spacing w:before="0" w:after="120" w:line="276" w:lineRule="auto"/>
    </w:pPr>
    <w:rPr>
      <w:rFonts w:eastAsiaTheme="minorEastAsia"/>
      <w:lang w:bidi="en-US"/>
    </w:rPr>
  </w:style>
  <w:style w:type="paragraph" w:customStyle="1" w:styleId="ppBodyTextIndent">
    <w:name w:val="pp Body Text Indent"/>
    <w:basedOn w:val="ppBodyText"/>
    <w:rsid w:val="00A02214"/>
    <w:pPr>
      <w:numPr>
        <w:ilvl w:val="2"/>
      </w:numPr>
    </w:pPr>
  </w:style>
  <w:style w:type="paragraph" w:customStyle="1" w:styleId="ppBodyTextIndent2">
    <w:name w:val="pp Body Text Indent 2"/>
    <w:basedOn w:val="ppBodyTextIndent"/>
    <w:rsid w:val="006C4F27"/>
    <w:pPr>
      <w:numPr>
        <w:ilvl w:val="3"/>
      </w:numPr>
    </w:pPr>
  </w:style>
  <w:style w:type="paragraph" w:customStyle="1" w:styleId="ppBulletList">
    <w:name w:val="pp Bullet List"/>
    <w:basedOn w:val="ppNumberList"/>
    <w:link w:val="ppBulletListChar"/>
    <w:qFormat/>
    <w:rsid w:val="001E6230"/>
    <w:pPr>
      <w:numPr>
        <w:numId w:val="3"/>
      </w:numPr>
      <w:tabs>
        <w:tab w:val="clear" w:pos="1440"/>
      </w:tabs>
      <w:ind w:left="754" w:hanging="357"/>
    </w:pPr>
  </w:style>
  <w:style w:type="paragraph" w:customStyle="1" w:styleId="ppBulletListIndent">
    <w:name w:val="pp Bullet List Indent"/>
    <w:basedOn w:val="ppBulletList"/>
    <w:rsid w:val="001E6230"/>
    <w:pPr>
      <w:numPr>
        <w:ilvl w:val="2"/>
      </w:numPr>
      <w:ind w:left="1434" w:hanging="357"/>
    </w:pPr>
  </w:style>
  <w:style w:type="paragraph" w:customStyle="1" w:styleId="ppChapterNumber">
    <w:name w:val="pp Chapter Number"/>
    <w:next w:val="Normal"/>
    <w:uiPriority w:val="14"/>
    <w:rsid w:val="00937BCB"/>
    <w:pPr>
      <w:autoSpaceDE w:val="0"/>
      <w:autoSpaceDN w:val="0"/>
      <w:adjustRightInd w:val="0"/>
      <w:spacing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937BCB"/>
    <w:pPr>
      <w:autoSpaceDE w:val="0"/>
      <w:autoSpaceDN w:val="0"/>
      <w:adjustRightInd w:val="0"/>
      <w:spacing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B41860"/>
    <w:pPr>
      <w:spacing w:after="24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937BCB"/>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645F27"/>
    <w:pPr>
      <w:numPr>
        <w:ilvl w:val="1"/>
        <w:numId w:val="4"/>
      </w:numPr>
      <w:pBdr>
        <w:top w:val="single" w:sz="2" w:space="1" w:color="FFFFFF"/>
        <w:bottom w:val="single" w:sz="2" w:space="1" w:color="D5D5D3"/>
      </w:pBdr>
      <w:shd w:val="clear" w:color="auto" w:fill="F7F7FF"/>
      <w:autoSpaceDE w:val="0"/>
      <w:autoSpaceDN w:val="0"/>
      <w:adjustRightInd w:val="0"/>
      <w:spacing w:before="0" w:after="120" w:line="260" w:lineRule="atLeast"/>
      <w:ind w:left="0"/>
      <w:contextualSpacing/>
    </w:pPr>
    <w:rPr>
      <w:rFonts w:ascii="Consolas" w:eastAsia="Times New Roman" w:hAnsi="Consolas"/>
      <w:noProof/>
      <w:sz w:val="20"/>
      <w:lang w:bidi="en-US"/>
    </w:rPr>
  </w:style>
  <w:style w:type="paragraph" w:customStyle="1" w:styleId="ppCodeIndent">
    <w:name w:val="pp Code Indent"/>
    <w:basedOn w:val="ppCode"/>
    <w:rsid w:val="004C30A1"/>
    <w:pPr>
      <w:numPr>
        <w:ilvl w:val="2"/>
      </w:numPr>
      <w:ind w:left="720"/>
    </w:pPr>
  </w:style>
  <w:style w:type="paragraph" w:customStyle="1" w:styleId="ppCodeIndent2">
    <w:name w:val="pp Code Indent 2"/>
    <w:basedOn w:val="ppCodeIndent"/>
    <w:rsid w:val="004C30A1"/>
    <w:pPr>
      <w:numPr>
        <w:ilvl w:val="3"/>
      </w:numPr>
      <w:ind w:left="1440"/>
    </w:pPr>
  </w:style>
  <w:style w:type="paragraph" w:customStyle="1" w:styleId="ppCodeLanguage">
    <w:name w:val="pp Code Language"/>
    <w:basedOn w:val="Normal"/>
    <w:next w:val="ppCode"/>
    <w:qFormat/>
    <w:rsid w:val="00FA0257"/>
    <w:pPr>
      <w:keepNext/>
      <w:numPr>
        <w:ilvl w:val="1"/>
        <w:numId w:val="5"/>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FA0257"/>
    <w:pPr>
      <w:numPr>
        <w:ilvl w:val="2"/>
      </w:numPr>
      <w:ind w:left="720"/>
    </w:pPr>
  </w:style>
  <w:style w:type="paragraph" w:customStyle="1" w:styleId="ppCodeLanguageIndent2">
    <w:name w:val="pp Code Language Indent 2"/>
    <w:basedOn w:val="ppCodeLanguageIndent"/>
    <w:next w:val="ppCodeIndent2"/>
    <w:rsid w:val="00FA0257"/>
    <w:pPr>
      <w:numPr>
        <w:ilvl w:val="3"/>
      </w:numPr>
      <w:ind w:left="1440"/>
    </w:pPr>
  </w:style>
  <w:style w:type="paragraph" w:customStyle="1" w:styleId="ppFigure">
    <w:name w:val="pp Figure"/>
    <w:basedOn w:val="Normal"/>
    <w:next w:val="Normal"/>
    <w:qFormat/>
    <w:rsid w:val="006E3B88"/>
    <w:pPr>
      <w:numPr>
        <w:ilvl w:val="1"/>
        <w:numId w:val="7"/>
      </w:numPr>
      <w:spacing w:after="240"/>
      <w:ind w:left="0"/>
    </w:pPr>
  </w:style>
  <w:style w:type="paragraph" w:customStyle="1" w:styleId="ppFigureCaption">
    <w:name w:val="pp Figure Caption"/>
    <w:basedOn w:val="Normal"/>
    <w:next w:val="ppBodyText"/>
    <w:qFormat/>
    <w:rsid w:val="00D11C87"/>
    <w:pPr>
      <w:numPr>
        <w:ilvl w:val="1"/>
        <w:numId w:val="6"/>
      </w:numPr>
      <w:ind w:left="0"/>
    </w:pPr>
    <w:rPr>
      <w:b/>
      <w:color w:val="003399"/>
    </w:rPr>
  </w:style>
  <w:style w:type="paragraph" w:customStyle="1" w:styleId="ppFigureCaptionIndent">
    <w:name w:val="pp Figure Caption Indent"/>
    <w:basedOn w:val="ppFigureCaption"/>
    <w:next w:val="ppBodyTextIndent"/>
    <w:rsid w:val="00CA3D6B"/>
    <w:pPr>
      <w:numPr>
        <w:ilvl w:val="2"/>
      </w:numPr>
      <w:ind w:left="720"/>
    </w:pPr>
  </w:style>
  <w:style w:type="paragraph" w:customStyle="1" w:styleId="ppFigureCaptionIndent2">
    <w:name w:val="pp Figure Caption Indent 2"/>
    <w:basedOn w:val="ppFigureCaptionIndent"/>
    <w:next w:val="ppBodyTextIndent2"/>
    <w:rsid w:val="00CA3D6B"/>
    <w:pPr>
      <w:numPr>
        <w:ilvl w:val="3"/>
      </w:numPr>
      <w:ind w:left="1440"/>
    </w:pPr>
  </w:style>
  <w:style w:type="paragraph" w:customStyle="1" w:styleId="ppFigureIndent">
    <w:name w:val="pp Figure Indent"/>
    <w:basedOn w:val="ppFigure"/>
    <w:next w:val="Normal"/>
    <w:rsid w:val="006C4F27"/>
    <w:pPr>
      <w:numPr>
        <w:ilvl w:val="2"/>
      </w:numPr>
      <w:ind w:left="720"/>
    </w:pPr>
  </w:style>
  <w:style w:type="paragraph" w:customStyle="1" w:styleId="ppFigureIndent2">
    <w:name w:val="pp Figure Indent 2"/>
    <w:basedOn w:val="ppFigureIndent"/>
    <w:next w:val="Normal"/>
    <w:rsid w:val="006C4F27"/>
    <w:pPr>
      <w:numPr>
        <w:ilvl w:val="3"/>
      </w:numPr>
      <w:ind w:left="1440"/>
    </w:pPr>
  </w:style>
  <w:style w:type="paragraph" w:customStyle="1" w:styleId="ppFigureNumber">
    <w:name w:val="pp Figure Number"/>
    <w:basedOn w:val="Normal"/>
    <w:next w:val="ppFigureCaption"/>
    <w:rsid w:val="00AF1E71"/>
    <w:pPr>
      <w:numPr>
        <w:ilvl w:val="1"/>
        <w:numId w:val="8"/>
      </w:numPr>
      <w:spacing w:after="0"/>
      <w:ind w:left="0"/>
    </w:pPr>
    <w:rPr>
      <w:b/>
    </w:rPr>
  </w:style>
  <w:style w:type="paragraph" w:customStyle="1" w:styleId="ppFigureNumberIndent">
    <w:name w:val="pp Figure Number Indent"/>
    <w:basedOn w:val="ppFigureNumber"/>
    <w:next w:val="ppFigureCaptionIndent"/>
    <w:rsid w:val="006C4F27"/>
    <w:pPr>
      <w:numPr>
        <w:ilvl w:val="2"/>
      </w:numPr>
      <w:ind w:left="720"/>
    </w:pPr>
  </w:style>
  <w:style w:type="paragraph" w:customStyle="1" w:styleId="ppFigureNumberIndent2">
    <w:name w:val="pp Figure Number Indent 2"/>
    <w:basedOn w:val="ppFigureNumberIndent"/>
    <w:next w:val="ppFigureCaptionIndent2"/>
    <w:rsid w:val="006C4F27"/>
    <w:pPr>
      <w:numPr>
        <w:ilvl w:val="3"/>
      </w:numPr>
      <w:ind w:left="1440"/>
    </w:pPr>
  </w:style>
  <w:style w:type="paragraph" w:customStyle="1" w:styleId="ppNumberList">
    <w:name w:val="pp Number List"/>
    <w:basedOn w:val="Normal"/>
    <w:rsid w:val="00DE2FBD"/>
    <w:pPr>
      <w:numPr>
        <w:ilvl w:val="1"/>
        <w:numId w:val="10"/>
      </w:numPr>
      <w:tabs>
        <w:tab w:val="left" w:pos="1440"/>
      </w:tabs>
      <w:ind w:left="754" w:hanging="357"/>
    </w:pPr>
  </w:style>
  <w:style w:type="paragraph" w:customStyle="1" w:styleId="ppListEnd">
    <w:name w:val="pp List End"/>
    <w:basedOn w:val="ppNumberList"/>
    <w:next w:val="ppBodyText"/>
    <w:rsid w:val="00937BCB"/>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A2780C"/>
    <w:pPr>
      <w:numPr>
        <w:ilvl w:val="1"/>
        <w:numId w:val="9"/>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937BCB"/>
    <w:pPr>
      <w:numPr>
        <w:ilvl w:val="0"/>
        <w:numId w:val="0"/>
      </w:numPr>
    </w:pPr>
  </w:style>
  <w:style w:type="paragraph" w:customStyle="1" w:styleId="ppNoteIndent">
    <w:name w:val="pp Note Indent"/>
    <w:basedOn w:val="ppNote"/>
    <w:rsid w:val="007929F0"/>
    <w:pPr>
      <w:numPr>
        <w:ilvl w:val="2"/>
      </w:numPr>
      <w:ind w:left="862"/>
    </w:pPr>
  </w:style>
  <w:style w:type="paragraph" w:customStyle="1" w:styleId="ppNoteIndent2">
    <w:name w:val="pp Note Indent 2"/>
    <w:basedOn w:val="ppNoteIndent"/>
    <w:rsid w:val="006C4F27"/>
    <w:pPr>
      <w:numPr>
        <w:ilvl w:val="3"/>
      </w:numPr>
      <w:ind w:left="1584"/>
    </w:pPr>
  </w:style>
  <w:style w:type="paragraph" w:customStyle="1" w:styleId="ppNumberListIndent">
    <w:name w:val="pp Number List Indent"/>
    <w:basedOn w:val="ppNumberList"/>
    <w:rsid w:val="00DE2FBD"/>
    <w:pPr>
      <w:numPr>
        <w:ilvl w:val="2"/>
      </w:numPr>
      <w:tabs>
        <w:tab w:val="clear" w:pos="1440"/>
        <w:tab w:val="left" w:pos="2160"/>
      </w:tabs>
      <w:ind w:left="1434" w:hanging="357"/>
    </w:pPr>
  </w:style>
  <w:style w:type="paragraph" w:customStyle="1" w:styleId="ppNumberListTable">
    <w:name w:val="pp Number List Table"/>
    <w:basedOn w:val="ppNumberList"/>
    <w:rsid w:val="00937BCB"/>
    <w:pPr>
      <w:numPr>
        <w:ilvl w:val="0"/>
        <w:numId w:val="0"/>
      </w:numPr>
      <w:tabs>
        <w:tab w:val="left" w:pos="403"/>
      </w:tabs>
    </w:pPr>
    <w:rPr>
      <w:sz w:val="18"/>
    </w:rPr>
  </w:style>
  <w:style w:type="paragraph" w:customStyle="1" w:styleId="ppProcedureStart">
    <w:name w:val="pp Procedure Start"/>
    <w:basedOn w:val="Normal"/>
    <w:next w:val="ppNumberList"/>
    <w:rsid w:val="00A02214"/>
    <w:pPr>
      <w:spacing w:before="80" w:after="80"/>
    </w:pPr>
    <w:rPr>
      <w:rFonts w:cs="Arial"/>
      <w:b/>
      <w:szCs w:val="20"/>
    </w:rPr>
  </w:style>
  <w:style w:type="paragraph" w:customStyle="1" w:styleId="ppSection">
    <w:name w:val="pp Section"/>
    <w:basedOn w:val="Heading1"/>
    <w:next w:val="Normal"/>
    <w:rsid w:val="00937BCB"/>
    <w:rPr>
      <w:color w:val="333399"/>
    </w:rPr>
  </w:style>
  <w:style w:type="table" w:customStyle="1" w:styleId="ppTableGrid">
    <w:name w:val="pp Table Grid"/>
    <w:basedOn w:val="ppTableList"/>
    <w:rsid w:val="00B41860"/>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B41860"/>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B41860"/>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B54A50"/>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8D2ED2"/>
  </w:style>
  <w:style w:type="table" w:styleId="TableGrid">
    <w:name w:val="Table Grid"/>
    <w:basedOn w:val="TableNormal"/>
    <w:rsid w:val="00937BCB"/>
    <w:pPr>
      <w:spacing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DB4826"/>
    <w:rPr>
      <w:szCs w:val="20"/>
    </w:rPr>
  </w:style>
  <w:style w:type="character" w:customStyle="1" w:styleId="FootnoteTextChar">
    <w:name w:val="Footnote Text Char"/>
    <w:basedOn w:val="DefaultParagraphFont"/>
    <w:link w:val="FootnoteText"/>
    <w:uiPriority w:val="99"/>
    <w:rsid w:val="00DB4826"/>
    <w:rPr>
      <w:rFonts w:ascii="Arial" w:eastAsia="Batang" w:hAnsi="Arial" w:cs="Times New Roman"/>
      <w:sz w:val="20"/>
      <w:szCs w:val="20"/>
      <w:lang w:eastAsia="ko-KR"/>
    </w:rPr>
  </w:style>
  <w:style w:type="paragraph" w:styleId="Header">
    <w:name w:val="header"/>
    <w:basedOn w:val="Normal"/>
    <w:link w:val="HeaderChar"/>
    <w:uiPriority w:val="99"/>
    <w:semiHidden/>
    <w:unhideWhenUsed/>
    <w:rsid w:val="00DB405F"/>
    <w:pPr>
      <w:tabs>
        <w:tab w:val="center" w:pos="4680"/>
        <w:tab w:val="right" w:pos="9360"/>
      </w:tabs>
    </w:pPr>
  </w:style>
  <w:style w:type="character" w:customStyle="1" w:styleId="HeaderChar">
    <w:name w:val="Header Char"/>
    <w:basedOn w:val="DefaultParagraphFont"/>
    <w:link w:val="Header"/>
    <w:uiPriority w:val="99"/>
    <w:semiHidden/>
    <w:rsid w:val="00DB405F"/>
    <w:rPr>
      <w:rFonts w:ascii="Arial" w:eastAsia="Batang" w:hAnsi="Arial" w:cs="Times New Roman"/>
      <w:sz w:val="20"/>
      <w:szCs w:val="24"/>
      <w:lang w:eastAsia="ko-KR"/>
    </w:rPr>
  </w:style>
  <w:style w:type="paragraph" w:styleId="Footer">
    <w:name w:val="footer"/>
    <w:basedOn w:val="Normal"/>
    <w:link w:val="FooterChar"/>
    <w:uiPriority w:val="99"/>
    <w:semiHidden/>
    <w:unhideWhenUsed/>
    <w:rsid w:val="00DB405F"/>
    <w:pPr>
      <w:tabs>
        <w:tab w:val="center" w:pos="4680"/>
        <w:tab w:val="right" w:pos="9360"/>
      </w:tabs>
    </w:pPr>
  </w:style>
  <w:style w:type="character" w:customStyle="1" w:styleId="FooterChar">
    <w:name w:val="Footer Char"/>
    <w:basedOn w:val="DefaultParagraphFont"/>
    <w:link w:val="Footer"/>
    <w:uiPriority w:val="99"/>
    <w:semiHidden/>
    <w:rsid w:val="00DB405F"/>
    <w:rPr>
      <w:rFonts w:ascii="Arial" w:eastAsia="Batang" w:hAnsi="Arial" w:cs="Times New Roman"/>
      <w:sz w:val="20"/>
      <w:szCs w:val="24"/>
      <w:lang w:eastAsia="ko-KR"/>
    </w:rPr>
  </w:style>
  <w:style w:type="character" w:customStyle="1" w:styleId="ppBulletListChar">
    <w:name w:val="pp Bullet List Char"/>
    <w:basedOn w:val="DefaultParagraphFont"/>
    <w:link w:val="ppBulletList"/>
    <w:rsid w:val="001E6230"/>
    <w:rPr>
      <w:rFonts w:eastAsiaTheme="minorEastAsia"/>
      <w:lang w:bidi="en-US"/>
    </w:rPr>
  </w:style>
  <w:style w:type="paragraph" w:styleId="Title">
    <w:name w:val="Title"/>
    <w:basedOn w:val="Normal"/>
    <w:next w:val="Normal"/>
    <w:link w:val="TitleChar"/>
    <w:uiPriority w:val="10"/>
    <w:qFormat/>
    <w:rsid w:val="008D2ED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D2ED2"/>
    <w:rPr>
      <w:rFonts w:asciiTheme="majorHAnsi" w:eastAsiaTheme="majorEastAsia" w:hAnsiTheme="majorHAnsi" w:cstheme="majorBidi"/>
      <w:color w:val="17365D" w:themeColor="text2" w:themeShade="BF"/>
      <w:spacing w:val="5"/>
      <w:kern w:val="28"/>
      <w:sz w:val="52"/>
      <w:szCs w:val="52"/>
      <w:lang w:eastAsia="ko-KR"/>
    </w:rPr>
  </w:style>
  <w:style w:type="character" w:styleId="PlaceholderText">
    <w:name w:val="Placeholder Text"/>
    <w:basedOn w:val="DefaultParagraphFont"/>
    <w:uiPriority w:val="99"/>
    <w:semiHidden/>
    <w:rsid w:val="00A06EE2"/>
    <w:rPr>
      <w:color w:val="808080"/>
    </w:rPr>
  </w:style>
  <w:style w:type="paragraph" w:styleId="BalloonText">
    <w:name w:val="Balloon Text"/>
    <w:basedOn w:val="Normal"/>
    <w:link w:val="BalloonTextChar"/>
    <w:uiPriority w:val="99"/>
    <w:semiHidden/>
    <w:unhideWhenUsed/>
    <w:rsid w:val="00A06E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EE2"/>
    <w:rPr>
      <w:rFonts w:ascii="Tahoma" w:eastAsiaTheme="minorEastAsia" w:hAnsi="Tahoma" w:cs="Tahoma"/>
      <w:sz w:val="16"/>
      <w:szCs w:val="16"/>
      <w:lang w:bidi="en-US"/>
    </w:rPr>
  </w:style>
  <w:style w:type="paragraph" w:styleId="Caption">
    <w:name w:val="caption"/>
    <w:basedOn w:val="Normal"/>
    <w:next w:val="Normal"/>
    <w:uiPriority w:val="35"/>
    <w:unhideWhenUsed/>
    <w:qFormat/>
    <w:rsid w:val="00886B03"/>
    <w:pPr>
      <w:spacing w:after="200" w:line="240" w:lineRule="auto"/>
    </w:pPr>
    <w:rPr>
      <w:b/>
      <w:bCs/>
      <w:color w:val="4F81BD" w:themeColor="accent1"/>
      <w:sz w:val="18"/>
      <w:szCs w:val="18"/>
    </w:rPr>
  </w:style>
  <w:style w:type="table" w:customStyle="1" w:styleId="ppTable">
    <w:name w:val="pp Table"/>
    <w:basedOn w:val="TableNormal"/>
    <w:uiPriority w:val="99"/>
    <w:rsid w:val="00B41860"/>
    <w:pPr>
      <w:spacing w:before="0" w:after="24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8A505D"/>
    <w:pPr>
      <w:numPr>
        <w:ilvl w:val="4"/>
      </w:numPr>
    </w:pPr>
  </w:style>
  <w:style w:type="paragraph" w:customStyle="1" w:styleId="ppBulletListIndent2">
    <w:name w:val="pp Bullet List Indent 2"/>
    <w:basedOn w:val="ppBulletListIndent"/>
    <w:qFormat/>
    <w:rsid w:val="001E6230"/>
    <w:pPr>
      <w:numPr>
        <w:ilvl w:val="3"/>
      </w:numPr>
      <w:ind w:left="2115" w:hanging="357"/>
    </w:pPr>
  </w:style>
  <w:style w:type="paragraph" w:customStyle="1" w:styleId="ppNumberListIndent2">
    <w:name w:val="pp Number List Indent 2"/>
    <w:basedOn w:val="ppNumberListIndent"/>
    <w:qFormat/>
    <w:rsid w:val="00DE2FBD"/>
    <w:pPr>
      <w:numPr>
        <w:ilvl w:val="3"/>
      </w:numPr>
      <w:ind w:left="2115" w:hanging="357"/>
    </w:pPr>
  </w:style>
  <w:style w:type="paragraph" w:customStyle="1" w:styleId="ppCodeIndent3">
    <w:name w:val="pp Code Indent 3"/>
    <w:basedOn w:val="ppCodeIndent2"/>
    <w:qFormat/>
    <w:rsid w:val="001D22EB"/>
    <w:pPr>
      <w:numPr>
        <w:ilvl w:val="4"/>
      </w:numPr>
    </w:pPr>
  </w:style>
  <w:style w:type="paragraph" w:customStyle="1" w:styleId="ppCodeLanguageIndent3">
    <w:name w:val="pp Code Language Indent 3"/>
    <w:basedOn w:val="ppCodeLanguageIndent2"/>
    <w:next w:val="ppCodeIndent3"/>
    <w:qFormat/>
    <w:rsid w:val="00FA0257"/>
    <w:pPr>
      <w:numPr>
        <w:ilvl w:val="4"/>
      </w:numPr>
    </w:pPr>
  </w:style>
  <w:style w:type="paragraph" w:customStyle="1" w:styleId="ppNoteIndent3">
    <w:name w:val="pp Note Indent 3"/>
    <w:basedOn w:val="ppNoteIndent2"/>
    <w:qFormat/>
    <w:rsid w:val="00A2780C"/>
    <w:pPr>
      <w:numPr>
        <w:ilvl w:val="4"/>
      </w:numPr>
    </w:pPr>
  </w:style>
  <w:style w:type="paragraph" w:customStyle="1" w:styleId="ppFigureIndent3">
    <w:name w:val="pp Figure Indent 3"/>
    <w:basedOn w:val="ppFigureIndent2"/>
    <w:qFormat/>
    <w:rsid w:val="006E3B88"/>
    <w:pPr>
      <w:numPr>
        <w:ilvl w:val="4"/>
      </w:numPr>
    </w:pPr>
  </w:style>
  <w:style w:type="paragraph" w:customStyle="1" w:styleId="ppFigureCaptionIndent3">
    <w:name w:val="pp Figure Caption Indent 3"/>
    <w:basedOn w:val="ppFigureCaptionIndent2"/>
    <w:qFormat/>
    <w:rsid w:val="00D11C87"/>
    <w:pPr>
      <w:numPr>
        <w:ilvl w:val="4"/>
      </w:numPr>
    </w:pPr>
  </w:style>
  <w:style w:type="paragraph" w:customStyle="1" w:styleId="ppFigureNumberIndent3">
    <w:name w:val="pp Figure Number Indent 3"/>
    <w:basedOn w:val="ppFigureNumberIndent2"/>
    <w:qFormat/>
    <w:rsid w:val="00AF1E71"/>
    <w:pPr>
      <w:numPr>
        <w:ilvl w:val="4"/>
      </w:numPr>
      <w:ind w:left="2160" w:firstLine="0"/>
    </w:pPr>
  </w:style>
  <w:style w:type="paragraph" w:customStyle="1" w:styleId="ppBodyAfterTableText">
    <w:name w:val="pp Body After Table Text"/>
    <w:basedOn w:val="ppBodyText"/>
    <w:next w:val="BodyText"/>
    <w:qFormat/>
    <w:rsid w:val="00425494"/>
    <w:pPr>
      <w:spacing w:before="240"/>
    </w:pPr>
  </w:style>
  <w:style w:type="paragraph" w:styleId="BodyText">
    <w:name w:val="Body Text"/>
    <w:basedOn w:val="Normal"/>
    <w:link w:val="BodyTextChar"/>
    <w:semiHidden/>
    <w:unhideWhenUsed/>
    <w:rsid w:val="00425494"/>
  </w:style>
  <w:style w:type="character" w:customStyle="1" w:styleId="BodyTextChar">
    <w:name w:val="Body Text Char"/>
    <w:basedOn w:val="DefaultParagraphFont"/>
    <w:link w:val="BodyText"/>
    <w:semiHidden/>
    <w:rsid w:val="00425494"/>
    <w:rPr>
      <w:rFonts w:eastAsiaTheme="minorEastAsia"/>
      <w:lang w:bidi="en-US"/>
    </w:rPr>
  </w:style>
  <w:style w:type="paragraph" w:styleId="HTMLPreformatted">
    <w:name w:val="HTML Preformatted"/>
    <w:basedOn w:val="Normal"/>
    <w:link w:val="HTMLPreformattedChar"/>
    <w:uiPriority w:val="99"/>
    <w:semiHidden/>
    <w:unhideWhenUsed/>
    <w:rsid w:val="001C0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1C05CD"/>
    <w:rPr>
      <w:rFonts w:ascii="Courier New" w:eastAsia="Times New Roman" w:hAnsi="Courier New" w:cs="Courier New"/>
      <w:sz w:val="20"/>
      <w:szCs w:val="20"/>
    </w:rPr>
  </w:style>
  <w:style w:type="paragraph" w:styleId="ListParagraph">
    <w:name w:val="List Paragraph"/>
    <w:basedOn w:val="Normal"/>
    <w:uiPriority w:val="34"/>
    <w:qFormat/>
    <w:rsid w:val="001C05CD"/>
    <w:pPr>
      <w:ind w:left="720"/>
      <w:contextualSpacing/>
    </w:pPr>
  </w:style>
  <w:style w:type="character" w:styleId="Hyperlink">
    <w:name w:val="Hyperlink"/>
    <w:basedOn w:val="DefaultParagraphFont"/>
    <w:uiPriority w:val="99"/>
    <w:unhideWhenUsed/>
    <w:rsid w:val="004D795E"/>
    <w:rPr>
      <w:color w:val="0000FF" w:themeColor="hyperlink"/>
      <w:u w:val="single"/>
    </w:rPr>
  </w:style>
  <w:style w:type="character" w:styleId="FollowedHyperlink">
    <w:name w:val="FollowedHyperlink"/>
    <w:basedOn w:val="DefaultParagraphFont"/>
    <w:uiPriority w:val="99"/>
    <w:semiHidden/>
    <w:unhideWhenUsed/>
    <w:rsid w:val="004D795E"/>
    <w:rPr>
      <w:color w:val="800080" w:themeColor="followedHyperlink"/>
      <w:u w:val="single"/>
    </w:rPr>
  </w:style>
  <w:style w:type="character" w:styleId="CommentReference">
    <w:name w:val="annotation reference"/>
    <w:basedOn w:val="DefaultParagraphFont"/>
    <w:uiPriority w:val="99"/>
    <w:semiHidden/>
    <w:unhideWhenUsed/>
    <w:rsid w:val="00852605"/>
    <w:rPr>
      <w:sz w:val="16"/>
      <w:szCs w:val="16"/>
    </w:rPr>
  </w:style>
  <w:style w:type="paragraph" w:styleId="CommentText">
    <w:name w:val="annotation text"/>
    <w:basedOn w:val="Normal"/>
    <w:link w:val="CommentTextChar"/>
    <w:uiPriority w:val="99"/>
    <w:unhideWhenUsed/>
    <w:rsid w:val="00852605"/>
    <w:pPr>
      <w:spacing w:line="240" w:lineRule="auto"/>
    </w:pPr>
    <w:rPr>
      <w:sz w:val="20"/>
      <w:szCs w:val="20"/>
    </w:rPr>
  </w:style>
  <w:style w:type="character" w:customStyle="1" w:styleId="CommentTextChar">
    <w:name w:val="Comment Text Char"/>
    <w:basedOn w:val="DefaultParagraphFont"/>
    <w:link w:val="CommentText"/>
    <w:uiPriority w:val="99"/>
    <w:rsid w:val="00852605"/>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852605"/>
    <w:rPr>
      <w:b/>
      <w:bCs/>
    </w:rPr>
  </w:style>
  <w:style w:type="character" w:customStyle="1" w:styleId="CommentSubjectChar">
    <w:name w:val="Comment Subject Char"/>
    <w:basedOn w:val="CommentTextChar"/>
    <w:link w:val="CommentSubject"/>
    <w:uiPriority w:val="99"/>
    <w:semiHidden/>
    <w:rsid w:val="00852605"/>
    <w:rPr>
      <w:rFonts w:eastAsiaTheme="minorEastAsia"/>
      <w:b/>
      <w:bCs/>
      <w:sz w:val="20"/>
      <w:szCs w:val="20"/>
      <w:lang w:bidi="en-US"/>
    </w:rPr>
  </w:style>
  <w:style w:type="paragraph" w:styleId="Revision">
    <w:name w:val="Revision"/>
    <w:hidden/>
    <w:uiPriority w:val="99"/>
    <w:semiHidden/>
    <w:rsid w:val="00805B39"/>
    <w:pPr>
      <w:spacing w:before="0" w:after="0" w:line="240" w:lineRule="auto"/>
    </w:pPr>
    <w:rPr>
      <w:rFonts w:eastAsiaTheme="minorEastAsia"/>
      <w:lang w:bidi="en-US"/>
    </w:rPr>
  </w:style>
  <w:style w:type="character" w:customStyle="1" w:styleId="producttitle">
    <w:name w:val="producttitle"/>
    <w:basedOn w:val="DefaultParagraphFont"/>
    <w:rsid w:val="007D4EEA"/>
  </w:style>
  <w:style w:type="character" w:customStyle="1" w:styleId="byline2">
    <w:name w:val="byline2"/>
    <w:basedOn w:val="DefaultParagraphFont"/>
    <w:rsid w:val="007D4EE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340" w:after="20" w:line="38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0"/>
    <w:lsdException w:name="Body Tex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425494"/>
    <w:pPr>
      <w:spacing w:before="0" w:after="120" w:line="276" w:lineRule="auto"/>
    </w:pPr>
    <w:rPr>
      <w:rFonts w:eastAsiaTheme="minorEastAsia"/>
      <w:lang w:bidi="en-US"/>
    </w:rPr>
  </w:style>
  <w:style w:type="paragraph" w:styleId="Heading1">
    <w:name w:val="heading 1"/>
    <w:basedOn w:val="Normal"/>
    <w:next w:val="ppBodyText"/>
    <w:link w:val="Heading1Char"/>
    <w:qFormat/>
    <w:rsid w:val="00A0221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ppBodyText"/>
    <w:link w:val="Heading2Char"/>
    <w:unhideWhenUsed/>
    <w:qFormat/>
    <w:rsid w:val="007A7B0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A0221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A0221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A7B01"/>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7A7B01"/>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7A7B01"/>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7A7B01"/>
    <w:rPr>
      <w:rFonts w:asciiTheme="majorHAnsi" w:eastAsiaTheme="majorEastAsia" w:hAnsiTheme="majorHAnsi" w:cstheme="majorBidi"/>
      <w:b/>
      <w:bCs/>
      <w:i/>
      <w:iCs/>
      <w:color w:val="4F81BD" w:themeColor="accent1"/>
      <w:lang w:bidi="en-US"/>
    </w:rPr>
  </w:style>
  <w:style w:type="paragraph" w:customStyle="1" w:styleId="ppBodyText">
    <w:name w:val="pp Body Text"/>
    <w:qFormat/>
    <w:rsid w:val="00A02214"/>
    <w:pPr>
      <w:numPr>
        <w:ilvl w:val="1"/>
        <w:numId w:val="18"/>
      </w:numPr>
      <w:spacing w:before="0" w:after="120" w:line="276" w:lineRule="auto"/>
    </w:pPr>
    <w:rPr>
      <w:rFonts w:eastAsiaTheme="minorEastAsia"/>
      <w:lang w:bidi="en-US"/>
    </w:rPr>
  </w:style>
  <w:style w:type="paragraph" w:customStyle="1" w:styleId="ppBodyTextIndent">
    <w:name w:val="pp Body Text Indent"/>
    <w:basedOn w:val="ppBodyText"/>
    <w:rsid w:val="00A02214"/>
    <w:pPr>
      <w:numPr>
        <w:ilvl w:val="2"/>
      </w:numPr>
    </w:pPr>
  </w:style>
  <w:style w:type="paragraph" w:customStyle="1" w:styleId="ppBodyTextIndent2">
    <w:name w:val="pp Body Text Indent 2"/>
    <w:basedOn w:val="ppBodyTextIndent"/>
    <w:rsid w:val="006C4F27"/>
    <w:pPr>
      <w:numPr>
        <w:ilvl w:val="3"/>
      </w:numPr>
    </w:pPr>
  </w:style>
  <w:style w:type="paragraph" w:customStyle="1" w:styleId="ppBulletList">
    <w:name w:val="pp Bullet List"/>
    <w:basedOn w:val="ppNumberList"/>
    <w:link w:val="ppBulletListChar"/>
    <w:qFormat/>
    <w:rsid w:val="001E6230"/>
    <w:pPr>
      <w:numPr>
        <w:numId w:val="3"/>
      </w:numPr>
      <w:tabs>
        <w:tab w:val="clear" w:pos="1440"/>
      </w:tabs>
      <w:ind w:left="754" w:hanging="357"/>
    </w:pPr>
  </w:style>
  <w:style w:type="paragraph" w:customStyle="1" w:styleId="ppBulletListIndent">
    <w:name w:val="pp Bullet List Indent"/>
    <w:basedOn w:val="ppBulletList"/>
    <w:rsid w:val="001E6230"/>
    <w:pPr>
      <w:numPr>
        <w:ilvl w:val="2"/>
      </w:numPr>
      <w:ind w:left="1434" w:hanging="357"/>
    </w:pPr>
  </w:style>
  <w:style w:type="paragraph" w:customStyle="1" w:styleId="ppChapterNumber">
    <w:name w:val="pp Chapter Number"/>
    <w:next w:val="Normal"/>
    <w:uiPriority w:val="14"/>
    <w:rsid w:val="00937BCB"/>
    <w:pPr>
      <w:autoSpaceDE w:val="0"/>
      <w:autoSpaceDN w:val="0"/>
      <w:adjustRightInd w:val="0"/>
      <w:spacing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937BCB"/>
    <w:pPr>
      <w:autoSpaceDE w:val="0"/>
      <w:autoSpaceDN w:val="0"/>
      <w:adjustRightInd w:val="0"/>
      <w:spacing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B41860"/>
    <w:pPr>
      <w:spacing w:after="24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937BCB"/>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645F27"/>
    <w:pPr>
      <w:numPr>
        <w:ilvl w:val="1"/>
        <w:numId w:val="4"/>
      </w:numPr>
      <w:pBdr>
        <w:top w:val="single" w:sz="2" w:space="1" w:color="FFFFFF"/>
        <w:bottom w:val="single" w:sz="2" w:space="1" w:color="D5D5D3"/>
      </w:pBdr>
      <w:shd w:val="clear" w:color="auto" w:fill="F7F7FF"/>
      <w:autoSpaceDE w:val="0"/>
      <w:autoSpaceDN w:val="0"/>
      <w:adjustRightInd w:val="0"/>
      <w:spacing w:before="0" w:after="120" w:line="260" w:lineRule="atLeast"/>
      <w:ind w:left="0"/>
      <w:contextualSpacing/>
    </w:pPr>
    <w:rPr>
      <w:rFonts w:ascii="Consolas" w:eastAsia="Times New Roman" w:hAnsi="Consolas"/>
      <w:noProof/>
      <w:sz w:val="20"/>
      <w:lang w:bidi="en-US"/>
    </w:rPr>
  </w:style>
  <w:style w:type="paragraph" w:customStyle="1" w:styleId="ppCodeIndent">
    <w:name w:val="pp Code Indent"/>
    <w:basedOn w:val="ppCode"/>
    <w:rsid w:val="004C30A1"/>
    <w:pPr>
      <w:numPr>
        <w:ilvl w:val="2"/>
      </w:numPr>
      <w:ind w:left="720"/>
    </w:pPr>
  </w:style>
  <w:style w:type="paragraph" w:customStyle="1" w:styleId="ppCodeIndent2">
    <w:name w:val="pp Code Indent 2"/>
    <w:basedOn w:val="ppCodeIndent"/>
    <w:rsid w:val="004C30A1"/>
    <w:pPr>
      <w:numPr>
        <w:ilvl w:val="3"/>
      </w:numPr>
      <w:ind w:left="1440"/>
    </w:pPr>
  </w:style>
  <w:style w:type="paragraph" w:customStyle="1" w:styleId="ppCodeLanguage">
    <w:name w:val="pp Code Language"/>
    <w:basedOn w:val="Normal"/>
    <w:next w:val="ppCode"/>
    <w:qFormat/>
    <w:rsid w:val="00FA0257"/>
    <w:pPr>
      <w:keepNext/>
      <w:numPr>
        <w:ilvl w:val="1"/>
        <w:numId w:val="5"/>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FA0257"/>
    <w:pPr>
      <w:numPr>
        <w:ilvl w:val="2"/>
      </w:numPr>
      <w:ind w:left="720"/>
    </w:pPr>
  </w:style>
  <w:style w:type="paragraph" w:customStyle="1" w:styleId="ppCodeLanguageIndent2">
    <w:name w:val="pp Code Language Indent 2"/>
    <w:basedOn w:val="ppCodeLanguageIndent"/>
    <w:next w:val="ppCodeIndent2"/>
    <w:rsid w:val="00FA0257"/>
    <w:pPr>
      <w:numPr>
        <w:ilvl w:val="3"/>
      </w:numPr>
      <w:ind w:left="1440"/>
    </w:pPr>
  </w:style>
  <w:style w:type="paragraph" w:customStyle="1" w:styleId="ppFigure">
    <w:name w:val="pp Figure"/>
    <w:basedOn w:val="Normal"/>
    <w:next w:val="Normal"/>
    <w:qFormat/>
    <w:rsid w:val="006E3B88"/>
    <w:pPr>
      <w:numPr>
        <w:ilvl w:val="1"/>
        <w:numId w:val="7"/>
      </w:numPr>
      <w:spacing w:after="240"/>
      <w:ind w:left="0"/>
    </w:pPr>
  </w:style>
  <w:style w:type="paragraph" w:customStyle="1" w:styleId="ppFigureCaption">
    <w:name w:val="pp Figure Caption"/>
    <w:basedOn w:val="Normal"/>
    <w:next w:val="ppBodyText"/>
    <w:qFormat/>
    <w:rsid w:val="00D11C87"/>
    <w:pPr>
      <w:numPr>
        <w:ilvl w:val="1"/>
        <w:numId w:val="6"/>
      </w:numPr>
      <w:ind w:left="0"/>
    </w:pPr>
    <w:rPr>
      <w:b/>
      <w:color w:val="003399"/>
    </w:rPr>
  </w:style>
  <w:style w:type="paragraph" w:customStyle="1" w:styleId="ppFigureCaptionIndent">
    <w:name w:val="pp Figure Caption Indent"/>
    <w:basedOn w:val="ppFigureCaption"/>
    <w:next w:val="ppBodyTextIndent"/>
    <w:rsid w:val="00CA3D6B"/>
    <w:pPr>
      <w:numPr>
        <w:ilvl w:val="2"/>
      </w:numPr>
      <w:ind w:left="720"/>
    </w:pPr>
  </w:style>
  <w:style w:type="paragraph" w:customStyle="1" w:styleId="ppFigureCaptionIndent2">
    <w:name w:val="pp Figure Caption Indent 2"/>
    <w:basedOn w:val="ppFigureCaptionIndent"/>
    <w:next w:val="ppBodyTextIndent2"/>
    <w:rsid w:val="00CA3D6B"/>
    <w:pPr>
      <w:numPr>
        <w:ilvl w:val="3"/>
      </w:numPr>
      <w:ind w:left="1440"/>
    </w:pPr>
  </w:style>
  <w:style w:type="paragraph" w:customStyle="1" w:styleId="ppFigureIndent">
    <w:name w:val="pp Figure Indent"/>
    <w:basedOn w:val="ppFigure"/>
    <w:next w:val="Normal"/>
    <w:rsid w:val="006C4F27"/>
    <w:pPr>
      <w:numPr>
        <w:ilvl w:val="2"/>
      </w:numPr>
      <w:ind w:left="720"/>
    </w:pPr>
  </w:style>
  <w:style w:type="paragraph" w:customStyle="1" w:styleId="ppFigureIndent2">
    <w:name w:val="pp Figure Indent 2"/>
    <w:basedOn w:val="ppFigureIndent"/>
    <w:next w:val="Normal"/>
    <w:rsid w:val="006C4F27"/>
    <w:pPr>
      <w:numPr>
        <w:ilvl w:val="3"/>
      </w:numPr>
      <w:ind w:left="1440"/>
    </w:pPr>
  </w:style>
  <w:style w:type="paragraph" w:customStyle="1" w:styleId="ppFigureNumber">
    <w:name w:val="pp Figure Number"/>
    <w:basedOn w:val="Normal"/>
    <w:next w:val="ppFigureCaption"/>
    <w:rsid w:val="00AF1E71"/>
    <w:pPr>
      <w:numPr>
        <w:ilvl w:val="1"/>
        <w:numId w:val="8"/>
      </w:numPr>
      <w:spacing w:after="0"/>
      <w:ind w:left="0"/>
    </w:pPr>
    <w:rPr>
      <w:b/>
    </w:rPr>
  </w:style>
  <w:style w:type="paragraph" w:customStyle="1" w:styleId="ppFigureNumberIndent">
    <w:name w:val="pp Figure Number Indent"/>
    <w:basedOn w:val="ppFigureNumber"/>
    <w:next w:val="ppFigureCaptionIndent"/>
    <w:rsid w:val="006C4F27"/>
    <w:pPr>
      <w:numPr>
        <w:ilvl w:val="2"/>
      </w:numPr>
      <w:ind w:left="720"/>
    </w:pPr>
  </w:style>
  <w:style w:type="paragraph" w:customStyle="1" w:styleId="ppFigureNumberIndent2">
    <w:name w:val="pp Figure Number Indent 2"/>
    <w:basedOn w:val="ppFigureNumberIndent"/>
    <w:next w:val="ppFigureCaptionIndent2"/>
    <w:rsid w:val="006C4F27"/>
    <w:pPr>
      <w:numPr>
        <w:ilvl w:val="3"/>
      </w:numPr>
      <w:ind w:left="1440"/>
    </w:pPr>
  </w:style>
  <w:style w:type="paragraph" w:customStyle="1" w:styleId="ppNumberList">
    <w:name w:val="pp Number List"/>
    <w:basedOn w:val="Normal"/>
    <w:rsid w:val="00DE2FBD"/>
    <w:pPr>
      <w:numPr>
        <w:ilvl w:val="1"/>
        <w:numId w:val="10"/>
      </w:numPr>
      <w:tabs>
        <w:tab w:val="left" w:pos="1440"/>
      </w:tabs>
      <w:ind w:left="754" w:hanging="357"/>
    </w:pPr>
  </w:style>
  <w:style w:type="paragraph" w:customStyle="1" w:styleId="ppListEnd">
    <w:name w:val="pp List End"/>
    <w:basedOn w:val="ppNumberList"/>
    <w:next w:val="ppBodyText"/>
    <w:rsid w:val="00937BCB"/>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A2780C"/>
    <w:pPr>
      <w:numPr>
        <w:ilvl w:val="1"/>
        <w:numId w:val="9"/>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937BCB"/>
    <w:pPr>
      <w:numPr>
        <w:ilvl w:val="0"/>
        <w:numId w:val="0"/>
      </w:numPr>
    </w:pPr>
  </w:style>
  <w:style w:type="paragraph" w:customStyle="1" w:styleId="ppNoteIndent">
    <w:name w:val="pp Note Indent"/>
    <w:basedOn w:val="ppNote"/>
    <w:rsid w:val="007929F0"/>
    <w:pPr>
      <w:numPr>
        <w:ilvl w:val="2"/>
      </w:numPr>
      <w:ind w:left="862"/>
    </w:pPr>
  </w:style>
  <w:style w:type="paragraph" w:customStyle="1" w:styleId="ppNoteIndent2">
    <w:name w:val="pp Note Indent 2"/>
    <w:basedOn w:val="ppNoteIndent"/>
    <w:rsid w:val="006C4F27"/>
    <w:pPr>
      <w:numPr>
        <w:ilvl w:val="3"/>
      </w:numPr>
      <w:ind w:left="1584"/>
    </w:pPr>
  </w:style>
  <w:style w:type="paragraph" w:customStyle="1" w:styleId="ppNumberListIndent">
    <w:name w:val="pp Number List Indent"/>
    <w:basedOn w:val="ppNumberList"/>
    <w:rsid w:val="00DE2FBD"/>
    <w:pPr>
      <w:numPr>
        <w:ilvl w:val="2"/>
      </w:numPr>
      <w:tabs>
        <w:tab w:val="clear" w:pos="1440"/>
        <w:tab w:val="left" w:pos="2160"/>
      </w:tabs>
      <w:ind w:left="1434" w:hanging="357"/>
    </w:pPr>
  </w:style>
  <w:style w:type="paragraph" w:customStyle="1" w:styleId="ppNumberListTable">
    <w:name w:val="pp Number List Table"/>
    <w:basedOn w:val="ppNumberList"/>
    <w:rsid w:val="00937BCB"/>
    <w:pPr>
      <w:numPr>
        <w:ilvl w:val="0"/>
        <w:numId w:val="0"/>
      </w:numPr>
      <w:tabs>
        <w:tab w:val="left" w:pos="403"/>
      </w:tabs>
    </w:pPr>
    <w:rPr>
      <w:sz w:val="18"/>
    </w:rPr>
  </w:style>
  <w:style w:type="paragraph" w:customStyle="1" w:styleId="ppProcedureStart">
    <w:name w:val="pp Procedure Start"/>
    <w:basedOn w:val="Normal"/>
    <w:next w:val="ppNumberList"/>
    <w:rsid w:val="00A02214"/>
    <w:pPr>
      <w:spacing w:before="80" w:after="80"/>
    </w:pPr>
    <w:rPr>
      <w:rFonts w:cs="Arial"/>
      <w:b/>
      <w:szCs w:val="20"/>
    </w:rPr>
  </w:style>
  <w:style w:type="paragraph" w:customStyle="1" w:styleId="ppSection">
    <w:name w:val="pp Section"/>
    <w:basedOn w:val="Heading1"/>
    <w:next w:val="Normal"/>
    <w:rsid w:val="00937BCB"/>
    <w:rPr>
      <w:color w:val="333399"/>
    </w:rPr>
  </w:style>
  <w:style w:type="table" w:customStyle="1" w:styleId="ppTableGrid">
    <w:name w:val="pp Table Grid"/>
    <w:basedOn w:val="ppTableList"/>
    <w:rsid w:val="00B41860"/>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B41860"/>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B41860"/>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B54A50"/>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8D2ED2"/>
  </w:style>
  <w:style w:type="table" w:styleId="TableGrid">
    <w:name w:val="Table Grid"/>
    <w:basedOn w:val="TableNormal"/>
    <w:rsid w:val="00937BCB"/>
    <w:pPr>
      <w:spacing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DB4826"/>
    <w:rPr>
      <w:szCs w:val="20"/>
    </w:rPr>
  </w:style>
  <w:style w:type="character" w:customStyle="1" w:styleId="FootnoteTextChar">
    <w:name w:val="Footnote Text Char"/>
    <w:basedOn w:val="DefaultParagraphFont"/>
    <w:link w:val="FootnoteText"/>
    <w:uiPriority w:val="99"/>
    <w:rsid w:val="00DB4826"/>
    <w:rPr>
      <w:rFonts w:ascii="Arial" w:eastAsia="Batang" w:hAnsi="Arial" w:cs="Times New Roman"/>
      <w:sz w:val="20"/>
      <w:szCs w:val="20"/>
      <w:lang w:eastAsia="ko-KR"/>
    </w:rPr>
  </w:style>
  <w:style w:type="paragraph" w:styleId="Header">
    <w:name w:val="header"/>
    <w:basedOn w:val="Normal"/>
    <w:link w:val="HeaderChar"/>
    <w:uiPriority w:val="99"/>
    <w:semiHidden/>
    <w:unhideWhenUsed/>
    <w:rsid w:val="00DB405F"/>
    <w:pPr>
      <w:tabs>
        <w:tab w:val="center" w:pos="4680"/>
        <w:tab w:val="right" w:pos="9360"/>
      </w:tabs>
    </w:pPr>
  </w:style>
  <w:style w:type="character" w:customStyle="1" w:styleId="HeaderChar">
    <w:name w:val="Header Char"/>
    <w:basedOn w:val="DefaultParagraphFont"/>
    <w:link w:val="Header"/>
    <w:uiPriority w:val="99"/>
    <w:semiHidden/>
    <w:rsid w:val="00DB405F"/>
    <w:rPr>
      <w:rFonts w:ascii="Arial" w:eastAsia="Batang" w:hAnsi="Arial" w:cs="Times New Roman"/>
      <w:sz w:val="20"/>
      <w:szCs w:val="24"/>
      <w:lang w:eastAsia="ko-KR"/>
    </w:rPr>
  </w:style>
  <w:style w:type="paragraph" w:styleId="Footer">
    <w:name w:val="footer"/>
    <w:basedOn w:val="Normal"/>
    <w:link w:val="FooterChar"/>
    <w:uiPriority w:val="99"/>
    <w:semiHidden/>
    <w:unhideWhenUsed/>
    <w:rsid w:val="00DB405F"/>
    <w:pPr>
      <w:tabs>
        <w:tab w:val="center" w:pos="4680"/>
        <w:tab w:val="right" w:pos="9360"/>
      </w:tabs>
    </w:pPr>
  </w:style>
  <w:style w:type="character" w:customStyle="1" w:styleId="FooterChar">
    <w:name w:val="Footer Char"/>
    <w:basedOn w:val="DefaultParagraphFont"/>
    <w:link w:val="Footer"/>
    <w:uiPriority w:val="99"/>
    <w:semiHidden/>
    <w:rsid w:val="00DB405F"/>
    <w:rPr>
      <w:rFonts w:ascii="Arial" w:eastAsia="Batang" w:hAnsi="Arial" w:cs="Times New Roman"/>
      <w:sz w:val="20"/>
      <w:szCs w:val="24"/>
      <w:lang w:eastAsia="ko-KR"/>
    </w:rPr>
  </w:style>
  <w:style w:type="character" w:customStyle="1" w:styleId="ppBulletListChar">
    <w:name w:val="pp Bullet List Char"/>
    <w:basedOn w:val="DefaultParagraphFont"/>
    <w:link w:val="ppBulletList"/>
    <w:rsid w:val="001E6230"/>
    <w:rPr>
      <w:rFonts w:eastAsiaTheme="minorEastAsia"/>
      <w:lang w:bidi="en-US"/>
    </w:rPr>
  </w:style>
  <w:style w:type="paragraph" w:styleId="Title">
    <w:name w:val="Title"/>
    <w:basedOn w:val="Normal"/>
    <w:next w:val="Normal"/>
    <w:link w:val="TitleChar"/>
    <w:uiPriority w:val="10"/>
    <w:qFormat/>
    <w:rsid w:val="008D2ED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D2ED2"/>
    <w:rPr>
      <w:rFonts w:asciiTheme="majorHAnsi" w:eastAsiaTheme="majorEastAsia" w:hAnsiTheme="majorHAnsi" w:cstheme="majorBidi"/>
      <w:color w:val="17365D" w:themeColor="text2" w:themeShade="BF"/>
      <w:spacing w:val="5"/>
      <w:kern w:val="28"/>
      <w:sz w:val="52"/>
      <w:szCs w:val="52"/>
      <w:lang w:eastAsia="ko-KR"/>
    </w:rPr>
  </w:style>
  <w:style w:type="character" w:styleId="PlaceholderText">
    <w:name w:val="Placeholder Text"/>
    <w:basedOn w:val="DefaultParagraphFont"/>
    <w:uiPriority w:val="99"/>
    <w:semiHidden/>
    <w:rsid w:val="00A06EE2"/>
    <w:rPr>
      <w:color w:val="808080"/>
    </w:rPr>
  </w:style>
  <w:style w:type="paragraph" w:styleId="BalloonText">
    <w:name w:val="Balloon Text"/>
    <w:basedOn w:val="Normal"/>
    <w:link w:val="BalloonTextChar"/>
    <w:uiPriority w:val="99"/>
    <w:semiHidden/>
    <w:unhideWhenUsed/>
    <w:rsid w:val="00A06E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EE2"/>
    <w:rPr>
      <w:rFonts w:ascii="Tahoma" w:eastAsiaTheme="minorEastAsia" w:hAnsi="Tahoma" w:cs="Tahoma"/>
      <w:sz w:val="16"/>
      <w:szCs w:val="16"/>
      <w:lang w:bidi="en-US"/>
    </w:rPr>
  </w:style>
  <w:style w:type="paragraph" w:styleId="Caption">
    <w:name w:val="caption"/>
    <w:basedOn w:val="Normal"/>
    <w:next w:val="Normal"/>
    <w:uiPriority w:val="35"/>
    <w:unhideWhenUsed/>
    <w:qFormat/>
    <w:rsid w:val="00886B03"/>
    <w:pPr>
      <w:spacing w:after="200" w:line="240" w:lineRule="auto"/>
    </w:pPr>
    <w:rPr>
      <w:b/>
      <w:bCs/>
      <w:color w:val="4F81BD" w:themeColor="accent1"/>
      <w:sz w:val="18"/>
      <w:szCs w:val="18"/>
    </w:rPr>
  </w:style>
  <w:style w:type="table" w:customStyle="1" w:styleId="ppTable">
    <w:name w:val="pp Table"/>
    <w:basedOn w:val="TableNormal"/>
    <w:uiPriority w:val="99"/>
    <w:rsid w:val="00B41860"/>
    <w:pPr>
      <w:spacing w:before="0" w:after="24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8A505D"/>
    <w:pPr>
      <w:numPr>
        <w:ilvl w:val="4"/>
      </w:numPr>
    </w:pPr>
  </w:style>
  <w:style w:type="paragraph" w:customStyle="1" w:styleId="ppBulletListIndent2">
    <w:name w:val="pp Bullet List Indent 2"/>
    <w:basedOn w:val="ppBulletListIndent"/>
    <w:qFormat/>
    <w:rsid w:val="001E6230"/>
    <w:pPr>
      <w:numPr>
        <w:ilvl w:val="3"/>
      </w:numPr>
      <w:ind w:left="2115" w:hanging="357"/>
    </w:pPr>
  </w:style>
  <w:style w:type="paragraph" w:customStyle="1" w:styleId="ppNumberListIndent2">
    <w:name w:val="pp Number List Indent 2"/>
    <w:basedOn w:val="ppNumberListIndent"/>
    <w:qFormat/>
    <w:rsid w:val="00DE2FBD"/>
    <w:pPr>
      <w:numPr>
        <w:ilvl w:val="3"/>
      </w:numPr>
      <w:ind w:left="2115" w:hanging="357"/>
    </w:pPr>
  </w:style>
  <w:style w:type="paragraph" w:customStyle="1" w:styleId="ppCodeIndent3">
    <w:name w:val="pp Code Indent 3"/>
    <w:basedOn w:val="ppCodeIndent2"/>
    <w:qFormat/>
    <w:rsid w:val="001D22EB"/>
    <w:pPr>
      <w:numPr>
        <w:ilvl w:val="4"/>
      </w:numPr>
    </w:pPr>
  </w:style>
  <w:style w:type="paragraph" w:customStyle="1" w:styleId="ppCodeLanguageIndent3">
    <w:name w:val="pp Code Language Indent 3"/>
    <w:basedOn w:val="ppCodeLanguageIndent2"/>
    <w:next w:val="ppCodeIndent3"/>
    <w:qFormat/>
    <w:rsid w:val="00FA0257"/>
    <w:pPr>
      <w:numPr>
        <w:ilvl w:val="4"/>
      </w:numPr>
    </w:pPr>
  </w:style>
  <w:style w:type="paragraph" w:customStyle="1" w:styleId="ppNoteIndent3">
    <w:name w:val="pp Note Indent 3"/>
    <w:basedOn w:val="ppNoteIndent2"/>
    <w:qFormat/>
    <w:rsid w:val="00A2780C"/>
    <w:pPr>
      <w:numPr>
        <w:ilvl w:val="4"/>
      </w:numPr>
    </w:pPr>
  </w:style>
  <w:style w:type="paragraph" w:customStyle="1" w:styleId="ppFigureIndent3">
    <w:name w:val="pp Figure Indent 3"/>
    <w:basedOn w:val="ppFigureIndent2"/>
    <w:qFormat/>
    <w:rsid w:val="006E3B88"/>
    <w:pPr>
      <w:numPr>
        <w:ilvl w:val="4"/>
      </w:numPr>
    </w:pPr>
  </w:style>
  <w:style w:type="paragraph" w:customStyle="1" w:styleId="ppFigureCaptionIndent3">
    <w:name w:val="pp Figure Caption Indent 3"/>
    <w:basedOn w:val="ppFigureCaptionIndent2"/>
    <w:qFormat/>
    <w:rsid w:val="00D11C87"/>
    <w:pPr>
      <w:numPr>
        <w:ilvl w:val="4"/>
      </w:numPr>
    </w:pPr>
  </w:style>
  <w:style w:type="paragraph" w:customStyle="1" w:styleId="ppFigureNumberIndent3">
    <w:name w:val="pp Figure Number Indent 3"/>
    <w:basedOn w:val="ppFigureNumberIndent2"/>
    <w:qFormat/>
    <w:rsid w:val="00AF1E71"/>
    <w:pPr>
      <w:numPr>
        <w:ilvl w:val="4"/>
      </w:numPr>
      <w:ind w:left="2160" w:firstLine="0"/>
    </w:pPr>
  </w:style>
  <w:style w:type="paragraph" w:customStyle="1" w:styleId="ppBodyAfterTableText">
    <w:name w:val="pp Body After Table Text"/>
    <w:basedOn w:val="ppBodyText"/>
    <w:next w:val="BodyText"/>
    <w:qFormat/>
    <w:rsid w:val="00425494"/>
    <w:pPr>
      <w:spacing w:before="240"/>
    </w:pPr>
  </w:style>
  <w:style w:type="paragraph" w:styleId="BodyText">
    <w:name w:val="Body Text"/>
    <w:basedOn w:val="Normal"/>
    <w:link w:val="BodyTextChar"/>
    <w:semiHidden/>
    <w:unhideWhenUsed/>
    <w:rsid w:val="00425494"/>
  </w:style>
  <w:style w:type="character" w:customStyle="1" w:styleId="BodyTextChar">
    <w:name w:val="Body Text Char"/>
    <w:basedOn w:val="DefaultParagraphFont"/>
    <w:link w:val="BodyText"/>
    <w:semiHidden/>
    <w:rsid w:val="00425494"/>
    <w:rPr>
      <w:rFonts w:eastAsiaTheme="minorEastAsia"/>
      <w:lang w:bidi="en-US"/>
    </w:rPr>
  </w:style>
  <w:style w:type="paragraph" w:styleId="HTMLPreformatted">
    <w:name w:val="HTML Preformatted"/>
    <w:basedOn w:val="Normal"/>
    <w:link w:val="HTMLPreformattedChar"/>
    <w:uiPriority w:val="99"/>
    <w:semiHidden/>
    <w:unhideWhenUsed/>
    <w:rsid w:val="001C0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1C05CD"/>
    <w:rPr>
      <w:rFonts w:ascii="Courier New" w:eastAsia="Times New Roman" w:hAnsi="Courier New" w:cs="Courier New"/>
      <w:sz w:val="20"/>
      <w:szCs w:val="20"/>
    </w:rPr>
  </w:style>
  <w:style w:type="paragraph" w:styleId="ListParagraph">
    <w:name w:val="List Paragraph"/>
    <w:basedOn w:val="Normal"/>
    <w:uiPriority w:val="34"/>
    <w:qFormat/>
    <w:rsid w:val="001C05CD"/>
    <w:pPr>
      <w:ind w:left="720"/>
      <w:contextualSpacing/>
    </w:pPr>
  </w:style>
  <w:style w:type="character" w:styleId="Hyperlink">
    <w:name w:val="Hyperlink"/>
    <w:basedOn w:val="DefaultParagraphFont"/>
    <w:uiPriority w:val="99"/>
    <w:unhideWhenUsed/>
    <w:rsid w:val="004D795E"/>
    <w:rPr>
      <w:color w:val="0000FF" w:themeColor="hyperlink"/>
      <w:u w:val="single"/>
    </w:rPr>
  </w:style>
  <w:style w:type="character" w:styleId="FollowedHyperlink">
    <w:name w:val="FollowedHyperlink"/>
    <w:basedOn w:val="DefaultParagraphFont"/>
    <w:uiPriority w:val="99"/>
    <w:semiHidden/>
    <w:unhideWhenUsed/>
    <w:rsid w:val="004D795E"/>
    <w:rPr>
      <w:color w:val="800080" w:themeColor="followedHyperlink"/>
      <w:u w:val="single"/>
    </w:rPr>
  </w:style>
  <w:style w:type="character" w:styleId="CommentReference">
    <w:name w:val="annotation reference"/>
    <w:basedOn w:val="DefaultParagraphFont"/>
    <w:uiPriority w:val="99"/>
    <w:semiHidden/>
    <w:unhideWhenUsed/>
    <w:rsid w:val="00852605"/>
    <w:rPr>
      <w:sz w:val="16"/>
      <w:szCs w:val="16"/>
    </w:rPr>
  </w:style>
  <w:style w:type="paragraph" w:styleId="CommentText">
    <w:name w:val="annotation text"/>
    <w:basedOn w:val="Normal"/>
    <w:link w:val="CommentTextChar"/>
    <w:uiPriority w:val="99"/>
    <w:unhideWhenUsed/>
    <w:rsid w:val="00852605"/>
    <w:pPr>
      <w:spacing w:line="240" w:lineRule="auto"/>
    </w:pPr>
    <w:rPr>
      <w:sz w:val="20"/>
      <w:szCs w:val="20"/>
    </w:rPr>
  </w:style>
  <w:style w:type="character" w:customStyle="1" w:styleId="CommentTextChar">
    <w:name w:val="Comment Text Char"/>
    <w:basedOn w:val="DefaultParagraphFont"/>
    <w:link w:val="CommentText"/>
    <w:uiPriority w:val="99"/>
    <w:rsid w:val="00852605"/>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852605"/>
    <w:rPr>
      <w:b/>
      <w:bCs/>
    </w:rPr>
  </w:style>
  <w:style w:type="character" w:customStyle="1" w:styleId="CommentSubjectChar">
    <w:name w:val="Comment Subject Char"/>
    <w:basedOn w:val="CommentTextChar"/>
    <w:link w:val="CommentSubject"/>
    <w:uiPriority w:val="99"/>
    <w:semiHidden/>
    <w:rsid w:val="00852605"/>
    <w:rPr>
      <w:rFonts w:eastAsiaTheme="minorEastAsia"/>
      <w:b/>
      <w:bCs/>
      <w:sz w:val="20"/>
      <w:szCs w:val="20"/>
      <w:lang w:bidi="en-US"/>
    </w:rPr>
  </w:style>
  <w:style w:type="paragraph" w:styleId="Revision">
    <w:name w:val="Revision"/>
    <w:hidden/>
    <w:uiPriority w:val="99"/>
    <w:semiHidden/>
    <w:rsid w:val="00805B39"/>
    <w:pPr>
      <w:spacing w:before="0" w:after="0" w:line="240" w:lineRule="auto"/>
    </w:pPr>
    <w:rPr>
      <w:rFonts w:eastAsiaTheme="minorEastAsia"/>
      <w:lang w:bidi="en-US"/>
    </w:rPr>
  </w:style>
  <w:style w:type="character" w:customStyle="1" w:styleId="producttitle">
    <w:name w:val="producttitle"/>
    <w:basedOn w:val="DefaultParagraphFont"/>
    <w:rsid w:val="007D4EEA"/>
  </w:style>
  <w:style w:type="character" w:customStyle="1" w:styleId="byline2">
    <w:name w:val="byline2"/>
    <w:basedOn w:val="DefaultParagraphFont"/>
    <w:rsid w:val="007D4E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02116">
      <w:bodyDiv w:val="1"/>
      <w:marLeft w:val="0"/>
      <w:marRight w:val="0"/>
      <w:marTop w:val="0"/>
      <w:marBottom w:val="0"/>
      <w:divBdr>
        <w:top w:val="none" w:sz="0" w:space="0" w:color="auto"/>
        <w:left w:val="none" w:sz="0" w:space="0" w:color="auto"/>
        <w:bottom w:val="none" w:sz="0" w:space="0" w:color="auto"/>
        <w:right w:val="none" w:sz="0" w:space="0" w:color="auto"/>
      </w:divBdr>
    </w:div>
    <w:div w:id="30614397">
      <w:bodyDiv w:val="1"/>
      <w:marLeft w:val="0"/>
      <w:marRight w:val="0"/>
      <w:marTop w:val="0"/>
      <w:marBottom w:val="0"/>
      <w:divBdr>
        <w:top w:val="none" w:sz="0" w:space="0" w:color="auto"/>
        <w:left w:val="none" w:sz="0" w:space="0" w:color="auto"/>
        <w:bottom w:val="none" w:sz="0" w:space="0" w:color="auto"/>
        <w:right w:val="none" w:sz="0" w:space="0" w:color="auto"/>
      </w:divBdr>
    </w:div>
    <w:div w:id="65883949">
      <w:bodyDiv w:val="1"/>
      <w:marLeft w:val="0"/>
      <w:marRight w:val="0"/>
      <w:marTop w:val="0"/>
      <w:marBottom w:val="0"/>
      <w:divBdr>
        <w:top w:val="none" w:sz="0" w:space="0" w:color="auto"/>
        <w:left w:val="none" w:sz="0" w:space="0" w:color="auto"/>
        <w:bottom w:val="none" w:sz="0" w:space="0" w:color="auto"/>
        <w:right w:val="none" w:sz="0" w:space="0" w:color="auto"/>
      </w:divBdr>
    </w:div>
    <w:div w:id="80222875">
      <w:bodyDiv w:val="1"/>
      <w:marLeft w:val="0"/>
      <w:marRight w:val="0"/>
      <w:marTop w:val="0"/>
      <w:marBottom w:val="0"/>
      <w:divBdr>
        <w:top w:val="none" w:sz="0" w:space="0" w:color="auto"/>
        <w:left w:val="none" w:sz="0" w:space="0" w:color="auto"/>
        <w:bottom w:val="none" w:sz="0" w:space="0" w:color="auto"/>
        <w:right w:val="none" w:sz="0" w:space="0" w:color="auto"/>
      </w:divBdr>
    </w:div>
    <w:div w:id="83697191">
      <w:bodyDiv w:val="1"/>
      <w:marLeft w:val="0"/>
      <w:marRight w:val="0"/>
      <w:marTop w:val="0"/>
      <w:marBottom w:val="0"/>
      <w:divBdr>
        <w:top w:val="none" w:sz="0" w:space="0" w:color="auto"/>
        <w:left w:val="none" w:sz="0" w:space="0" w:color="auto"/>
        <w:bottom w:val="none" w:sz="0" w:space="0" w:color="auto"/>
        <w:right w:val="none" w:sz="0" w:space="0" w:color="auto"/>
      </w:divBdr>
    </w:div>
    <w:div w:id="116527560">
      <w:bodyDiv w:val="1"/>
      <w:marLeft w:val="0"/>
      <w:marRight w:val="0"/>
      <w:marTop w:val="0"/>
      <w:marBottom w:val="0"/>
      <w:divBdr>
        <w:top w:val="none" w:sz="0" w:space="0" w:color="auto"/>
        <w:left w:val="none" w:sz="0" w:space="0" w:color="auto"/>
        <w:bottom w:val="none" w:sz="0" w:space="0" w:color="auto"/>
        <w:right w:val="none" w:sz="0" w:space="0" w:color="auto"/>
      </w:divBdr>
    </w:div>
    <w:div w:id="120418209">
      <w:bodyDiv w:val="1"/>
      <w:marLeft w:val="0"/>
      <w:marRight w:val="0"/>
      <w:marTop w:val="0"/>
      <w:marBottom w:val="0"/>
      <w:divBdr>
        <w:top w:val="none" w:sz="0" w:space="0" w:color="auto"/>
        <w:left w:val="none" w:sz="0" w:space="0" w:color="auto"/>
        <w:bottom w:val="none" w:sz="0" w:space="0" w:color="auto"/>
        <w:right w:val="none" w:sz="0" w:space="0" w:color="auto"/>
      </w:divBdr>
    </w:div>
    <w:div w:id="166751709">
      <w:bodyDiv w:val="1"/>
      <w:marLeft w:val="0"/>
      <w:marRight w:val="0"/>
      <w:marTop w:val="0"/>
      <w:marBottom w:val="0"/>
      <w:divBdr>
        <w:top w:val="none" w:sz="0" w:space="0" w:color="auto"/>
        <w:left w:val="none" w:sz="0" w:space="0" w:color="auto"/>
        <w:bottom w:val="none" w:sz="0" w:space="0" w:color="auto"/>
        <w:right w:val="none" w:sz="0" w:space="0" w:color="auto"/>
      </w:divBdr>
    </w:div>
    <w:div w:id="180242325">
      <w:bodyDiv w:val="1"/>
      <w:marLeft w:val="0"/>
      <w:marRight w:val="0"/>
      <w:marTop w:val="0"/>
      <w:marBottom w:val="0"/>
      <w:divBdr>
        <w:top w:val="none" w:sz="0" w:space="0" w:color="auto"/>
        <w:left w:val="none" w:sz="0" w:space="0" w:color="auto"/>
        <w:bottom w:val="none" w:sz="0" w:space="0" w:color="auto"/>
        <w:right w:val="none" w:sz="0" w:space="0" w:color="auto"/>
      </w:divBdr>
    </w:div>
    <w:div w:id="181863111">
      <w:bodyDiv w:val="1"/>
      <w:marLeft w:val="0"/>
      <w:marRight w:val="0"/>
      <w:marTop w:val="0"/>
      <w:marBottom w:val="0"/>
      <w:divBdr>
        <w:top w:val="none" w:sz="0" w:space="0" w:color="auto"/>
        <w:left w:val="none" w:sz="0" w:space="0" w:color="auto"/>
        <w:bottom w:val="none" w:sz="0" w:space="0" w:color="auto"/>
        <w:right w:val="none" w:sz="0" w:space="0" w:color="auto"/>
      </w:divBdr>
    </w:div>
    <w:div w:id="214246461">
      <w:bodyDiv w:val="1"/>
      <w:marLeft w:val="0"/>
      <w:marRight w:val="0"/>
      <w:marTop w:val="0"/>
      <w:marBottom w:val="0"/>
      <w:divBdr>
        <w:top w:val="none" w:sz="0" w:space="0" w:color="auto"/>
        <w:left w:val="none" w:sz="0" w:space="0" w:color="auto"/>
        <w:bottom w:val="none" w:sz="0" w:space="0" w:color="auto"/>
        <w:right w:val="none" w:sz="0" w:space="0" w:color="auto"/>
      </w:divBdr>
    </w:div>
    <w:div w:id="219293888">
      <w:bodyDiv w:val="1"/>
      <w:marLeft w:val="0"/>
      <w:marRight w:val="0"/>
      <w:marTop w:val="0"/>
      <w:marBottom w:val="0"/>
      <w:divBdr>
        <w:top w:val="none" w:sz="0" w:space="0" w:color="auto"/>
        <w:left w:val="none" w:sz="0" w:space="0" w:color="auto"/>
        <w:bottom w:val="none" w:sz="0" w:space="0" w:color="auto"/>
        <w:right w:val="none" w:sz="0" w:space="0" w:color="auto"/>
      </w:divBdr>
    </w:div>
    <w:div w:id="256913192">
      <w:bodyDiv w:val="1"/>
      <w:marLeft w:val="0"/>
      <w:marRight w:val="0"/>
      <w:marTop w:val="0"/>
      <w:marBottom w:val="0"/>
      <w:divBdr>
        <w:top w:val="none" w:sz="0" w:space="0" w:color="auto"/>
        <w:left w:val="none" w:sz="0" w:space="0" w:color="auto"/>
        <w:bottom w:val="none" w:sz="0" w:space="0" w:color="auto"/>
        <w:right w:val="none" w:sz="0" w:space="0" w:color="auto"/>
      </w:divBdr>
    </w:div>
    <w:div w:id="275722289">
      <w:bodyDiv w:val="1"/>
      <w:marLeft w:val="0"/>
      <w:marRight w:val="0"/>
      <w:marTop w:val="0"/>
      <w:marBottom w:val="0"/>
      <w:divBdr>
        <w:top w:val="none" w:sz="0" w:space="0" w:color="auto"/>
        <w:left w:val="none" w:sz="0" w:space="0" w:color="auto"/>
        <w:bottom w:val="none" w:sz="0" w:space="0" w:color="auto"/>
        <w:right w:val="none" w:sz="0" w:space="0" w:color="auto"/>
      </w:divBdr>
    </w:div>
    <w:div w:id="301081343">
      <w:bodyDiv w:val="1"/>
      <w:marLeft w:val="0"/>
      <w:marRight w:val="0"/>
      <w:marTop w:val="0"/>
      <w:marBottom w:val="0"/>
      <w:divBdr>
        <w:top w:val="none" w:sz="0" w:space="0" w:color="auto"/>
        <w:left w:val="none" w:sz="0" w:space="0" w:color="auto"/>
        <w:bottom w:val="none" w:sz="0" w:space="0" w:color="auto"/>
        <w:right w:val="none" w:sz="0" w:space="0" w:color="auto"/>
      </w:divBdr>
    </w:div>
    <w:div w:id="312412099">
      <w:bodyDiv w:val="1"/>
      <w:marLeft w:val="0"/>
      <w:marRight w:val="0"/>
      <w:marTop w:val="0"/>
      <w:marBottom w:val="0"/>
      <w:divBdr>
        <w:top w:val="none" w:sz="0" w:space="0" w:color="auto"/>
        <w:left w:val="none" w:sz="0" w:space="0" w:color="auto"/>
        <w:bottom w:val="none" w:sz="0" w:space="0" w:color="auto"/>
        <w:right w:val="none" w:sz="0" w:space="0" w:color="auto"/>
      </w:divBdr>
    </w:div>
    <w:div w:id="313223795">
      <w:bodyDiv w:val="1"/>
      <w:marLeft w:val="0"/>
      <w:marRight w:val="0"/>
      <w:marTop w:val="0"/>
      <w:marBottom w:val="0"/>
      <w:divBdr>
        <w:top w:val="none" w:sz="0" w:space="0" w:color="auto"/>
        <w:left w:val="none" w:sz="0" w:space="0" w:color="auto"/>
        <w:bottom w:val="none" w:sz="0" w:space="0" w:color="auto"/>
        <w:right w:val="none" w:sz="0" w:space="0" w:color="auto"/>
      </w:divBdr>
    </w:div>
    <w:div w:id="381562931">
      <w:bodyDiv w:val="1"/>
      <w:marLeft w:val="0"/>
      <w:marRight w:val="0"/>
      <w:marTop w:val="0"/>
      <w:marBottom w:val="0"/>
      <w:divBdr>
        <w:top w:val="none" w:sz="0" w:space="0" w:color="auto"/>
        <w:left w:val="none" w:sz="0" w:space="0" w:color="auto"/>
        <w:bottom w:val="none" w:sz="0" w:space="0" w:color="auto"/>
        <w:right w:val="none" w:sz="0" w:space="0" w:color="auto"/>
      </w:divBdr>
    </w:div>
    <w:div w:id="415832985">
      <w:bodyDiv w:val="1"/>
      <w:marLeft w:val="0"/>
      <w:marRight w:val="0"/>
      <w:marTop w:val="0"/>
      <w:marBottom w:val="0"/>
      <w:divBdr>
        <w:top w:val="none" w:sz="0" w:space="0" w:color="auto"/>
        <w:left w:val="none" w:sz="0" w:space="0" w:color="auto"/>
        <w:bottom w:val="none" w:sz="0" w:space="0" w:color="auto"/>
        <w:right w:val="none" w:sz="0" w:space="0" w:color="auto"/>
      </w:divBdr>
    </w:div>
    <w:div w:id="425807527">
      <w:bodyDiv w:val="1"/>
      <w:marLeft w:val="0"/>
      <w:marRight w:val="0"/>
      <w:marTop w:val="0"/>
      <w:marBottom w:val="0"/>
      <w:divBdr>
        <w:top w:val="none" w:sz="0" w:space="0" w:color="auto"/>
        <w:left w:val="none" w:sz="0" w:space="0" w:color="auto"/>
        <w:bottom w:val="none" w:sz="0" w:space="0" w:color="auto"/>
        <w:right w:val="none" w:sz="0" w:space="0" w:color="auto"/>
      </w:divBdr>
    </w:div>
    <w:div w:id="428622302">
      <w:bodyDiv w:val="1"/>
      <w:marLeft w:val="0"/>
      <w:marRight w:val="0"/>
      <w:marTop w:val="0"/>
      <w:marBottom w:val="0"/>
      <w:divBdr>
        <w:top w:val="none" w:sz="0" w:space="0" w:color="auto"/>
        <w:left w:val="none" w:sz="0" w:space="0" w:color="auto"/>
        <w:bottom w:val="none" w:sz="0" w:space="0" w:color="auto"/>
        <w:right w:val="none" w:sz="0" w:space="0" w:color="auto"/>
      </w:divBdr>
    </w:div>
    <w:div w:id="513114024">
      <w:bodyDiv w:val="1"/>
      <w:marLeft w:val="0"/>
      <w:marRight w:val="0"/>
      <w:marTop w:val="0"/>
      <w:marBottom w:val="0"/>
      <w:divBdr>
        <w:top w:val="none" w:sz="0" w:space="0" w:color="auto"/>
        <w:left w:val="none" w:sz="0" w:space="0" w:color="auto"/>
        <w:bottom w:val="none" w:sz="0" w:space="0" w:color="auto"/>
        <w:right w:val="none" w:sz="0" w:space="0" w:color="auto"/>
      </w:divBdr>
    </w:div>
    <w:div w:id="531306914">
      <w:bodyDiv w:val="1"/>
      <w:marLeft w:val="0"/>
      <w:marRight w:val="0"/>
      <w:marTop w:val="0"/>
      <w:marBottom w:val="0"/>
      <w:divBdr>
        <w:top w:val="none" w:sz="0" w:space="0" w:color="auto"/>
        <w:left w:val="none" w:sz="0" w:space="0" w:color="auto"/>
        <w:bottom w:val="none" w:sz="0" w:space="0" w:color="auto"/>
        <w:right w:val="none" w:sz="0" w:space="0" w:color="auto"/>
      </w:divBdr>
    </w:div>
    <w:div w:id="540748314">
      <w:bodyDiv w:val="1"/>
      <w:marLeft w:val="0"/>
      <w:marRight w:val="0"/>
      <w:marTop w:val="0"/>
      <w:marBottom w:val="0"/>
      <w:divBdr>
        <w:top w:val="none" w:sz="0" w:space="0" w:color="auto"/>
        <w:left w:val="none" w:sz="0" w:space="0" w:color="auto"/>
        <w:bottom w:val="none" w:sz="0" w:space="0" w:color="auto"/>
        <w:right w:val="none" w:sz="0" w:space="0" w:color="auto"/>
      </w:divBdr>
    </w:div>
    <w:div w:id="557009934">
      <w:bodyDiv w:val="1"/>
      <w:marLeft w:val="0"/>
      <w:marRight w:val="0"/>
      <w:marTop w:val="0"/>
      <w:marBottom w:val="0"/>
      <w:divBdr>
        <w:top w:val="none" w:sz="0" w:space="0" w:color="auto"/>
        <w:left w:val="none" w:sz="0" w:space="0" w:color="auto"/>
        <w:bottom w:val="none" w:sz="0" w:space="0" w:color="auto"/>
        <w:right w:val="none" w:sz="0" w:space="0" w:color="auto"/>
      </w:divBdr>
    </w:div>
    <w:div w:id="638531135">
      <w:bodyDiv w:val="1"/>
      <w:marLeft w:val="0"/>
      <w:marRight w:val="0"/>
      <w:marTop w:val="0"/>
      <w:marBottom w:val="0"/>
      <w:divBdr>
        <w:top w:val="none" w:sz="0" w:space="0" w:color="auto"/>
        <w:left w:val="none" w:sz="0" w:space="0" w:color="auto"/>
        <w:bottom w:val="none" w:sz="0" w:space="0" w:color="auto"/>
        <w:right w:val="none" w:sz="0" w:space="0" w:color="auto"/>
      </w:divBdr>
    </w:div>
    <w:div w:id="647780764">
      <w:bodyDiv w:val="1"/>
      <w:marLeft w:val="0"/>
      <w:marRight w:val="0"/>
      <w:marTop w:val="0"/>
      <w:marBottom w:val="0"/>
      <w:divBdr>
        <w:top w:val="none" w:sz="0" w:space="0" w:color="auto"/>
        <w:left w:val="none" w:sz="0" w:space="0" w:color="auto"/>
        <w:bottom w:val="none" w:sz="0" w:space="0" w:color="auto"/>
        <w:right w:val="none" w:sz="0" w:space="0" w:color="auto"/>
      </w:divBdr>
    </w:div>
    <w:div w:id="694233147">
      <w:bodyDiv w:val="1"/>
      <w:marLeft w:val="0"/>
      <w:marRight w:val="0"/>
      <w:marTop w:val="0"/>
      <w:marBottom w:val="0"/>
      <w:divBdr>
        <w:top w:val="none" w:sz="0" w:space="0" w:color="auto"/>
        <w:left w:val="none" w:sz="0" w:space="0" w:color="auto"/>
        <w:bottom w:val="none" w:sz="0" w:space="0" w:color="auto"/>
        <w:right w:val="none" w:sz="0" w:space="0" w:color="auto"/>
      </w:divBdr>
    </w:div>
    <w:div w:id="698362356">
      <w:bodyDiv w:val="1"/>
      <w:marLeft w:val="0"/>
      <w:marRight w:val="0"/>
      <w:marTop w:val="0"/>
      <w:marBottom w:val="0"/>
      <w:divBdr>
        <w:top w:val="none" w:sz="0" w:space="0" w:color="auto"/>
        <w:left w:val="none" w:sz="0" w:space="0" w:color="auto"/>
        <w:bottom w:val="none" w:sz="0" w:space="0" w:color="auto"/>
        <w:right w:val="none" w:sz="0" w:space="0" w:color="auto"/>
      </w:divBdr>
    </w:div>
    <w:div w:id="868298064">
      <w:bodyDiv w:val="1"/>
      <w:marLeft w:val="0"/>
      <w:marRight w:val="0"/>
      <w:marTop w:val="0"/>
      <w:marBottom w:val="0"/>
      <w:divBdr>
        <w:top w:val="none" w:sz="0" w:space="0" w:color="auto"/>
        <w:left w:val="none" w:sz="0" w:space="0" w:color="auto"/>
        <w:bottom w:val="none" w:sz="0" w:space="0" w:color="auto"/>
        <w:right w:val="none" w:sz="0" w:space="0" w:color="auto"/>
      </w:divBdr>
    </w:div>
    <w:div w:id="905645743">
      <w:bodyDiv w:val="1"/>
      <w:marLeft w:val="0"/>
      <w:marRight w:val="0"/>
      <w:marTop w:val="0"/>
      <w:marBottom w:val="0"/>
      <w:divBdr>
        <w:top w:val="none" w:sz="0" w:space="0" w:color="auto"/>
        <w:left w:val="none" w:sz="0" w:space="0" w:color="auto"/>
        <w:bottom w:val="none" w:sz="0" w:space="0" w:color="auto"/>
        <w:right w:val="none" w:sz="0" w:space="0" w:color="auto"/>
      </w:divBdr>
    </w:div>
    <w:div w:id="927999956">
      <w:bodyDiv w:val="1"/>
      <w:marLeft w:val="0"/>
      <w:marRight w:val="0"/>
      <w:marTop w:val="0"/>
      <w:marBottom w:val="0"/>
      <w:divBdr>
        <w:top w:val="none" w:sz="0" w:space="0" w:color="auto"/>
        <w:left w:val="none" w:sz="0" w:space="0" w:color="auto"/>
        <w:bottom w:val="none" w:sz="0" w:space="0" w:color="auto"/>
        <w:right w:val="none" w:sz="0" w:space="0" w:color="auto"/>
      </w:divBdr>
    </w:div>
    <w:div w:id="930358899">
      <w:bodyDiv w:val="1"/>
      <w:marLeft w:val="0"/>
      <w:marRight w:val="0"/>
      <w:marTop w:val="0"/>
      <w:marBottom w:val="0"/>
      <w:divBdr>
        <w:top w:val="none" w:sz="0" w:space="0" w:color="auto"/>
        <w:left w:val="none" w:sz="0" w:space="0" w:color="auto"/>
        <w:bottom w:val="none" w:sz="0" w:space="0" w:color="auto"/>
        <w:right w:val="none" w:sz="0" w:space="0" w:color="auto"/>
      </w:divBdr>
    </w:div>
    <w:div w:id="1019357822">
      <w:bodyDiv w:val="1"/>
      <w:marLeft w:val="0"/>
      <w:marRight w:val="0"/>
      <w:marTop w:val="0"/>
      <w:marBottom w:val="0"/>
      <w:divBdr>
        <w:top w:val="none" w:sz="0" w:space="0" w:color="auto"/>
        <w:left w:val="none" w:sz="0" w:space="0" w:color="auto"/>
        <w:bottom w:val="none" w:sz="0" w:space="0" w:color="auto"/>
        <w:right w:val="none" w:sz="0" w:space="0" w:color="auto"/>
      </w:divBdr>
    </w:div>
    <w:div w:id="1035278734">
      <w:bodyDiv w:val="1"/>
      <w:marLeft w:val="0"/>
      <w:marRight w:val="0"/>
      <w:marTop w:val="0"/>
      <w:marBottom w:val="0"/>
      <w:divBdr>
        <w:top w:val="none" w:sz="0" w:space="0" w:color="auto"/>
        <w:left w:val="none" w:sz="0" w:space="0" w:color="auto"/>
        <w:bottom w:val="none" w:sz="0" w:space="0" w:color="auto"/>
        <w:right w:val="none" w:sz="0" w:space="0" w:color="auto"/>
      </w:divBdr>
    </w:div>
    <w:div w:id="1114255107">
      <w:bodyDiv w:val="1"/>
      <w:marLeft w:val="0"/>
      <w:marRight w:val="0"/>
      <w:marTop w:val="0"/>
      <w:marBottom w:val="0"/>
      <w:divBdr>
        <w:top w:val="none" w:sz="0" w:space="0" w:color="auto"/>
        <w:left w:val="none" w:sz="0" w:space="0" w:color="auto"/>
        <w:bottom w:val="none" w:sz="0" w:space="0" w:color="auto"/>
        <w:right w:val="none" w:sz="0" w:space="0" w:color="auto"/>
      </w:divBdr>
    </w:div>
    <w:div w:id="1203664295">
      <w:bodyDiv w:val="1"/>
      <w:marLeft w:val="0"/>
      <w:marRight w:val="0"/>
      <w:marTop w:val="0"/>
      <w:marBottom w:val="0"/>
      <w:divBdr>
        <w:top w:val="none" w:sz="0" w:space="0" w:color="auto"/>
        <w:left w:val="none" w:sz="0" w:space="0" w:color="auto"/>
        <w:bottom w:val="none" w:sz="0" w:space="0" w:color="auto"/>
        <w:right w:val="none" w:sz="0" w:space="0" w:color="auto"/>
      </w:divBdr>
    </w:div>
    <w:div w:id="1217350279">
      <w:bodyDiv w:val="1"/>
      <w:marLeft w:val="0"/>
      <w:marRight w:val="0"/>
      <w:marTop w:val="0"/>
      <w:marBottom w:val="0"/>
      <w:divBdr>
        <w:top w:val="none" w:sz="0" w:space="0" w:color="auto"/>
        <w:left w:val="none" w:sz="0" w:space="0" w:color="auto"/>
        <w:bottom w:val="none" w:sz="0" w:space="0" w:color="auto"/>
        <w:right w:val="none" w:sz="0" w:space="0" w:color="auto"/>
      </w:divBdr>
    </w:div>
    <w:div w:id="1247838141">
      <w:bodyDiv w:val="1"/>
      <w:marLeft w:val="0"/>
      <w:marRight w:val="0"/>
      <w:marTop w:val="0"/>
      <w:marBottom w:val="0"/>
      <w:divBdr>
        <w:top w:val="none" w:sz="0" w:space="0" w:color="auto"/>
        <w:left w:val="none" w:sz="0" w:space="0" w:color="auto"/>
        <w:bottom w:val="none" w:sz="0" w:space="0" w:color="auto"/>
        <w:right w:val="none" w:sz="0" w:space="0" w:color="auto"/>
      </w:divBdr>
    </w:div>
    <w:div w:id="1265067961">
      <w:bodyDiv w:val="1"/>
      <w:marLeft w:val="0"/>
      <w:marRight w:val="0"/>
      <w:marTop w:val="0"/>
      <w:marBottom w:val="0"/>
      <w:divBdr>
        <w:top w:val="none" w:sz="0" w:space="0" w:color="auto"/>
        <w:left w:val="none" w:sz="0" w:space="0" w:color="auto"/>
        <w:bottom w:val="none" w:sz="0" w:space="0" w:color="auto"/>
        <w:right w:val="none" w:sz="0" w:space="0" w:color="auto"/>
      </w:divBdr>
    </w:div>
    <w:div w:id="1312324763">
      <w:bodyDiv w:val="1"/>
      <w:marLeft w:val="0"/>
      <w:marRight w:val="0"/>
      <w:marTop w:val="0"/>
      <w:marBottom w:val="0"/>
      <w:divBdr>
        <w:top w:val="none" w:sz="0" w:space="0" w:color="auto"/>
        <w:left w:val="none" w:sz="0" w:space="0" w:color="auto"/>
        <w:bottom w:val="none" w:sz="0" w:space="0" w:color="auto"/>
        <w:right w:val="none" w:sz="0" w:space="0" w:color="auto"/>
      </w:divBdr>
    </w:div>
    <w:div w:id="1314599638">
      <w:bodyDiv w:val="1"/>
      <w:marLeft w:val="0"/>
      <w:marRight w:val="0"/>
      <w:marTop w:val="0"/>
      <w:marBottom w:val="0"/>
      <w:divBdr>
        <w:top w:val="none" w:sz="0" w:space="0" w:color="auto"/>
        <w:left w:val="none" w:sz="0" w:space="0" w:color="auto"/>
        <w:bottom w:val="none" w:sz="0" w:space="0" w:color="auto"/>
        <w:right w:val="none" w:sz="0" w:space="0" w:color="auto"/>
      </w:divBdr>
    </w:div>
    <w:div w:id="1354647979">
      <w:bodyDiv w:val="1"/>
      <w:marLeft w:val="0"/>
      <w:marRight w:val="0"/>
      <w:marTop w:val="0"/>
      <w:marBottom w:val="0"/>
      <w:divBdr>
        <w:top w:val="none" w:sz="0" w:space="0" w:color="auto"/>
        <w:left w:val="none" w:sz="0" w:space="0" w:color="auto"/>
        <w:bottom w:val="none" w:sz="0" w:space="0" w:color="auto"/>
        <w:right w:val="none" w:sz="0" w:space="0" w:color="auto"/>
      </w:divBdr>
    </w:div>
    <w:div w:id="1357584014">
      <w:bodyDiv w:val="1"/>
      <w:marLeft w:val="0"/>
      <w:marRight w:val="0"/>
      <w:marTop w:val="0"/>
      <w:marBottom w:val="0"/>
      <w:divBdr>
        <w:top w:val="none" w:sz="0" w:space="0" w:color="auto"/>
        <w:left w:val="none" w:sz="0" w:space="0" w:color="auto"/>
        <w:bottom w:val="none" w:sz="0" w:space="0" w:color="auto"/>
        <w:right w:val="none" w:sz="0" w:space="0" w:color="auto"/>
      </w:divBdr>
    </w:div>
    <w:div w:id="1376200314">
      <w:bodyDiv w:val="1"/>
      <w:marLeft w:val="0"/>
      <w:marRight w:val="0"/>
      <w:marTop w:val="0"/>
      <w:marBottom w:val="0"/>
      <w:divBdr>
        <w:top w:val="none" w:sz="0" w:space="0" w:color="auto"/>
        <w:left w:val="none" w:sz="0" w:space="0" w:color="auto"/>
        <w:bottom w:val="none" w:sz="0" w:space="0" w:color="auto"/>
        <w:right w:val="none" w:sz="0" w:space="0" w:color="auto"/>
      </w:divBdr>
    </w:div>
    <w:div w:id="1383823182">
      <w:bodyDiv w:val="1"/>
      <w:marLeft w:val="0"/>
      <w:marRight w:val="0"/>
      <w:marTop w:val="0"/>
      <w:marBottom w:val="0"/>
      <w:divBdr>
        <w:top w:val="none" w:sz="0" w:space="0" w:color="auto"/>
        <w:left w:val="none" w:sz="0" w:space="0" w:color="auto"/>
        <w:bottom w:val="none" w:sz="0" w:space="0" w:color="auto"/>
        <w:right w:val="none" w:sz="0" w:space="0" w:color="auto"/>
      </w:divBdr>
    </w:div>
    <w:div w:id="1413041578">
      <w:bodyDiv w:val="1"/>
      <w:marLeft w:val="0"/>
      <w:marRight w:val="0"/>
      <w:marTop w:val="0"/>
      <w:marBottom w:val="0"/>
      <w:divBdr>
        <w:top w:val="none" w:sz="0" w:space="0" w:color="auto"/>
        <w:left w:val="none" w:sz="0" w:space="0" w:color="auto"/>
        <w:bottom w:val="none" w:sz="0" w:space="0" w:color="auto"/>
        <w:right w:val="none" w:sz="0" w:space="0" w:color="auto"/>
      </w:divBdr>
    </w:div>
    <w:div w:id="1436367708">
      <w:bodyDiv w:val="1"/>
      <w:marLeft w:val="0"/>
      <w:marRight w:val="0"/>
      <w:marTop w:val="0"/>
      <w:marBottom w:val="0"/>
      <w:divBdr>
        <w:top w:val="none" w:sz="0" w:space="0" w:color="auto"/>
        <w:left w:val="none" w:sz="0" w:space="0" w:color="auto"/>
        <w:bottom w:val="none" w:sz="0" w:space="0" w:color="auto"/>
        <w:right w:val="none" w:sz="0" w:space="0" w:color="auto"/>
      </w:divBdr>
    </w:div>
    <w:div w:id="1453785608">
      <w:bodyDiv w:val="1"/>
      <w:marLeft w:val="0"/>
      <w:marRight w:val="0"/>
      <w:marTop w:val="0"/>
      <w:marBottom w:val="0"/>
      <w:divBdr>
        <w:top w:val="none" w:sz="0" w:space="0" w:color="auto"/>
        <w:left w:val="none" w:sz="0" w:space="0" w:color="auto"/>
        <w:bottom w:val="none" w:sz="0" w:space="0" w:color="auto"/>
        <w:right w:val="none" w:sz="0" w:space="0" w:color="auto"/>
      </w:divBdr>
    </w:div>
    <w:div w:id="1473795339">
      <w:bodyDiv w:val="1"/>
      <w:marLeft w:val="0"/>
      <w:marRight w:val="0"/>
      <w:marTop w:val="0"/>
      <w:marBottom w:val="0"/>
      <w:divBdr>
        <w:top w:val="none" w:sz="0" w:space="0" w:color="auto"/>
        <w:left w:val="none" w:sz="0" w:space="0" w:color="auto"/>
        <w:bottom w:val="none" w:sz="0" w:space="0" w:color="auto"/>
        <w:right w:val="none" w:sz="0" w:space="0" w:color="auto"/>
      </w:divBdr>
    </w:div>
    <w:div w:id="1505702927">
      <w:bodyDiv w:val="1"/>
      <w:marLeft w:val="0"/>
      <w:marRight w:val="0"/>
      <w:marTop w:val="0"/>
      <w:marBottom w:val="0"/>
      <w:divBdr>
        <w:top w:val="none" w:sz="0" w:space="0" w:color="auto"/>
        <w:left w:val="none" w:sz="0" w:space="0" w:color="auto"/>
        <w:bottom w:val="none" w:sz="0" w:space="0" w:color="auto"/>
        <w:right w:val="none" w:sz="0" w:space="0" w:color="auto"/>
      </w:divBdr>
    </w:div>
    <w:div w:id="1522620036">
      <w:bodyDiv w:val="1"/>
      <w:marLeft w:val="0"/>
      <w:marRight w:val="0"/>
      <w:marTop w:val="0"/>
      <w:marBottom w:val="0"/>
      <w:divBdr>
        <w:top w:val="none" w:sz="0" w:space="0" w:color="auto"/>
        <w:left w:val="none" w:sz="0" w:space="0" w:color="auto"/>
        <w:bottom w:val="none" w:sz="0" w:space="0" w:color="auto"/>
        <w:right w:val="none" w:sz="0" w:space="0" w:color="auto"/>
      </w:divBdr>
    </w:div>
    <w:div w:id="1539122472">
      <w:bodyDiv w:val="1"/>
      <w:marLeft w:val="0"/>
      <w:marRight w:val="0"/>
      <w:marTop w:val="0"/>
      <w:marBottom w:val="0"/>
      <w:divBdr>
        <w:top w:val="none" w:sz="0" w:space="0" w:color="auto"/>
        <w:left w:val="none" w:sz="0" w:space="0" w:color="auto"/>
        <w:bottom w:val="none" w:sz="0" w:space="0" w:color="auto"/>
        <w:right w:val="none" w:sz="0" w:space="0" w:color="auto"/>
      </w:divBdr>
    </w:div>
    <w:div w:id="1562788298">
      <w:bodyDiv w:val="1"/>
      <w:marLeft w:val="0"/>
      <w:marRight w:val="0"/>
      <w:marTop w:val="0"/>
      <w:marBottom w:val="0"/>
      <w:divBdr>
        <w:top w:val="none" w:sz="0" w:space="0" w:color="auto"/>
        <w:left w:val="none" w:sz="0" w:space="0" w:color="auto"/>
        <w:bottom w:val="none" w:sz="0" w:space="0" w:color="auto"/>
        <w:right w:val="none" w:sz="0" w:space="0" w:color="auto"/>
      </w:divBdr>
    </w:div>
    <w:div w:id="1570847549">
      <w:bodyDiv w:val="1"/>
      <w:marLeft w:val="0"/>
      <w:marRight w:val="0"/>
      <w:marTop w:val="0"/>
      <w:marBottom w:val="0"/>
      <w:divBdr>
        <w:top w:val="none" w:sz="0" w:space="0" w:color="auto"/>
        <w:left w:val="none" w:sz="0" w:space="0" w:color="auto"/>
        <w:bottom w:val="none" w:sz="0" w:space="0" w:color="auto"/>
        <w:right w:val="none" w:sz="0" w:space="0" w:color="auto"/>
      </w:divBdr>
    </w:div>
    <w:div w:id="1592936008">
      <w:bodyDiv w:val="1"/>
      <w:marLeft w:val="0"/>
      <w:marRight w:val="0"/>
      <w:marTop w:val="0"/>
      <w:marBottom w:val="0"/>
      <w:divBdr>
        <w:top w:val="none" w:sz="0" w:space="0" w:color="auto"/>
        <w:left w:val="none" w:sz="0" w:space="0" w:color="auto"/>
        <w:bottom w:val="none" w:sz="0" w:space="0" w:color="auto"/>
        <w:right w:val="none" w:sz="0" w:space="0" w:color="auto"/>
      </w:divBdr>
    </w:div>
    <w:div w:id="1666975841">
      <w:bodyDiv w:val="1"/>
      <w:marLeft w:val="0"/>
      <w:marRight w:val="0"/>
      <w:marTop w:val="0"/>
      <w:marBottom w:val="0"/>
      <w:divBdr>
        <w:top w:val="none" w:sz="0" w:space="0" w:color="auto"/>
        <w:left w:val="none" w:sz="0" w:space="0" w:color="auto"/>
        <w:bottom w:val="none" w:sz="0" w:space="0" w:color="auto"/>
        <w:right w:val="none" w:sz="0" w:space="0" w:color="auto"/>
      </w:divBdr>
    </w:div>
    <w:div w:id="1673096046">
      <w:bodyDiv w:val="1"/>
      <w:marLeft w:val="0"/>
      <w:marRight w:val="0"/>
      <w:marTop w:val="0"/>
      <w:marBottom w:val="0"/>
      <w:divBdr>
        <w:top w:val="none" w:sz="0" w:space="0" w:color="auto"/>
        <w:left w:val="none" w:sz="0" w:space="0" w:color="auto"/>
        <w:bottom w:val="none" w:sz="0" w:space="0" w:color="auto"/>
        <w:right w:val="none" w:sz="0" w:space="0" w:color="auto"/>
      </w:divBdr>
    </w:div>
    <w:div w:id="1701929900">
      <w:bodyDiv w:val="1"/>
      <w:marLeft w:val="0"/>
      <w:marRight w:val="0"/>
      <w:marTop w:val="0"/>
      <w:marBottom w:val="0"/>
      <w:divBdr>
        <w:top w:val="none" w:sz="0" w:space="0" w:color="auto"/>
        <w:left w:val="none" w:sz="0" w:space="0" w:color="auto"/>
        <w:bottom w:val="none" w:sz="0" w:space="0" w:color="auto"/>
        <w:right w:val="none" w:sz="0" w:space="0" w:color="auto"/>
      </w:divBdr>
    </w:div>
    <w:div w:id="1765152339">
      <w:bodyDiv w:val="1"/>
      <w:marLeft w:val="0"/>
      <w:marRight w:val="0"/>
      <w:marTop w:val="0"/>
      <w:marBottom w:val="0"/>
      <w:divBdr>
        <w:top w:val="none" w:sz="0" w:space="0" w:color="auto"/>
        <w:left w:val="none" w:sz="0" w:space="0" w:color="auto"/>
        <w:bottom w:val="none" w:sz="0" w:space="0" w:color="auto"/>
        <w:right w:val="none" w:sz="0" w:space="0" w:color="auto"/>
      </w:divBdr>
    </w:div>
    <w:div w:id="1789545560">
      <w:bodyDiv w:val="1"/>
      <w:marLeft w:val="0"/>
      <w:marRight w:val="0"/>
      <w:marTop w:val="0"/>
      <w:marBottom w:val="0"/>
      <w:divBdr>
        <w:top w:val="none" w:sz="0" w:space="0" w:color="auto"/>
        <w:left w:val="none" w:sz="0" w:space="0" w:color="auto"/>
        <w:bottom w:val="none" w:sz="0" w:space="0" w:color="auto"/>
        <w:right w:val="none" w:sz="0" w:space="0" w:color="auto"/>
      </w:divBdr>
    </w:div>
    <w:div w:id="1807888797">
      <w:bodyDiv w:val="1"/>
      <w:marLeft w:val="0"/>
      <w:marRight w:val="0"/>
      <w:marTop w:val="0"/>
      <w:marBottom w:val="0"/>
      <w:divBdr>
        <w:top w:val="none" w:sz="0" w:space="0" w:color="auto"/>
        <w:left w:val="none" w:sz="0" w:space="0" w:color="auto"/>
        <w:bottom w:val="none" w:sz="0" w:space="0" w:color="auto"/>
        <w:right w:val="none" w:sz="0" w:space="0" w:color="auto"/>
      </w:divBdr>
    </w:div>
    <w:div w:id="1920140669">
      <w:bodyDiv w:val="1"/>
      <w:marLeft w:val="0"/>
      <w:marRight w:val="0"/>
      <w:marTop w:val="0"/>
      <w:marBottom w:val="0"/>
      <w:divBdr>
        <w:top w:val="none" w:sz="0" w:space="0" w:color="auto"/>
        <w:left w:val="none" w:sz="0" w:space="0" w:color="auto"/>
        <w:bottom w:val="none" w:sz="0" w:space="0" w:color="auto"/>
        <w:right w:val="none" w:sz="0" w:space="0" w:color="auto"/>
      </w:divBdr>
    </w:div>
    <w:div w:id="1937205419">
      <w:bodyDiv w:val="1"/>
      <w:marLeft w:val="0"/>
      <w:marRight w:val="0"/>
      <w:marTop w:val="0"/>
      <w:marBottom w:val="0"/>
      <w:divBdr>
        <w:top w:val="none" w:sz="0" w:space="0" w:color="auto"/>
        <w:left w:val="none" w:sz="0" w:space="0" w:color="auto"/>
        <w:bottom w:val="none" w:sz="0" w:space="0" w:color="auto"/>
        <w:right w:val="none" w:sz="0" w:space="0" w:color="auto"/>
      </w:divBdr>
    </w:div>
    <w:div w:id="1945191869">
      <w:bodyDiv w:val="1"/>
      <w:marLeft w:val="0"/>
      <w:marRight w:val="0"/>
      <w:marTop w:val="0"/>
      <w:marBottom w:val="0"/>
      <w:divBdr>
        <w:top w:val="none" w:sz="0" w:space="0" w:color="auto"/>
        <w:left w:val="none" w:sz="0" w:space="0" w:color="auto"/>
        <w:bottom w:val="none" w:sz="0" w:space="0" w:color="auto"/>
        <w:right w:val="none" w:sz="0" w:space="0" w:color="auto"/>
      </w:divBdr>
    </w:div>
    <w:div w:id="1976786792">
      <w:bodyDiv w:val="1"/>
      <w:marLeft w:val="0"/>
      <w:marRight w:val="0"/>
      <w:marTop w:val="0"/>
      <w:marBottom w:val="0"/>
      <w:divBdr>
        <w:top w:val="none" w:sz="0" w:space="0" w:color="auto"/>
        <w:left w:val="none" w:sz="0" w:space="0" w:color="auto"/>
        <w:bottom w:val="none" w:sz="0" w:space="0" w:color="auto"/>
        <w:right w:val="none" w:sz="0" w:space="0" w:color="auto"/>
      </w:divBdr>
    </w:div>
    <w:div w:id="2021926619">
      <w:bodyDiv w:val="1"/>
      <w:marLeft w:val="0"/>
      <w:marRight w:val="0"/>
      <w:marTop w:val="0"/>
      <w:marBottom w:val="0"/>
      <w:divBdr>
        <w:top w:val="none" w:sz="0" w:space="0" w:color="auto"/>
        <w:left w:val="none" w:sz="0" w:space="0" w:color="auto"/>
        <w:bottom w:val="none" w:sz="0" w:space="0" w:color="auto"/>
        <w:right w:val="none" w:sz="0" w:space="0" w:color="auto"/>
      </w:divBdr>
    </w:div>
    <w:div w:id="2026832330">
      <w:bodyDiv w:val="1"/>
      <w:marLeft w:val="0"/>
      <w:marRight w:val="0"/>
      <w:marTop w:val="0"/>
      <w:marBottom w:val="0"/>
      <w:divBdr>
        <w:top w:val="none" w:sz="0" w:space="0" w:color="auto"/>
        <w:left w:val="none" w:sz="0" w:space="0" w:color="auto"/>
        <w:bottom w:val="none" w:sz="0" w:space="0" w:color="auto"/>
        <w:right w:val="none" w:sz="0" w:space="0" w:color="auto"/>
      </w:divBdr>
    </w:div>
    <w:div w:id="2132280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yperlink" Target="http://martinfowler.com/eaaCatalog/" TargetMode="External"/><Relationship Id="rId3" Type="http://schemas.openxmlformats.org/officeDocument/2006/relationships/numbering" Target="numbering.xml"/><Relationship Id="rId21" Type="http://schemas.openxmlformats.org/officeDocument/2006/relationships/hyperlink" Target="http://msdn.microsoft.com/en-us/magazine/cc163739.aspx" TargetMode="External"/><Relationship Id="rId7" Type="http://schemas.openxmlformats.org/officeDocument/2006/relationships/webSettings" Target="webSettings.xml"/><Relationship Id="rId12" Type="http://schemas.openxmlformats.org/officeDocument/2006/relationships/image" Target="file:///C:\pnpWebClient\Docs\Content\Draft%20Images\Server-side%20Architecture\ServerSideArchitectureFigure100.PNG" TargetMode="External"/><Relationship Id="rId17" Type="http://schemas.openxmlformats.org/officeDocument/2006/relationships/hyperlink" Target="http://www.martinfowler.com/eaaCatalog/unitOfWork.htm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msdn.microsoft.com/en-us/library/ff649690.aspx" TargetMode="External"/><Relationship Id="rId20" Type="http://schemas.openxmlformats.org/officeDocument/2006/relationships/hyperlink" Target="http://blogs.msdn.com/b/aspnetue/archive/2010/09/17/second_2d00_post.aspx"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glossaryDocument" Target="glossary/document.xml"/><Relationship Id="rId5" Type="http://schemas.microsoft.com/office/2007/relationships/stylesWithEffects" Target="stylesWithEffects.xml"/><Relationship Id="rId15" Type="http://schemas.openxmlformats.org/officeDocument/2006/relationships/hyperlink" Target="http://msdn.microsoft.com/library/bb399572.aspx"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www.asp.net/mvc/tutorials/understanding-models-views-and-controllers-cs"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file:///C:\pnpWebClient\Docs\Content\Draft%20Images\Server-side%20Architecture\ServerSideArchitectureFigure200.PNG" TargetMode="External"/><Relationship Id="rId22" Type="http://schemas.openxmlformats.org/officeDocument/2006/relationships/hyperlink" Target="http://www.msdn.com/unit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delgado\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eneral"/>
          <w:gallery w:val="placeholder"/>
        </w:category>
        <w:types>
          <w:type w:val="bbPlcHdr"/>
        </w:types>
        <w:behaviors>
          <w:behavior w:val="content"/>
        </w:behaviors>
        <w:guid w:val="{F0731CF1-7FDA-4090-8A96-431E1FC84F30}"/>
      </w:docPartPr>
      <w:docPartBody>
        <w:p w:rsidR="00515544" w:rsidRDefault="005B1FFB">
          <w:r w:rsidRPr="00A673B6">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1FFB"/>
    <w:rsid w:val="00135B6F"/>
    <w:rsid w:val="0014276A"/>
    <w:rsid w:val="00231DFA"/>
    <w:rsid w:val="00267D3A"/>
    <w:rsid w:val="002C2A13"/>
    <w:rsid w:val="00352B41"/>
    <w:rsid w:val="003B47E3"/>
    <w:rsid w:val="003F2DBD"/>
    <w:rsid w:val="004576DC"/>
    <w:rsid w:val="004A5BFD"/>
    <w:rsid w:val="00515544"/>
    <w:rsid w:val="005B19EA"/>
    <w:rsid w:val="005B1FFB"/>
    <w:rsid w:val="00634E13"/>
    <w:rsid w:val="0072749F"/>
    <w:rsid w:val="008E341C"/>
    <w:rsid w:val="00AB4694"/>
    <w:rsid w:val="00AD6D54"/>
    <w:rsid w:val="00AF490D"/>
    <w:rsid w:val="00C345BA"/>
    <w:rsid w:val="00C85ACB"/>
    <w:rsid w:val="00CD2EA6"/>
    <w:rsid w:val="00D51995"/>
    <w:rsid w:val="00E24688"/>
    <w:rsid w:val="00F349CE"/>
    <w:rsid w:val="00F74F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B1FFB"/>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B1FF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t o c   x m l n s : x s i = " h t t p : / / w w w . w 3 . o r g / 2 0 0 1 / X M L S c h e m a - i n s t a n c e "   x m l n s : x s d = " h t t p : / / w w w . w 3 . o r g / 2 0 0 1 / X M L S c h e m a " >  
     < t o p i c   i d = " 7 e 3 2 a 3 0 f - 8 5 3 f - 4 7 d b - b c e 9 - b 1 2 5 5 0 3 0 9 1 4 7 "   t i t l e = " S e r v e r - S i d e   I m p l e m e n t a t i o n "   s t y l e = " T o p i c " / >  
 < / t o c > 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661A2D-9342-4E8F-834D-667F9D230260}">
  <ds:schemaRefs>
    <ds:schemaRef ds:uri="http://www.w3.org/2001/XMLSchema"/>
  </ds:schemaRefs>
</ds:datastoreItem>
</file>

<file path=customXml/itemProps2.xml><?xml version="1.0" encoding="utf-8"?>
<ds:datastoreItem xmlns:ds="http://schemas.openxmlformats.org/officeDocument/2006/customXml" ds:itemID="{8E4BE81F-3B09-4797-8B28-4D53BAEDD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ppContent.dotx</Template>
  <TotalTime>14205</TotalTime>
  <Pages>33</Pages>
  <Words>10659</Words>
  <Characters>62782</Characters>
  <Application>Microsoft Office Word</Application>
  <DocSecurity>0</DocSecurity>
  <Lines>1364</Lines>
  <Paragraphs>979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72462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Geoff Cox (Southworks Inc)</dc:creator>
  <cp:lastModifiedBy>ndelgado</cp:lastModifiedBy>
  <cp:revision>331</cp:revision>
  <dcterms:created xsi:type="dcterms:W3CDTF">2011-04-11T19:34:00Z</dcterms:created>
  <dcterms:modified xsi:type="dcterms:W3CDTF">2011-06-03T21:04:00Z</dcterms:modified>
</cp:coreProperties>
</file>