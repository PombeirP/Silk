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opic"/>
        <w:tag w:val="54902bcd-1033-4646-a6e6-776752c11082"/>
        <w:id w:val="1498310779"/>
        <w:placeholder>
          <w:docPart w:val="DefaultPlaceholder_1082065158"/>
        </w:placeholder>
        <w:text/>
      </w:sdtPr>
      <w:sdtEndPr/>
      <w:sdtContent>
        <w:p w:rsidR="00425FA7" w:rsidRDefault="00ED1D2F" w:rsidP="00003697">
          <w:pPr>
            <w:pStyle w:val="ppTopic"/>
          </w:pPr>
          <w:r w:rsidRPr="00ED1D2F">
            <w:t>How to</w:t>
          </w:r>
          <w:r w:rsidR="00003697">
            <w:t>:</w:t>
          </w:r>
          <w:r w:rsidRPr="00ED1D2F">
            <w:t xml:space="preserve"> Create </w:t>
          </w:r>
          <w:r w:rsidR="00970855" w:rsidRPr="00ED1D2F">
            <w:t>Automation</w:t>
          </w:r>
          <w:r w:rsidR="00970855">
            <w:t xml:space="preserve"> </w:t>
          </w:r>
          <w:r w:rsidR="004E2BF1">
            <w:t xml:space="preserve">Negative </w:t>
          </w:r>
          <w:r w:rsidR="00003697">
            <w:t>C</w:t>
          </w:r>
          <w:r w:rsidR="00970855">
            <w:t>ase</w:t>
          </w:r>
          <w:r w:rsidRPr="00ED1D2F">
            <w:t xml:space="preserve"> with Coded UI Test</w:t>
          </w:r>
        </w:p>
      </w:sdtContent>
    </w:sdt>
    <w:p w:rsidR="00CD6671" w:rsidRPr="00003697" w:rsidRDefault="00D7611B" w:rsidP="00003697">
      <w:pPr>
        <w:pStyle w:val="ppBodyText"/>
      </w:pPr>
      <w:r>
        <w:t>The following H</w:t>
      </w:r>
      <w:r w:rsidR="00AE3464">
        <w:t>ow-t</w:t>
      </w:r>
      <w:r w:rsidR="00CD6671" w:rsidRPr="00003697">
        <w:t>o</w:t>
      </w:r>
      <w:r w:rsidR="00AE3464">
        <w:t xml:space="preserve"> topic</w:t>
      </w:r>
      <w:r w:rsidR="00CD6671" w:rsidRPr="00003697">
        <w:t xml:space="preserve"> will walk you throug</w:t>
      </w:r>
      <w:r w:rsidR="006B52CB">
        <w:t>h creat</w:t>
      </w:r>
      <w:r w:rsidR="003F0180">
        <w:t>ing</w:t>
      </w:r>
      <w:r w:rsidR="006B52CB">
        <w:t xml:space="preserve"> a</w:t>
      </w:r>
      <w:r w:rsidR="003F0180">
        <w:t>n automated</w:t>
      </w:r>
      <w:r w:rsidR="006B52CB">
        <w:t xml:space="preserve"> test for </w:t>
      </w:r>
      <w:r w:rsidR="0070742D">
        <w:t>your</w:t>
      </w:r>
      <w:r w:rsidR="003F0180">
        <w:t xml:space="preserve"> </w:t>
      </w:r>
      <w:r w:rsidR="006B52CB">
        <w:t>w</w:t>
      </w:r>
      <w:r w:rsidR="00CD6671" w:rsidRPr="00003697">
        <w:t xml:space="preserve">eb </w:t>
      </w:r>
      <w:r w:rsidR="003F0180">
        <w:t xml:space="preserve">application </w:t>
      </w:r>
      <w:r w:rsidR="00CD6671" w:rsidRPr="00003697">
        <w:t xml:space="preserve">by </w:t>
      </w:r>
      <w:r w:rsidR="0070742D">
        <w:t xml:space="preserve">creating a coded UI test using </w:t>
      </w:r>
      <w:r w:rsidR="0070742D" w:rsidRPr="009A02D5">
        <w:rPr>
          <w:color w:val="000000" w:themeColor="text1"/>
        </w:rPr>
        <w:t>Visual Studio Premium or Visual Studio Ultimate</w:t>
      </w:r>
      <w:r w:rsidR="00F23774">
        <w:t>.</w:t>
      </w:r>
      <w:r w:rsidR="00CD6671" w:rsidRPr="00003697">
        <w:t xml:space="preserve"> The </w:t>
      </w:r>
      <w:r w:rsidR="0070742D">
        <w:t>c</w:t>
      </w:r>
      <w:r w:rsidR="00CD6671" w:rsidRPr="00003697">
        <w:t xml:space="preserve">oded UI test performs actions on the user interface </w:t>
      </w:r>
      <w:r w:rsidR="003F0180">
        <w:t xml:space="preserve">(UI) </w:t>
      </w:r>
      <w:r w:rsidR="00CD6671" w:rsidRPr="00003697">
        <w:t xml:space="preserve">controls and verifies that the </w:t>
      </w:r>
      <w:r w:rsidR="00816756">
        <w:t>UI</w:t>
      </w:r>
      <w:r w:rsidR="00816756" w:rsidRPr="00003697">
        <w:t xml:space="preserve"> </w:t>
      </w:r>
      <w:r w:rsidR="00CD6671" w:rsidRPr="00003697">
        <w:t xml:space="preserve">controls display the </w:t>
      </w:r>
      <w:r w:rsidR="00816756">
        <w:t>expected</w:t>
      </w:r>
      <w:r w:rsidR="00816756" w:rsidRPr="00003697">
        <w:t xml:space="preserve"> </w:t>
      </w:r>
      <w:r w:rsidR="00CD6671" w:rsidRPr="00003697">
        <w:t>values.</w:t>
      </w:r>
      <w:r w:rsidR="00F23774">
        <w:t xml:space="preserve"> </w:t>
      </w:r>
      <w:r w:rsidR="00CD6671" w:rsidRPr="00003697">
        <w:t xml:space="preserve">For this </w:t>
      </w:r>
      <w:r w:rsidR="003F0180">
        <w:t>topic</w:t>
      </w:r>
      <w:r w:rsidR="00CD6671" w:rsidRPr="00003697">
        <w:t xml:space="preserve">, </w:t>
      </w:r>
      <w:r w:rsidR="003F0180">
        <w:t xml:space="preserve">the </w:t>
      </w:r>
      <w:r w:rsidR="00CD6671" w:rsidRPr="00003697">
        <w:t xml:space="preserve">Mileage Stats </w:t>
      </w:r>
      <w:r w:rsidR="006B52CB">
        <w:t xml:space="preserve">Reference Implementation </w:t>
      </w:r>
      <w:r w:rsidR="003F0180">
        <w:t xml:space="preserve">(Mileage Stats) </w:t>
      </w:r>
      <w:r w:rsidR="00CD6671" w:rsidRPr="00003697">
        <w:t xml:space="preserve">will </w:t>
      </w:r>
      <w:r w:rsidR="003F0180">
        <w:t xml:space="preserve">be </w:t>
      </w:r>
      <w:r w:rsidR="00CD6671" w:rsidRPr="00003697">
        <w:t xml:space="preserve">the targeted application </w:t>
      </w:r>
      <w:r w:rsidR="003F0180">
        <w:t xml:space="preserve">used </w:t>
      </w:r>
      <w:r w:rsidR="00CD6671" w:rsidRPr="00003697">
        <w:t>for testing.</w:t>
      </w:r>
      <w:bookmarkStart w:id="0" w:name="_GoBack"/>
      <w:bookmarkEnd w:id="0"/>
    </w:p>
    <w:p w:rsidR="00CD6671" w:rsidRPr="000B64F7" w:rsidRDefault="00CD6671" w:rsidP="00003697">
      <w:pPr>
        <w:pStyle w:val="ppBodyText"/>
        <w:rPr>
          <w:rFonts w:asciiTheme="majorHAnsi" w:hAnsiTheme="majorHAnsi" w:cstheme="majorBidi"/>
          <w:sz w:val="28"/>
          <w:szCs w:val="28"/>
        </w:rPr>
      </w:pPr>
      <w:r w:rsidRPr="00003697">
        <w:t>Th</w:t>
      </w:r>
      <w:r w:rsidR="003F0180">
        <w:t>e</w:t>
      </w:r>
      <w:r w:rsidR="00F23774">
        <w:t xml:space="preserve"> automated test create</w:t>
      </w:r>
      <w:r w:rsidR="003F0180">
        <w:t>d</w:t>
      </w:r>
      <w:r w:rsidR="00F23774">
        <w:t xml:space="preserve"> in this topic</w:t>
      </w:r>
      <w:r w:rsidRPr="00003697">
        <w:t xml:space="preserve"> will assert </w:t>
      </w:r>
      <w:r w:rsidR="00F23774">
        <w:t xml:space="preserve">a negative test case scenario. </w:t>
      </w:r>
      <w:r w:rsidR="00E832BF">
        <w:t>These tests will help to test the error handling capability of the application at the user level.</w:t>
      </w:r>
    </w:p>
    <w:p w:rsidR="005D3C0C" w:rsidRDefault="005D3C0C" w:rsidP="00074409">
      <w:pPr>
        <w:pStyle w:val="Heading1"/>
      </w:pPr>
      <w:r w:rsidRPr="005D3C0C">
        <w:t>Prerequisites</w:t>
      </w:r>
    </w:p>
    <w:p w:rsidR="006506C6" w:rsidRPr="00074409" w:rsidRDefault="006506C6" w:rsidP="006506C6">
      <w:pPr>
        <w:pStyle w:val="ppBodyText"/>
      </w:pPr>
      <w:r>
        <w:t xml:space="preserve">This topic requires you to have the same </w:t>
      </w:r>
      <w:r w:rsidRPr="00074409">
        <w:t>prerequisites</w:t>
      </w:r>
      <w:r>
        <w:t xml:space="preserve"> as Mileage Stats:</w:t>
      </w:r>
    </w:p>
    <w:p w:rsidR="00F20E84" w:rsidRDefault="00F20E84" w:rsidP="00F20E84">
      <w:pPr>
        <w:pStyle w:val="ppBulletList"/>
        <w:numPr>
          <w:ilvl w:val="1"/>
          <w:numId w:val="22"/>
        </w:numPr>
      </w:pPr>
      <w:r>
        <w:t>Microsoft Visual Studio 2010 Professional, Premium, or Ultimate edition</w:t>
      </w:r>
    </w:p>
    <w:p w:rsidR="00F20E84" w:rsidRDefault="00333ED2" w:rsidP="00F20E84">
      <w:pPr>
        <w:pStyle w:val="ppBulletList"/>
        <w:numPr>
          <w:ilvl w:val="1"/>
          <w:numId w:val="22"/>
        </w:numPr>
      </w:pPr>
      <w:hyperlink r:id="rId8" w:history="1">
        <w:r w:rsidR="00F20E84">
          <w:rPr>
            <w:rStyle w:val="Hyperlink"/>
          </w:rPr>
          <w:t>Microsoft Visual Studio 2010 SP1</w:t>
        </w:r>
      </w:hyperlink>
    </w:p>
    <w:p w:rsidR="00F20E84" w:rsidRDefault="00F20E84" w:rsidP="00F20E84">
      <w:pPr>
        <w:pStyle w:val="ppBulletList"/>
        <w:numPr>
          <w:ilvl w:val="1"/>
          <w:numId w:val="22"/>
        </w:numPr>
      </w:pPr>
      <w:r>
        <w:t>Microsoft .NET Framework 4.0 (installed with Visual Studio 2010)</w:t>
      </w:r>
    </w:p>
    <w:p w:rsidR="00F20E84" w:rsidRDefault="00333ED2" w:rsidP="00F20E84">
      <w:pPr>
        <w:pStyle w:val="ppBulletList"/>
        <w:numPr>
          <w:ilvl w:val="1"/>
          <w:numId w:val="22"/>
        </w:numPr>
      </w:pPr>
      <w:hyperlink r:id="rId9" w:history="1">
        <w:r w:rsidR="00F20E84">
          <w:rPr>
            <w:rStyle w:val="Hyperlink"/>
          </w:rPr>
          <w:t>ASP.NET MVC 3</w:t>
        </w:r>
      </w:hyperlink>
    </w:p>
    <w:p w:rsidR="00F20E84" w:rsidRDefault="00333ED2" w:rsidP="00F20E84">
      <w:pPr>
        <w:pStyle w:val="ppBulletList"/>
        <w:numPr>
          <w:ilvl w:val="1"/>
          <w:numId w:val="22"/>
        </w:numPr>
      </w:pPr>
      <w:hyperlink r:id="rId10" w:history="1">
        <w:r w:rsidR="00F20E84">
          <w:rPr>
            <w:rStyle w:val="Hyperlink"/>
          </w:rPr>
          <w:t>Microsoft SQL Server Compact 4.0</w:t>
        </w:r>
      </w:hyperlink>
    </w:p>
    <w:p w:rsidR="00F20E84" w:rsidRDefault="00333ED2" w:rsidP="00F20E84">
      <w:pPr>
        <w:pStyle w:val="ppBulletList"/>
        <w:numPr>
          <w:ilvl w:val="1"/>
          <w:numId w:val="22"/>
        </w:numPr>
      </w:pPr>
      <w:hyperlink r:id="rId11" w:history="1">
        <w:r w:rsidR="00F20E84">
          <w:rPr>
            <w:rStyle w:val="Hyperlink"/>
          </w:rPr>
          <w:t>ADO.NET Entity Framework 4.1</w:t>
        </w:r>
      </w:hyperlink>
    </w:p>
    <w:p w:rsidR="00F20E84" w:rsidRPr="00003697" w:rsidRDefault="00333ED2" w:rsidP="00894CE5">
      <w:pPr>
        <w:pStyle w:val="ppBulletList"/>
        <w:numPr>
          <w:ilvl w:val="1"/>
          <w:numId w:val="22"/>
        </w:numPr>
        <w:rPr>
          <w:rStyle w:val="Hyperlink"/>
          <w:color w:val="auto"/>
          <w:u w:val="none"/>
        </w:rPr>
      </w:pPr>
      <w:hyperlink r:id="rId12" w:history="1">
        <w:proofErr w:type="spellStart"/>
        <w:r w:rsidR="00F20E84">
          <w:rPr>
            <w:rStyle w:val="Hyperlink"/>
          </w:rPr>
          <w:t>NuGet</w:t>
        </w:r>
        <w:proofErr w:type="spellEnd"/>
      </w:hyperlink>
    </w:p>
    <w:p w:rsidR="00003697" w:rsidRDefault="00003697" w:rsidP="00003697">
      <w:pPr>
        <w:pStyle w:val="ppListEnd"/>
      </w:pPr>
    </w:p>
    <w:p w:rsidR="00894CE5" w:rsidRDefault="00894CE5" w:rsidP="00003697">
      <w:pPr>
        <w:pStyle w:val="ppBodyText"/>
      </w:pPr>
      <w:r>
        <w:t xml:space="preserve">It is assumed </w:t>
      </w:r>
      <w:r w:rsidR="00560C7A">
        <w:t xml:space="preserve">that the </w:t>
      </w:r>
      <w:r>
        <w:t>Mileage Stats</w:t>
      </w:r>
      <w:r w:rsidR="00F7045A">
        <w:t xml:space="preserve"> </w:t>
      </w:r>
      <w:r>
        <w:t xml:space="preserve">web </w:t>
      </w:r>
      <w:r w:rsidR="00560C7A">
        <w:t xml:space="preserve">application </w:t>
      </w:r>
      <w:r w:rsidR="00BF532A">
        <w:t>ha</w:t>
      </w:r>
      <w:r w:rsidR="00560C7A">
        <w:t>s</w:t>
      </w:r>
      <w:r w:rsidR="00BF532A">
        <w:t xml:space="preserve"> been deployed to </w:t>
      </w:r>
      <w:r w:rsidR="00816756">
        <w:t>Internet Information Services (</w:t>
      </w:r>
      <w:r w:rsidR="00BF532A">
        <w:t>IIS</w:t>
      </w:r>
      <w:r w:rsidR="00816756">
        <w:t>)</w:t>
      </w:r>
      <w:r w:rsidR="00BF532A">
        <w:t xml:space="preserve"> </w:t>
      </w:r>
      <w:r w:rsidR="00F66B69">
        <w:t>S</w:t>
      </w:r>
      <w:r w:rsidR="00BF532A">
        <w:t>erver</w:t>
      </w:r>
      <w:r w:rsidR="00816756">
        <w:t xml:space="preserve"> in debug mode</w:t>
      </w:r>
      <w:r w:rsidR="00BF532A">
        <w:t xml:space="preserve">, </w:t>
      </w:r>
      <w:r w:rsidR="00560C7A">
        <w:t>a</w:t>
      </w:r>
      <w:r>
        <w:t xml:space="preserve">nd </w:t>
      </w:r>
      <w:r w:rsidR="00560C7A">
        <w:t xml:space="preserve">that </w:t>
      </w:r>
      <w:r>
        <w:t xml:space="preserve">the test site is </w:t>
      </w:r>
      <w:hyperlink r:id="rId13" w:history="1">
        <w:r w:rsidR="00F7045A" w:rsidRPr="00EB1ED7">
          <w:rPr>
            <w:rStyle w:val="Hyperlink"/>
          </w:rPr>
          <w:t>http://localhost/mileagestats</w:t>
        </w:r>
      </w:hyperlink>
      <w:r w:rsidR="00560C7A">
        <w:t>.</w:t>
      </w:r>
    </w:p>
    <w:p w:rsidR="00815F6F" w:rsidRDefault="005D3C0C" w:rsidP="0067138F">
      <w:pPr>
        <w:pStyle w:val="Heading1"/>
      </w:pPr>
      <w:r w:rsidRPr="008F0DD5">
        <w:t>Steps</w:t>
      </w:r>
    </w:p>
    <w:p w:rsidR="00172884" w:rsidRDefault="00172884" w:rsidP="00172884">
      <w:pPr>
        <w:pStyle w:val="ppNumberList"/>
      </w:pPr>
      <w:r>
        <w:t xml:space="preserve">In Visual Studio, create a new Test Project, named </w:t>
      </w:r>
      <w:proofErr w:type="spellStart"/>
      <w:r>
        <w:rPr>
          <w:b/>
        </w:rPr>
        <w:t>NegativeTest</w:t>
      </w:r>
      <w:proofErr w:type="spellEnd"/>
      <w:r>
        <w:t xml:space="preserve">. </w:t>
      </w:r>
      <w:r w:rsidRPr="003003BD">
        <w:t xml:space="preserve">To do this, point to </w:t>
      </w:r>
      <w:r w:rsidRPr="00FE16C9">
        <w:rPr>
          <w:b/>
        </w:rPr>
        <w:t>New</w:t>
      </w:r>
      <w:r w:rsidRPr="003003BD">
        <w:t xml:space="preserve"> on the File menu, and then click </w:t>
      </w:r>
      <w:r w:rsidRPr="00FE16C9">
        <w:rPr>
          <w:b/>
        </w:rPr>
        <w:t>Project</w:t>
      </w:r>
      <w:r w:rsidRPr="003003BD">
        <w:t xml:space="preserve">. In the </w:t>
      </w:r>
      <w:r>
        <w:t xml:space="preserve">New </w:t>
      </w:r>
      <w:r w:rsidRPr="003003BD">
        <w:t xml:space="preserve">Project </w:t>
      </w:r>
      <w:r>
        <w:t>dialog</w:t>
      </w:r>
      <w:r w:rsidRPr="003003BD">
        <w:t xml:space="preserve">, select </w:t>
      </w:r>
      <w:r w:rsidRPr="00FE16C9">
        <w:rPr>
          <w:b/>
        </w:rPr>
        <w:t>Test Documents</w:t>
      </w:r>
      <w:r>
        <w:t xml:space="preserve"> under </w:t>
      </w:r>
      <w:r w:rsidRPr="00FE16C9">
        <w:rPr>
          <w:b/>
        </w:rPr>
        <w:t>Test Projects</w:t>
      </w:r>
      <w:r>
        <w:t>. S</w:t>
      </w:r>
      <w:r w:rsidRPr="003003BD">
        <w:t xml:space="preserve">et the project's name to </w:t>
      </w:r>
      <w:proofErr w:type="spellStart"/>
      <w:r>
        <w:rPr>
          <w:b/>
        </w:rPr>
        <w:t>NegativeTest</w:t>
      </w:r>
      <w:proofErr w:type="spellEnd"/>
      <w:r w:rsidRPr="003003BD">
        <w:t xml:space="preserve">, specify a valid location, and then click </w:t>
      </w:r>
      <w:r w:rsidRPr="00FE16C9">
        <w:rPr>
          <w:b/>
        </w:rPr>
        <w:t>OK</w:t>
      </w:r>
      <w:r w:rsidRPr="003003BD">
        <w:t>.</w:t>
      </w:r>
    </w:p>
    <w:p w:rsidR="0040757E" w:rsidRPr="0040757E" w:rsidRDefault="0040757E" w:rsidP="0040757E">
      <w:pPr>
        <w:pStyle w:val="ppFigureIndent"/>
      </w:pPr>
      <w:r>
        <w:rPr>
          <w:noProof/>
          <w:lang w:bidi="ar-SA"/>
        </w:rPr>
        <w:lastRenderedPageBreak/>
        <w:drawing>
          <wp:inline distT="0" distB="0" distL="0" distR="0" wp14:anchorId="7FBAFB2C" wp14:editId="4342BCB2">
            <wp:extent cx="4709568" cy="3406435"/>
            <wp:effectExtent l="0" t="0" r="0" b="381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46" w:rsidRPr="00DA4746" w:rsidRDefault="00454621" w:rsidP="00AE3464">
      <w:pPr>
        <w:pStyle w:val="ppNumberList"/>
      </w:pPr>
      <w:r>
        <w:t xml:space="preserve">Add a </w:t>
      </w:r>
      <w:r w:rsidR="0070742D">
        <w:t>c</w:t>
      </w:r>
      <w:r>
        <w:t xml:space="preserve">oded UI </w:t>
      </w:r>
      <w:r w:rsidR="0070742D">
        <w:t>t</w:t>
      </w:r>
      <w:r>
        <w:t>est</w:t>
      </w:r>
      <w:r w:rsidR="00264E25">
        <w:t xml:space="preserve">. To do this, in Solution Explorer, right-click the </w:t>
      </w:r>
      <w:proofErr w:type="spellStart"/>
      <w:r w:rsidR="00264E25">
        <w:rPr>
          <w:b/>
        </w:rPr>
        <w:t>NegativeTest</w:t>
      </w:r>
      <w:proofErr w:type="spellEnd"/>
      <w:r w:rsidR="00264E25" w:rsidRPr="0067656D">
        <w:t xml:space="preserve"> project</w:t>
      </w:r>
      <w:r w:rsidR="00264E25">
        <w:t xml:space="preserve">, point to </w:t>
      </w:r>
      <w:r w:rsidR="00264E25" w:rsidRPr="00807FC3">
        <w:rPr>
          <w:b/>
        </w:rPr>
        <w:t>Add</w:t>
      </w:r>
      <w:r w:rsidR="00264E25">
        <w:t xml:space="preserve">, and select </w:t>
      </w:r>
      <w:r w:rsidR="00264E25" w:rsidRPr="00D153AD">
        <w:rPr>
          <w:b/>
        </w:rPr>
        <w:t>New Test</w:t>
      </w:r>
      <w:r w:rsidR="00264E25" w:rsidRPr="00807FC3">
        <w:t xml:space="preserve">. </w:t>
      </w:r>
      <w:r w:rsidR="00264E25">
        <w:t xml:space="preserve">In the </w:t>
      </w:r>
      <w:r w:rsidR="00264E25" w:rsidRPr="00807FC3">
        <w:rPr>
          <w:b/>
        </w:rPr>
        <w:t xml:space="preserve">Add New </w:t>
      </w:r>
      <w:r w:rsidR="00264E25" w:rsidRPr="00D153AD">
        <w:rPr>
          <w:b/>
        </w:rPr>
        <w:t>Test</w:t>
      </w:r>
      <w:r w:rsidR="00264E25">
        <w:t xml:space="preserve"> dialog, select </w:t>
      </w:r>
      <w:r w:rsidR="00264E25" w:rsidRPr="00D153AD">
        <w:rPr>
          <w:b/>
        </w:rPr>
        <w:t>Coded UI Test</w:t>
      </w:r>
      <w:r w:rsidR="00264E25">
        <w:t xml:space="preserve">. </w:t>
      </w:r>
      <w:r w:rsidR="00816756">
        <w:t xml:space="preserve">Enter the Test Name </w:t>
      </w:r>
      <w:r w:rsidR="004C1E18">
        <w:t xml:space="preserve">as </w:t>
      </w:r>
      <w:proofErr w:type="spellStart"/>
      <w:r w:rsidR="004C1E18" w:rsidRPr="00DF572B">
        <w:rPr>
          <w:b/>
        </w:rPr>
        <w:t>NegativeCodedUITest</w:t>
      </w:r>
      <w:proofErr w:type="spellEnd"/>
      <w:r w:rsidR="004C1E18">
        <w:t xml:space="preserve"> </w:t>
      </w:r>
      <w:r w:rsidR="00264E25">
        <w:t xml:space="preserve">and click </w:t>
      </w:r>
      <w:r w:rsidR="00264E25" w:rsidRPr="00D153AD">
        <w:rPr>
          <w:b/>
        </w:rPr>
        <w:t>OK</w:t>
      </w:r>
      <w:r w:rsidR="00264E25">
        <w:t xml:space="preserve">. In the </w:t>
      </w:r>
      <w:r w:rsidR="00264E25" w:rsidRPr="00807FC3">
        <w:rPr>
          <w:b/>
        </w:rPr>
        <w:t>Generate Code for Coded UI Test</w:t>
      </w:r>
      <w:r w:rsidR="00264E25">
        <w:t xml:space="preserve"> dialog, select </w:t>
      </w:r>
      <w:r w:rsidR="00264E25" w:rsidRPr="00807FC3">
        <w:rPr>
          <w:b/>
        </w:rPr>
        <w:t>Record actions, edit UI map or add assertions</w:t>
      </w:r>
      <w:r w:rsidR="00264E25">
        <w:t xml:space="preserve">, and click </w:t>
      </w:r>
      <w:r w:rsidR="00264E25" w:rsidRPr="00807FC3">
        <w:rPr>
          <w:b/>
        </w:rPr>
        <w:t>OK</w:t>
      </w:r>
      <w:r w:rsidR="00264E25" w:rsidRPr="005141CC">
        <w:t>.</w:t>
      </w:r>
    </w:p>
    <w:p w:rsidR="0040757E" w:rsidRPr="0040757E" w:rsidRDefault="008C2D04" w:rsidP="00E410F9">
      <w:pPr>
        <w:pStyle w:val="ppFigureIndent"/>
        <w:tabs>
          <w:tab w:val="left" w:pos="1440"/>
        </w:tabs>
        <w:ind w:left="1440"/>
      </w:pPr>
      <w:r>
        <w:rPr>
          <w:noProof/>
          <w:lang w:bidi="ar-SA"/>
        </w:rPr>
        <w:drawing>
          <wp:inline distT="0" distB="0" distL="0" distR="0" wp14:anchorId="197BE316" wp14:editId="40C37B1D">
            <wp:extent cx="448627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EE" w:rsidRDefault="00900E50" w:rsidP="00CA02D7">
      <w:pPr>
        <w:pStyle w:val="ppNumberList"/>
      </w:pPr>
      <w:r>
        <w:rPr>
          <w:rFonts w:hint="eastAsia"/>
        </w:rPr>
        <w:t>Record the UI Test</w:t>
      </w:r>
      <w:r w:rsidR="00264E25">
        <w:t xml:space="preserve"> as follows:</w:t>
      </w:r>
      <w:r>
        <w:rPr>
          <w:rFonts w:hint="eastAsia"/>
        </w:rPr>
        <w:t xml:space="preserve"> </w:t>
      </w:r>
    </w:p>
    <w:p w:rsidR="00264E25" w:rsidRDefault="00264E25" w:rsidP="00264E25">
      <w:pPr>
        <w:pStyle w:val="ppNumberListIndent"/>
      </w:pPr>
      <w:r>
        <w:t xml:space="preserve">Click the </w:t>
      </w:r>
      <w:r w:rsidRPr="0067656D">
        <w:rPr>
          <w:b/>
        </w:rPr>
        <w:t>Start Recording</w:t>
      </w:r>
      <w:r>
        <w:t xml:space="preserve"> button to start recording.</w:t>
      </w:r>
    </w:p>
    <w:p w:rsidR="00264E25" w:rsidRDefault="00264E25" w:rsidP="00264E25">
      <w:pPr>
        <w:pStyle w:val="ppNumberListIndent"/>
      </w:pPr>
      <w:r>
        <w:t>Open Internet Explorer.</w:t>
      </w:r>
    </w:p>
    <w:p w:rsidR="003027EE" w:rsidRDefault="003027EE" w:rsidP="008A6529">
      <w:pPr>
        <w:pStyle w:val="ppNumberListIndent"/>
      </w:pPr>
      <w:r>
        <w:rPr>
          <w:rFonts w:hint="eastAsia"/>
        </w:rPr>
        <w:t xml:space="preserve">Navigate to </w:t>
      </w:r>
      <w:r w:rsidR="00264E25">
        <w:t xml:space="preserve">the </w:t>
      </w:r>
      <w:r w:rsidR="00B56F17">
        <w:t xml:space="preserve">Mileage Stats </w:t>
      </w:r>
      <w:r w:rsidR="00264E25">
        <w:t>H</w:t>
      </w:r>
      <w:r w:rsidR="00B56F17">
        <w:t>ome</w:t>
      </w:r>
      <w:r>
        <w:rPr>
          <w:rFonts w:hint="eastAsia"/>
        </w:rPr>
        <w:t xml:space="preserve"> page</w:t>
      </w:r>
      <w:r w:rsidR="00264E25">
        <w:t>.</w:t>
      </w:r>
    </w:p>
    <w:p w:rsidR="002426D5" w:rsidRDefault="002426D5" w:rsidP="008A6529">
      <w:pPr>
        <w:pStyle w:val="ppNumberListIndent"/>
      </w:pPr>
      <w:r>
        <w:t xml:space="preserve">Click </w:t>
      </w:r>
      <w:r w:rsidR="00264E25">
        <w:t xml:space="preserve">the </w:t>
      </w:r>
      <w:r w:rsidRPr="00816756">
        <w:rPr>
          <w:b/>
        </w:rPr>
        <w:t>Sign in or Register</w:t>
      </w:r>
      <w:r>
        <w:t xml:space="preserve"> button</w:t>
      </w:r>
      <w:r w:rsidR="00264E25">
        <w:t>.</w:t>
      </w:r>
    </w:p>
    <w:p w:rsidR="002426D5" w:rsidRDefault="00264E25" w:rsidP="008A6529">
      <w:pPr>
        <w:pStyle w:val="ppNumberListIndent"/>
      </w:pPr>
      <w:r>
        <w:lastRenderedPageBreak/>
        <w:t xml:space="preserve">On the </w:t>
      </w:r>
      <w:r w:rsidR="002426D5">
        <w:t xml:space="preserve">Mock </w:t>
      </w:r>
      <w:r w:rsidR="002426D5" w:rsidRPr="002426D5">
        <w:t>Authentication</w:t>
      </w:r>
      <w:r>
        <w:t xml:space="preserve"> page, click the </w:t>
      </w:r>
      <w:r w:rsidRPr="00264E25">
        <w:rPr>
          <w:b/>
        </w:rPr>
        <w:t xml:space="preserve">Sign </w:t>
      </w:r>
      <w:r>
        <w:rPr>
          <w:b/>
        </w:rPr>
        <w:t>I</w:t>
      </w:r>
      <w:r w:rsidRPr="00816756">
        <w:rPr>
          <w:b/>
        </w:rPr>
        <w:t>n</w:t>
      </w:r>
      <w:r>
        <w:t xml:space="preserve"> button.</w:t>
      </w:r>
    </w:p>
    <w:p w:rsidR="002426D5" w:rsidRDefault="00264E25" w:rsidP="008A6529">
      <w:pPr>
        <w:pStyle w:val="ppNumberListIndent"/>
      </w:pPr>
      <w:r>
        <w:t>On the Dashboard, c</w:t>
      </w:r>
      <w:r w:rsidR="002426D5">
        <w:t xml:space="preserve">lick </w:t>
      </w:r>
      <w:r w:rsidR="00604357" w:rsidRPr="00816756">
        <w:rPr>
          <w:b/>
        </w:rPr>
        <w:t>Add Vehicle</w:t>
      </w:r>
      <w:r>
        <w:t xml:space="preserve"> button.</w:t>
      </w:r>
    </w:p>
    <w:p w:rsidR="002426D5" w:rsidRDefault="002426D5" w:rsidP="008A6529">
      <w:pPr>
        <w:pStyle w:val="ppNumberListIndent"/>
      </w:pPr>
      <w:r>
        <w:t xml:space="preserve">Click </w:t>
      </w:r>
      <w:r w:rsidR="00264E25">
        <w:t xml:space="preserve">the </w:t>
      </w:r>
      <w:r w:rsidRPr="00816756">
        <w:rPr>
          <w:b/>
        </w:rPr>
        <w:t>Save</w:t>
      </w:r>
      <w:r>
        <w:t xml:space="preserve"> button on </w:t>
      </w:r>
      <w:r w:rsidR="00264E25">
        <w:t xml:space="preserve">the </w:t>
      </w:r>
      <w:r w:rsidR="00264E25" w:rsidRPr="00816756">
        <w:rPr>
          <w:b/>
        </w:rPr>
        <w:t>A</w:t>
      </w:r>
      <w:r w:rsidRPr="00816756">
        <w:rPr>
          <w:b/>
        </w:rPr>
        <w:t xml:space="preserve">dd </w:t>
      </w:r>
      <w:r w:rsidR="00264E25" w:rsidRPr="00816756">
        <w:rPr>
          <w:b/>
        </w:rPr>
        <w:t>V</w:t>
      </w:r>
      <w:r w:rsidRPr="00816756">
        <w:rPr>
          <w:b/>
        </w:rPr>
        <w:t>ehicle</w:t>
      </w:r>
      <w:r>
        <w:t xml:space="preserve"> form without </w:t>
      </w:r>
      <w:r w:rsidR="00264E25">
        <w:t xml:space="preserve">entering </w:t>
      </w:r>
      <w:r>
        <w:t>any data.</w:t>
      </w:r>
    </w:p>
    <w:p w:rsidR="002426D5" w:rsidRDefault="00CE044B" w:rsidP="00CA02D7">
      <w:pPr>
        <w:pStyle w:val="ppNumberList"/>
        <w:rPr>
          <w:noProof/>
        </w:rPr>
      </w:pPr>
      <w:r>
        <w:t xml:space="preserve">Click </w:t>
      </w:r>
      <w:r w:rsidR="00264E25">
        <w:t xml:space="preserve">the </w:t>
      </w:r>
      <w:r w:rsidR="00264E25" w:rsidRPr="00816756">
        <w:rPr>
          <w:b/>
        </w:rPr>
        <w:t>R</w:t>
      </w:r>
      <w:r w:rsidRPr="00816756">
        <w:rPr>
          <w:b/>
        </w:rPr>
        <w:t>ecord</w:t>
      </w:r>
      <w:r>
        <w:t xml:space="preserve"> button </w:t>
      </w:r>
      <w:r w:rsidR="003027EE">
        <w:t>to stop recording</w:t>
      </w:r>
      <w:r w:rsidR="00264E25">
        <w:t>. C</w:t>
      </w:r>
      <w:r>
        <w:t xml:space="preserve">lick the </w:t>
      </w:r>
      <w:r w:rsidR="00ED58D5" w:rsidRPr="00816756">
        <w:rPr>
          <w:b/>
        </w:rPr>
        <w:t>S</w:t>
      </w:r>
      <w:r w:rsidRPr="00816756">
        <w:rPr>
          <w:b/>
        </w:rPr>
        <w:t xml:space="preserve">how Recorded </w:t>
      </w:r>
      <w:r w:rsidR="00ED58D5">
        <w:rPr>
          <w:b/>
        </w:rPr>
        <w:t>S</w:t>
      </w:r>
      <w:r w:rsidRPr="00816756">
        <w:rPr>
          <w:b/>
        </w:rPr>
        <w:t>teps</w:t>
      </w:r>
      <w:r>
        <w:t xml:space="preserve"> </w:t>
      </w:r>
      <w:r w:rsidR="00ED58D5">
        <w:t xml:space="preserve">button </w:t>
      </w:r>
      <w:r>
        <w:t xml:space="preserve">to </w:t>
      </w:r>
      <w:r w:rsidR="003027EE">
        <w:rPr>
          <w:rFonts w:hint="eastAsia"/>
        </w:rPr>
        <w:t>check if the s</w:t>
      </w:r>
      <w:r>
        <w:t>teps</w:t>
      </w:r>
      <w:r w:rsidR="003027EE">
        <w:rPr>
          <w:rFonts w:hint="eastAsia"/>
        </w:rPr>
        <w:t xml:space="preserve"> </w:t>
      </w:r>
      <w:r w:rsidR="00ED58D5">
        <w:t>were</w:t>
      </w:r>
      <w:r w:rsidR="00ED58D5">
        <w:rPr>
          <w:rFonts w:hint="eastAsia"/>
        </w:rPr>
        <w:t xml:space="preserve"> </w:t>
      </w:r>
      <w:r w:rsidR="003027EE">
        <w:rPr>
          <w:rFonts w:hint="eastAsia"/>
        </w:rPr>
        <w:t>recorded correctly</w:t>
      </w:r>
      <w:r w:rsidR="00ED58D5">
        <w:t>. The coded UI test builder should look like the following</w:t>
      </w:r>
      <w:r>
        <w:t xml:space="preserve"> screenshot</w:t>
      </w:r>
      <w:r w:rsidR="00ED58D5">
        <w:t>.</w:t>
      </w:r>
    </w:p>
    <w:p w:rsidR="0040757E" w:rsidRPr="0040757E" w:rsidRDefault="008C2D04" w:rsidP="00E410F9">
      <w:pPr>
        <w:pStyle w:val="ppFigureIndent"/>
        <w:tabs>
          <w:tab w:val="left" w:pos="1620"/>
        </w:tabs>
        <w:ind w:left="1440"/>
      </w:pPr>
      <w:r>
        <w:rPr>
          <w:noProof/>
          <w:lang w:bidi="ar-SA"/>
        </w:rPr>
        <w:drawing>
          <wp:inline distT="0" distB="0" distL="0" distR="0" wp14:anchorId="2656E340" wp14:editId="6E58CE50">
            <wp:extent cx="36195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D5" w:rsidRDefault="00ED58D5" w:rsidP="00CA02D7">
      <w:pPr>
        <w:pStyle w:val="ppNumberList"/>
        <w:rPr>
          <w:noProof/>
        </w:rPr>
      </w:pPr>
      <w:r>
        <w:t xml:space="preserve">If there are unexpected steps, we can remove them by right-clicking the step you want to delete and then select </w:t>
      </w:r>
      <w:r w:rsidRPr="00816756">
        <w:rPr>
          <w:b/>
        </w:rPr>
        <w:t>Delete</w:t>
      </w:r>
      <w:r>
        <w:rPr>
          <w:rFonts w:hint="eastAsia"/>
        </w:rPr>
        <w:t>.</w:t>
      </w:r>
    </w:p>
    <w:p w:rsidR="009515B4" w:rsidRDefault="00ED58D5" w:rsidP="00CA02D7">
      <w:pPr>
        <w:pStyle w:val="ppNumberList"/>
      </w:pPr>
      <w:r>
        <w:t>C</w:t>
      </w:r>
      <w:r w:rsidR="003027EE" w:rsidRPr="003027EE">
        <w:t xml:space="preserve">lick </w:t>
      </w:r>
      <w:r w:rsidR="0088134C">
        <w:t xml:space="preserve">the </w:t>
      </w:r>
      <w:r w:rsidR="003027EE" w:rsidRPr="00816756">
        <w:rPr>
          <w:b/>
        </w:rPr>
        <w:t>Generate</w:t>
      </w:r>
      <w:r w:rsidR="00DD20C9" w:rsidRPr="00816756">
        <w:rPr>
          <w:b/>
        </w:rPr>
        <w:t xml:space="preserve"> Code</w:t>
      </w:r>
      <w:r w:rsidR="00DD20C9">
        <w:t xml:space="preserve"> button</w:t>
      </w:r>
      <w:r w:rsidR="00DD20C9">
        <w:rPr>
          <w:rFonts w:hint="eastAsia"/>
        </w:rPr>
        <w:t>.</w:t>
      </w:r>
      <w:r>
        <w:t xml:space="preserve"> </w:t>
      </w:r>
      <w:r w:rsidR="00460770">
        <w:rPr>
          <w:noProof/>
        </w:rPr>
        <w:t xml:space="preserve">Name the </w:t>
      </w:r>
      <w:r w:rsidR="00E3413A">
        <w:rPr>
          <w:noProof/>
        </w:rPr>
        <w:t>m</w:t>
      </w:r>
      <w:r w:rsidR="00460770">
        <w:rPr>
          <w:noProof/>
        </w:rPr>
        <w:t xml:space="preserve">ethod </w:t>
      </w:r>
      <w:r w:rsidR="00E3413A" w:rsidRPr="00ED58D5">
        <w:rPr>
          <w:b/>
          <w:noProof/>
        </w:rPr>
        <w:t>AddVehiclewithNullData</w:t>
      </w:r>
      <w:r w:rsidR="00E3413A">
        <w:rPr>
          <w:noProof/>
        </w:rPr>
        <w:t>.</w:t>
      </w:r>
      <w:r>
        <w:rPr>
          <w:noProof/>
        </w:rPr>
        <w:t xml:space="preserve"> Click the </w:t>
      </w:r>
      <w:r w:rsidRPr="00ED58D5">
        <w:rPr>
          <w:b/>
          <w:noProof/>
        </w:rPr>
        <w:t>Add and Generate</w:t>
      </w:r>
      <w:r>
        <w:rPr>
          <w:noProof/>
        </w:rPr>
        <w:t xml:space="preserve"> button.</w:t>
      </w:r>
      <w:r>
        <w:t xml:space="preserve"> T</w:t>
      </w:r>
      <w:r>
        <w:rPr>
          <w:rFonts w:hint="eastAsia"/>
        </w:rPr>
        <w:t>he</w:t>
      </w:r>
      <w:r>
        <w:t xml:space="preserve"> </w:t>
      </w:r>
      <w:r w:rsidR="00DD20C9">
        <w:t xml:space="preserve">code will be generated </w:t>
      </w:r>
      <w:r w:rsidR="00353139">
        <w:t>in a</w:t>
      </w:r>
      <w:r w:rsidR="00BA2F9F">
        <w:t xml:space="preserve"> </w:t>
      </w:r>
      <w:proofErr w:type="spellStart"/>
      <w:r w:rsidR="00BA2F9F" w:rsidRPr="008C2D04">
        <w:rPr>
          <w:b/>
        </w:rPr>
        <w:t>UIMap.Designer.cs</w:t>
      </w:r>
      <w:proofErr w:type="spellEnd"/>
      <w:r w:rsidR="00BA2F9F">
        <w:t xml:space="preserve"> file</w:t>
      </w:r>
      <w:r w:rsidR="00DD20C9">
        <w:rPr>
          <w:rFonts w:hint="eastAsia"/>
        </w:rPr>
        <w:t>.</w:t>
      </w:r>
      <w:r w:rsidR="00460770">
        <w:t xml:space="preserve"> </w:t>
      </w:r>
      <w:r w:rsidR="00353139">
        <w:t xml:space="preserve">This </w:t>
      </w:r>
      <w:r w:rsidR="009515B4">
        <w:rPr>
          <w:rFonts w:hint="eastAsia"/>
        </w:rPr>
        <w:t>code can be modified</w:t>
      </w:r>
      <w:r w:rsidR="00353139">
        <w:t xml:space="preserve">/customized according to </w:t>
      </w:r>
      <w:r>
        <w:t xml:space="preserve">your </w:t>
      </w:r>
      <w:r w:rsidR="00353139">
        <w:t>need</w:t>
      </w:r>
      <w:r w:rsidR="009515B4">
        <w:rPr>
          <w:rFonts w:hint="eastAsia"/>
        </w:rPr>
        <w:t>.</w:t>
      </w:r>
    </w:p>
    <w:p w:rsidR="009515B4" w:rsidRDefault="00353139" w:rsidP="008A6529">
      <w:pPr>
        <w:pStyle w:val="ppNoteIndent"/>
      </w:pPr>
      <w:r w:rsidRPr="008A6529">
        <w:rPr>
          <w:b/>
        </w:rPr>
        <w:t>N</w:t>
      </w:r>
      <w:r w:rsidR="0010027F" w:rsidRPr="008A6529">
        <w:rPr>
          <w:rFonts w:hint="eastAsia"/>
          <w:b/>
        </w:rPr>
        <w:t>ote:</w:t>
      </w:r>
      <w:r>
        <w:t xml:space="preserve"> Each time you generate the code from a recorded method,</w:t>
      </w:r>
      <w:r w:rsidR="009515B4">
        <w:rPr>
          <w:rFonts w:hint="eastAsia"/>
        </w:rPr>
        <w:t xml:space="preserve"> </w:t>
      </w:r>
      <w:r w:rsidR="0009780E">
        <w:t xml:space="preserve">the </w:t>
      </w:r>
      <w:r w:rsidR="00F23774">
        <w:t>c</w:t>
      </w:r>
      <w:r>
        <w:t xml:space="preserve">ode in </w:t>
      </w:r>
      <w:r w:rsidR="0009780E">
        <w:t xml:space="preserve">the </w:t>
      </w:r>
      <w:proofErr w:type="spellStart"/>
      <w:r w:rsidR="009515B4">
        <w:rPr>
          <w:rFonts w:hint="eastAsia"/>
        </w:rPr>
        <w:t>UIMap.Designer.cs</w:t>
      </w:r>
      <w:proofErr w:type="spellEnd"/>
      <w:r w:rsidR="009515B4">
        <w:rPr>
          <w:rFonts w:hint="eastAsia"/>
        </w:rPr>
        <w:t xml:space="preserve"> </w:t>
      </w:r>
      <w:r w:rsidR="0009780E">
        <w:t xml:space="preserve">file </w:t>
      </w:r>
      <w:r w:rsidR="009515B4">
        <w:rPr>
          <w:rFonts w:hint="eastAsia"/>
        </w:rPr>
        <w:t xml:space="preserve">will be </w:t>
      </w:r>
      <w:r>
        <w:t>overridden</w:t>
      </w:r>
      <w:r w:rsidR="009515B4">
        <w:rPr>
          <w:rFonts w:hint="eastAsia"/>
        </w:rPr>
        <w:t>.</w:t>
      </w:r>
    </w:p>
    <w:p w:rsidR="0010027F" w:rsidRDefault="0009780E" w:rsidP="00CA02D7">
      <w:pPr>
        <w:pStyle w:val="ppNumberList"/>
      </w:pPr>
      <w:r>
        <w:t>U</w:t>
      </w:r>
      <w:r w:rsidR="00DD20C9" w:rsidRPr="00316AC6">
        <w:t xml:space="preserve">se the </w:t>
      </w:r>
      <w:r w:rsidR="00DD20C9" w:rsidRPr="0010027F">
        <w:rPr>
          <w:b/>
        </w:rPr>
        <w:t>Coded UI Test Builder</w:t>
      </w:r>
      <w:r w:rsidR="00DD20C9" w:rsidRPr="00316AC6">
        <w:t xml:space="preserve"> to create a validation method to </w:t>
      </w:r>
      <w:r w:rsidR="00460225">
        <w:t>validate properties of the target</w:t>
      </w:r>
      <w:r w:rsidR="00DD20C9" w:rsidRPr="00316AC6">
        <w:t xml:space="preserve"> UI control</w:t>
      </w:r>
      <w:r w:rsidR="00D06482">
        <w:rPr>
          <w:rFonts w:hint="eastAsia"/>
        </w:rPr>
        <w:t xml:space="preserve">. </w:t>
      </w:r>
      <w:r>
        <w:t xml:space="preserve">For this example, you </w:t>
      </w:r>
      <w:r w:rsidR="009515B4">
        <w:rPr>
          <w:rFonts w:hint="eastAsia"/>
        </w:rPr>
        <w:t>will verify</w:t>
      </w:r>
      <w:r w:rsidR="00D06482">
        <w:rPr>
          <w:rFonts w:hint="eastAsia"/>
        </w:rPr>
        <w:t xml:space="preserve"> </w:t>
      </w:r>
      <w:r w:rsidR="009515B4">
        <w:rPr>
          <w:rFonts w:hint="eastAsia"/>
        </w:rPr>
        <w:t xml:space="preserve">if </w:t>
      </w:r>
      <w:r>
        <w:t xml:space="preserve">the </w:t>
      </w:r>
      <w:r w:rsidR="00460770">
        <w:t xml:space="preserve">error message </w:t>
      </w:r>
      <w:r>
        <w:t>is displayed</w:t>
      </w:r>
      <w:r w:rsidR="00460770">
        <w:t xml:space="preserve"> after </w:t>
      </w:r>
      <w:r w:rsidR="008A6529">
        <w:t xml:space="preserve">the </w:t>
      </w:r>
      <w:r w:rsidR="00460770" w:rsidRPr="008A6529">
        <w:rPr>
          <w:b/>
        </w:rPr>
        <w:t>Save</w:t>
      </w:r>
      <w:r w:rsidR="00460770">
        <w:t xml:space="preserve"> button</w:t>
      </w:r>
      <w:r>
        <w:t xml:space="preserve"> is clicked</w:t>
      </w:r>
      <w:r w:rsidR="00E95E35">
        <w:t xml:space="preserve"> as follows</w:t>
      </w:r>
      <w:r w:rsidR="008A6529">
        <w:t>.</w:t>
      </w:r>
    </w:p>
    <w:p w:rsidR="0010027F" w:rsidRDefault="00E95E35" w:rsidP="008A6529">
      <w:pPr>
        <w:pStyle w:val="ppNumberListIndent"/>
      </w:pPr>
      <w:r>
        <w:t>A</w:t>
      </w:r>
      <w:r w:rsidR="00D06482" w:rsidRPr="004D171D">
        <w:t>dd a</w:t>
      </w:r>
      <w:r w:rsidR="00315441">
        <w:t>n</w:t>
      </w:r>
      <w:r w:rsidR="00D06482" w:rsidRPr="004D171D">
        <w:t xml:space="preserve"> </w:t>
      </w:r>
      <w:r w:rsidR="00315441">
        <w:t>assertion</w:t>
      </w:r>
      <w:r w:rsidR="00D06482" w:rsidRPr="004D171D">
        <w:t xml:space="preserve"> to </w:t>
      </w:r>
      <w:r w:rsidR="00315441">
        <w:t>a</w:t>
      </w:r>
      <w:r w:rsidR="00D06482" w:rsidRPr="004D171D">
        <w:t xml:space="preserve"> UI </w:t>
      </w:r>
      <w:r w:rsidR="00315441">
        <w:t>control</w:t>
      </w:r>
      <w:r>
        <w:t>. To do this,</w:t>
      </w:r>
      <w:r w:rsidR="00D06482" w:rsidRPr="004D171D">
        <w:t xml:space="preserve"> drag the crosshairs </w:t>
      </w:r>
      <w:r>
        <w:t>on</w:t>
      </w:r>
      <w:r w:rsidR="00D06482" w:rsidRPr="004D171D">
        <w:t>to the UI control in your application that you want to test. When the box outlines your control, release the mouse.</w:t>
      </w:r>
      <w:r w:rsidR="00FA188A">
        <w:t xml:space="preserve"> For this example, </w:t>
      </w:r>
      <w:r w:rsidR="00315441">
        <w:t xml:space="preserve">drag the crosshair to the </w:t>
      </w:r>
      <w:proofErr w:type="spellStart"/>
      <w:r w:rsidR="003676C7" w:rsidRPr="002344CB">
        <w:rPr>
          <w:b/>
        </w:rPr>
        <w:t>UINameisrequiredPane</w:t>
      </w:r>
      <w:proofErr w:type="spellEnd"/>
      <w:r w:rsidR="003676C7">
        <w:t xml:space="preserve"> </w:t>
      </w:r>
      <w:r w:rsidR="0070742D">
        <w:t xml:space="preserve">UI element </w:t>
      </w:r>
      <w:r w:rsidR="003676C7">
        <w:t>which displays the validation m</w:t>
      </w:r>
      <w:r w:rsidR="00315441">
        <w:t xml:space="preserve">essage </w:t>
      </w:r>
      <w:r w:rsidR="0070742D">
        <w:t>"</w:t>
      </w:r>
      <w:r w:rsidR="00315441">
        <w:t xml:space="preserve">Name </w:t>
      </w:r>
      <w:r w:rsidR="003676C7">
        <w:t>i</w:t>
      </w:r>
      <w:r w:rsidR="00315441">
        <w:t>s required</w:t>
      </w:r>
      <w:r w:rsidR="0070742D">
        <w:t>"</w:t>
      </w:r>
      <w:r w:rsidR="00315441">
        <w:t xml:space="preserve"> and release the mouse</w:t>
      </w:r>
      <w:r w:rsidR="0070742D">
        <w:t>.</w:t>
      </w:r>
    </w:p>
    <w:p w:rsidR="00E95E35" w:rsidRPr="00F66B69" w:rsidRDefault="00DF572B" w:rsidP="00E95E35">
      <w:pPr>
        <w:pStyle w:val="ppFigureIndent2"/>
      </w:pPr>
      <w:r>
        <w:rPr>
          <w:noProof/>
          <w:lang w:bidi="ar-SA"/>
        </w:rPr>
        <w:lastRenderedPageBreak/>
        <w:drawing>
          <wp:inline distT="0" distB="0" distL="0" distR="0" wp14:anchorId="5FEFB884" wp14:editId="0A86778C">
            <wp:extent cx="5486400" cy="5013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32" w:rsidRDefault="0010027F" w:rsidP="008A6529">
      <w:pPr>
        <w:pStyle w:val="ppNumberListIndent"/>
      </w:pPr>
      <w:r w:rsidRPr="000B0632">
        <w:t>The properties for this control are now listed in</w:t>
      </w:r>
      <w:r w:rsidR="00FA188A">
        <w:t xml:space="preserve"> the</w:t>
      </w:r>
      <w:r w:rsidRPr="000B0632">
        <w:t xml:space="preserve"> </w:t>
      </w:r>
      <w:r w:rsidRPr="00816756">
        <w:rPr>
          <w:b/>
        </w:rPr>
        <w:t>Coded UI Test Builder - Add Assertions</w:t>
      </w:r>
      <w:r w:rsidRPr="000B0632">
        <w:t xml:space="preserve"> dialog box. </w:t>
      </w:r>
    </w:p>
    <w:p w:rsidR="003676C7" w:rsidRDefault="003676C7" w:rsidP="004C1E18">
      <w:pPr>
        <w:pStyle w:val="ppNumberListIndent2"/>
        <w:numPr>
          <w:ilvl w:val="0"/>
          <w:numId w:val="0"/>
        </w:numPr>
        <w:tabs>
          <w:tab w:val="clear" w:pos="2160"/>
        </w:tabs>
        <w:ind w:left="1440"/>
      </w:pPr>
      <w:r>
        <w:rPr>
          <w:noProof/>
          <w:lang w:bidi="ar-SA"/>
        </w:rPr>
        <w:drawing>
          <wp:inline distT="0" distB="0" distL="0" distR="0" wp14:anchorId="63A4F64C" wp14:editId="4A89A38A">
            <wp:extent cx="5486400" cy="2767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E2" w:rsidRPr="00F362DF" w:rsidRDefault="00FA188A" w:rsidP="008A6529">
      <w:pPr>
        <w:pStyle w:val="ppNumberListIndent"/>
      </w:pPr>
      <w:r>
        <w:lastRenderedPageBreak/>
        <w:t>R</w:t>
      </w:r>
      <w:r w:rsidR="005E2BE2" w:rsidRPr="000B0632">
        <w:t xml:space="preserve">ight-click the </w:t>
      </w:r>
      <w:r w:rsidR="00BA2B67" w:rsidRPr="00816756">
        <w:rPr>
          <w:b/>
        </w:rPr>
        <w:t>Display Text</w:t>
      </w:r>
      <w:r w:rsidR="005E2BE2" w:rsidRPr="000B0632">
        <w:t xml:space="preserve"> property, </w:t>
      </w:r>
      <w:r w:rsidR="000B0632">
        <w:rPr>
          <w:rFonts w:hint="eastAsia"/>
        </w:rPr>
        <w:t xml:space="preserve">and </w:t>
      </w:r>
      <w:r w:rsidR="000B0632" w:rsidRPr="000B0632">
        <w:t xml:space="preserve">select the </w:t>
      </w:r>
      <w:r w:rsidR="000B0632" w:rsidRPr="000B0632">
        <w:rPr>
          <w:b/>
          <w:bCs/>
        </w:rPr>
        <w:t>Add Assertion</w:t>
      </w:r>
      <w:r w:rsidR="000B0632" w:rsidRPr="000B0632">
        <w:t xml:space="preserve"> command</w:t>
      </w:r>
      <w:r>
        <w:t>.</w:t>
      </w:r>
      <w:r w:rsidR="005E2BE2" w:rsidRPr="000B0632">
        <w:t xml:space="preserve"> </w:t>
      </w:r>
      <w:r>
        <w:t>K</w:t>
      </w:r>
      <w:r w:rsidR="005E2BE2" w:rsidRPr="000B0632">
        <w:t xml:space="preserve">eep </w:t>
      </w:r>
      <w:r>
        <w:t xml:space="preserve">the other default </w:t>
      </w:r>
      <w:r w:rsidR="005E2BE2" w:rsidRPr="000B0632">
        <w:t xml:space="preserve">values </w:t>
      </w:r>
      <w:r>
        <w:t>and</w:t>
      </w:r>
      <w:r w:rsidR="005E2BE2" w:rsidRPr="000B0632">
        <w:t xml:space="preserve"> click </w:t>
      </w:r>
      <w:r w:rsidR="005E2BE2" w:rsidRPr="00816756">
        <w:rPr>
          <w:b/>
        </w:rPr>
        <w:t>OK</w:t>
      </w:r>
      <w:r w:rsidR="005E2BE2" w:rsidRPr="000B0632">
        <w:t xml:space="preserve">. </w:t>
      </w:r>
    </w:p>
    <w:p w:rsidR="005E2BE2" w:rsidRDefault="00FA188A" w:rsidP="008A6529">
      <w:pPr>
        <w:pStyle w:val="ppNumberListIndent"/>
      </w:pPr>
      <w:r>
        <w:t xml:space="preserve">Click the </w:t>
      </w:r>
      <w:r w:rsidRPr="0067656D">
        <w:rPr>
          <w:b/>
        </w:rPr>
        <w:t>Generate Code</w:t>
      </w:r>
      <w:r>
        <w:t xml:space="preserve"> button. </w:t>
      </w:r>
      <w:r w:rsidRPr="00FA188A">
        <w:t xml:space="preserve"> </w:t>
      </w:r>
      <w:r>
        <w:t xml:space="preserve">Call the method name </w:t>
      </w:r>
      <w:proofErr w:type="spellStart"/>
      <w:r w:rsidR="005E2BE2" w:rsidRPr="00816756">
        <w:rPr>
          <w:b/>
        </w:rPr>
        <w:t>Verify</w:t>
      </w:r>
      <w:r w:rsidR="00F362DF" w:rsidRPr="00816756">
        <w:rPr>
          <w:b/>
        </w:rPr>
        <w:t>ErrorMessage</w:t>
      </w:r>
      <w:proofErr w:type="spellEnd"/>
      <w:r w:rsidR="005E2BE2" w:rsidRPr="000B0632">
        <w:t xml:space="preserve">. </w:t>
      </w:r>
      <w:r>
        <w:t xml:space="preserve">The </w:t>
      </w:r>
      <w:proofErr w:type="spellStart"/>
      <w:r w:rsidR="00F362DF" w:rsidRPr="00816756">
        <w:rPr>
          <w:b/>
        </w:rPr>
        <w:t>VerifyErrorMessage</w:t>
      </w:r>
      <w:proofErr w:type="spellEnd"/>
      <w:r w:rsidR="00F362DF">
        <w:t xml:space="preserve"> </w:t>
      </w:r>
      <w:r>
        <w:t>m</w:t>
      </w:r>
      <w:r w:rsidR="00F362DF">
        <w:t>ethod</w:t>
      </w:r>
      <w:r w:rsidR="005E2BE2" w:rsidRPr="000B0632">
        <w:t xml:space="preserve"> will be </w:t>
      </w:r>
      <w:r w:rsidR="001C1938">
        <w:t>auto generated</w:t>
      </w:r>
      <w:r w:rsidR="00E832BF">
        <w:t xml:space="preserve"> and </w:t>
      </w:r>
      <w:r w:rsidR="005E2BE2" w:rsidRPr="000B0632">
        <w:t>add</w:t>
      </w:r>
      <w:r w:rsidR="00546CDF" w:rsidRPr="000B0632">
        <w:t>ed</w:t>
      </w:r>
      <w:r w:rsidR="005E2BE2" w:rsidRPr="000B0632">
        <w:t xml:space="preserve"> to </w:t>
      </w:r>
      <w:r>
        <w:t>the t</w:t>
      </w:r>
      <w:r w:rsidR="005E2BE2" w:rsidRPr="000B0632">
        <w:t>est</w:t>
      </w:r>
      <w:r>
        <w:t xml:space="preserve"> m</w:t>
      </w:r>
      <w:r w:rsidR="005E2BE2" w:rsidRPr="000B0632">
        <w:t xml:space="preserve">ethod in </w:t>
      </w:r>
      <w:proofErr w:type="spellStart"/>
      <w:r w:rsidR="00DF572B" w:rsidRPr="00DF572B">
        <w:t>NegativeCodedUITest</w:t>
      </w:r>
      <w:r w:rsidR="00DF572B">
        <w:t>.cs</w:t>
      </w:r>
      <w:proofErr w:type="spellEnd"/>
      <w:r w:rsidR="00DF572B" w:rsidRPr="00DF572B" w:rsidDel="00DF572B">
        <w:t xml:space="preserve"> </w:t>
      </w:r>
      <w:r w:rsidR="005E2BE2" w:rsidRPr="000B0632">
        <w:t>file.</w:t>
      </w:r>
    </w:p>
    <w:p w:rsidR="00DF572B" w:rsidRDefault="00DF572B" w:rsidP="00DF572B">
      <w:pPr>
        <w:pStyle w:val="ppCodeLanguageIndent2"/>
      </w:pPr>
      <w:r>
        <w:t>C#</w:t>
      </w:r>
    </w:p>
    <w:p w:rsidR="00DF572B" w:rsidRDefault="00DF572B" w:rsidP="00DF572B">
      <w:pPr>
        <w:pStyle w:val="ppCodeIndent3"/>
        <w:ind w:left="1440"/>
      </w:pPr>
      <w:r>
        <w:t>[</w:t>
      </w:r>
      <w:proofErr w:type="spellStart"/>
      <w:r>
        <w:t>CodedUITest</w:t>
      </w:r>
      <w:proofErr w:type="spellEnd"/>
      <w:r>
        <w:t>]</w:t>
      </w:r>
    </w:p>
    <w:p w:rsidR="00DF572B" w:rsidRDefault="00DF572B" w:rsidP="00DF572B">
      <w:pPr>
        <w:pStyle w:val="ppCodeIndent3"/>
        <w:ind w:left="1440"/>
      </w:pPr>
      <w:r>
        <w:t xml:space="preserve"> public class </w:t>
      </w:r>
      <w:proofErr w:type="spellStart"/>
      <w:r>
        <w:t>NegativeCodedUITest</w:t>
      </w:r>
      <w:proofErr w:type="spellEnd"/>
    </w:p>
    <w:p w:rsidR="00DF572B" w:rsidRDefault="00DF572B" w:rsidP="00DF572B">
      <w:pPr>
        <w:pStyle w:val="ppCodeIndent3"/>
        <w:ind w:left="1440"/>
      </w:pPr>
      <w:r>
        <w:t xml:space="preserve"> {</w:t>
      </w:r>
    </w:p>
    <w:p w:rsidR="00DF572B" w:rsidRDefault="00DF572B" w:rsidP="00DF572B">
      <w:pPr>
        <w:pStyle w:val="ppCodeIndent3"/>
        <w:ind w:left="1440"/>
      </w:pPr>
      <w:r>
        <w:t xml:space="preserve">   public </w:t>
      </w:r>
      <w:proofErr w:type="spellStart"/>
      <w:r>
        <w:t>NegativeCodedUITest</w:t>
      </w:r>
      <w:proofErr w:type="spellEnd"/>
      <w:r>
        <w:t>()</w:t>
      </w:r>
    </w:p>
    <w:p w:rsidR="00DF572B" w:rsidRDefault="00DF572B" w:rsidP="00DF572B">
      <w:pPr>
        <w:pStyle w:val="ppCodeIndent3"/>
        <w:ind w:left="1440"/>
      </w:pPr>
      <w:r>
        <w:t xml:space="preserve">   {</w:t>
      </w:r>
    </w:p>
    <w:p w:rsidR="00DF572B" w:rsidRDefault="00DF572B" w:rsidP="00DF572B">
      <w:pPr>
        <w:pStyle w:val="ppCodeIndent3"/>
        <w:ind w:left="1440"/>
      </w:pPr>
      <w:r>
        <w:t xml:space="preserve">   }</w:t>
      </w:r>
    </w:p>
    <w:p w:rsidR="00DF572B" w:rsidRDefault="00DF572B" w:rsidP="00DF572B">
      <w:pPr>
        <w:pStyle w:val="ppCodeIndent3"/>
        <w:ind w:left="1440"/>
      </w:pPr>
    </w:p>
    <w:p w:rsidR="00DF572B" w:rsidRDefault="00DF572B" w:rsidP="00DF572B">
      <w:pPr>
        <w:pStyle w:val="ppCodeIndent3"/>
        <w:ind w:left="1440"/>
      </w:pPr>
      <w:r>
        <w:t xml:space="preserve">   [</w:t>
      </w:r>
      <w:proofErr w:type="spellStart"/>
      <w:r>
        <w:t>TestMethod</w:t>
      </w:r>
      <w:proofErr w:type="spellEnd"/>
      <w:r>
        <w:t>]</w:t>
      </w:r>
    </w:p>
    <w:p w:rsidR="00DF572B" w:rsidRDefault="00DF572B" w:rsidP="00DF572B">
      <w:pPr>
        <w:pStyle w:val="ppCodeIndent3"/>
        <w:ind w:left="1440"/>
      </w:pPr>
      <w:r>
        <w:t xml:space="preserve">   public void CodedUITestMethod1()</w:t>
      </w:r>
    </w:p>
    <w:p w:rsidR="00DF572B" w:rsidRDefault="00DF572B" w:rsidP="00DF572B">
      <w:pPr>
        <w:pStyle w:val="ppCodeIndent3"/>
        <w:ind w:left="1440"/>
      </w:pPr>
      <w:r>
        <w:t xml:space="preserve">   {</w:t>
      </w:r>
    </w:p>
    <w:p w:rsidR="00DF572B" w:rsidRDefault="00DF572B" w:rsidP="00DF572B">
      <w:pPr>
        <w:pStyle w:val="ppCodeIndent3"/>
        <w:ind w:left="1440"/>
      </w:pPr>
      <w:r>
        <w:t xml:space="preserve">   // </w:t>
      </w:r>
      <w:proofErr w:type="gramStart"/>
      <w:r>
        <w:t>To</w:t>
      </w:r>
      <w:proofErr w:type="gramEnd"/>
      <w:r>
        <w:t xml:space="preserve"> generate code for this test, select "Generate Code for </w:t>
      </w:r>
      <w:r w:rsidR="000B61CD">
        <w:br/>
        <w:t xml:space="preserve">   // </w:t>
      </w:r>
      <w:r>
        <w:t xml:space="preserve">Coded UI Test" from the shortcut menu and select one of </w:t>
      </w:r>
      <w:r w:rsidR="000B61CD">
        <w:br/>
        <w:t xml:space="preserve">   // </w:t>
      </w:r>
      <w:r>
        <w:t>the menu items.</w:t>
      </w:r>
    </w:p>
    <w:p w:rsidR="00DF572B" w:rsidRDefault="00DF572B" w:rsidP="00DF572B">
      <w:pPr>
        <w:pStyle w:val="ppCodeIndent3"/>
        <w:ind w:left="1440"/>
      </w:pPr>
      <w:r>
        <w:t xml:space="preserve">   // For more information on generated code, see </w:t>
      </w:r>
      <w:r w:rsidR="000B61CD">
        <w:br/>
        <w:t xml:space="preserve">   // </w:t>
      </w:r>
      <w:r>
        <w:t>http://go.microsoft.com/fwlink/?LinkId=179463</w:t>
      </w:r>
    </w:p>
    <w:p w:rsidR="00DF572B" w:rsidRDefault="00DF572B" w:rsidP="00DF572B">
      <w:pPr>
        <w:pStyle w:val="ppCodeIndent3"/>
        <w:ind w:left="1440"/>
      </w:pPr>
      <w:r>
        <w:t xml:space="preserve">      </w:t>
      </w:r>
      <w:proofErr w:type="spellStart"/>
      <w:r>
        <w:t>this.UIMap.AddVehiclewithNullData</w:t>
      </w:r>
      <w:proofErr w:type="spellEnd"/>
      <w:r>
        <w:t>();</w:t>
      </w:r>
    </w:p>
    <w:p w:rsidR="00DF572B" w:rsidRDefault="00DF572B" w:rsidP="00DF572B">
      <w:pPr>
        <w:pStyle w:val="ppCodeIndent3"/>
        <w:ind w:left="1440"/>
      </w:pPr>
      <w:r>
        <w:t xml:space="preserve">      </w:t>
      </w:r>
      <w:proofErr w:type="spellStart"/>
      <w:r>
        <w:t>this.UIMap.VerifyErrorMessage</w:t>
      </w:r>
      <w:proofErr w:type="spellEnd"/>
      <w:r>
        <w:t>();</w:t>
      </w:r>
    </w:p>
    <w:p w:rsidR="00DF572B" w:rsidRDefault="00DF572B" w:rsidP="00DF572B">
      <w:pPr>
        <w:pStyle w:val="ppCodeIndent3"/>
        <w:ind w:left="1440"/>
      </w:pPr>
      <w:r>
        <w:t xml:space="preserve">   }</w:t>
      </w:r>
    </w:p>
    <w:p w:rsidR="00DF572B" w:rsidRDefault="00DF572B" w:rsidP="00DF572B">
      <w:pPr>
        <w:pStyle w:val="ppCodeIndent3"/>
        <w:ind w:left="1440"/>
      </w:pPr>
      <w:r>
        <w:t>....</w:t>
      </w:r>
    </w:p>
    <w:p w:rsidR="00DF572B" w:rsidRDefault="00DF572B" w:rsidP="00DF572B">
      <w:pPr>
        <w:pStyle w:val="ppCodeIndent3"/>
        <w:ind w:left="1440"/>
      </w:pPr>
      <w:r>
        <w:t>....</w:t>
      </w:r>
    </w:p>
    <w:p w:rsidR="0040757E" w:rsidRPr="0040757E" w:rsidRDefault="00DF572B" w:rsidP="00DF572B">
      <w:pPr>
        <w:pStyle w:val="ppCodeIndent3"/>
        <w:ind w:left="1440"/>
      </w:pPr>
      <w:r>
        <w:t xml:space="preserve"> }</w:t>
      </w:r>
    </w:p>
    <w:p w:rsidR="0040757E" w:rsidRPr="0040757E" w:rsidRDefault="0040757E" w:rsidP="0040757E">
      <w:pPr>
        <w:pStyle w:val="ppFigureIndent2"/>
      </w:pPr>
      <w:r>
        <w:rPr>
          <w:noProof/>
          <w:lang w:bidi="ar-SA"/>
        </w:rPr>
        <w:drawing>
          <wp:inline distT="0" distB="0" distL="0" distR="0" wp14:anchorId="2C1118B4" wp14:editId="26ED7534">
            <wp:extent cx="4237087" cy="1143099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3C" w:rsidRDefault="00017D49" w:rsidP="00E829E8">
      <w:pPr>
        <w:pStyle w:val="ppNumberList"/>
        <w:tabs>
          <w:tab w:val="clear" w:pos="1037"/>
          <w:tab w:val="clear" w:pos="1440"/>
        </w:tabs>
        <w:ind w:hanging="317"/>
      </w:pPr>
      <w:r>
        <w:t xml:space="preserve">Modify the </w:t>
      </w:r>
      <w:r w:rsidR="003F0C32">
        <w:t>generated c</w:t>
      </w:r>
      <w:r>
        <w:t>ode</w:t>
      </w:r>
      <w:r w:rsidR="00305A99">
        <w:t xml:space="preserve"> as follows:</w:t>
      </w:r>
    </w:p>
    <w:p w:rsidR="00D062A3" w:rsidRPr="00737E31" w:rsidRDefault="00526FB9" w:rsidP="008A6529">
      <w:pPr>
        <w:pStyle w:val="ppNumberListIndent"/>
      </w:pPr>
      <w:r>
        <w:t xml:space="preserve">Copy the </w:t>
      </w:r>
      <w:r w:rsidR="00D062A3" w:rsidRPr="00737E31">
        <w:t xml:space="preserve">code </w:t>
      </w:r>
      <w:r w:rsidR="00DD5BC7" w:rsidRPr="00737E31">
        <w:t xml:space="preserve">in </w:t>
      </w:r>
      <w:proofErr w:type="spellStart"/>
      <w:r w:rsidR="00DD5BC7" w:rsidRPr="00737E31">
        <w:t>UIMap.Designer.cs</w:t>
      </w:r>
      <w:proofErr w:type="spellEnd"/>
      <w:r w:rsidR="00DD5BC7" w:rsidRPr="00737E31">
        <w:t xml:space="preserve"> </w:t>
      </w:r>
      <w:r>
        <w:t>and paste it in</w:t>
      </w:r>
      <w:r w:rsidRPr="00737E31">
        <w:t xml:space="preserve"> </w:t>
      </w:r>
      <w:proofErr w:type="spellStart"/>
      <w:r w:rsidR="00DD5BC7" w:rsidRPr="00737E31">
        <w:t>UIMap.cs</w:t>
      </w:r>
      <w:proofErr w:type="spellEnd"/>
      <w:r>
        <w:t>.</w:t>
      </w:r>
    </w:p>
    <w:p w:rsidR="00526FB9" w:rsidRDefault="00526FB9" w:rsidP="008A6529">
      <w:pPr>
        <w:pStyle w:val="ppNumberListIndent"/>
      </w:pPr>
      <w:r>
        <w:t xml:space="preserve">In </w:t>
      </w:r>
      <w:proofErr w:type="spellStart"/>
      <w:r>
        <w:t>UIMap.cs</w:t>
      </w:r>
      <w:proofErr w:type="spellEnd"/>
      <w:r>
        <w:t xml:space="preserve">, </w:t>
      </w:r>
      <w:r w:rsidR="00E829E8">
        <w:t xml:space="preserve">if not already present </w:t>
      </w:r>
      <w:r>
        <w:t>a</w:t>
      </w:r>
      <w:r w:rsidR="00D062A3" w:rsidRPr="00737E31">
        <w:t xml:space="preserve">dd </w:t>
      </w:r>
      <w:r w:rsidR="00737E31">
        <w:t xml:space="preserve"> </w:t>
      </w:r>
      <w:r>
        <w:t xml:space="preserve">the following </w:t>
      </w:r>
      <w:r w:rsidRPr="00816756">
        <w:rPr>
          <w:b/>
        </w:rPr>
        <w:t>using</w:t>
      </w:r>
      <w:r>
        <w:t xml:space="preserve"> statement: </w:t>
      </w:r>
    </w:p>
    <w:p w:rsidR="00E829E8" w:rsidRPr="00E829E8" w:rsidRDefault="00E829E8" w:rsidP="00E829E8">
      <w:pPr>
        <w:pStyle w:val="ppCodeLanguageIndent3"/>
        <w:ind w:left="1440"/>
      </w:pPr>
      <w:r>
        <w:t>C#</w:t>
      </w:r>
    </w:p>
    <w:p w:rsidR="00D062A3" w:rsidRPr="00737E31" w:rsidRDefault="00D062A3" w:rsidP="00E829E8">
      <w:pPr>
        <w:pStyle w:val="ppCodeIndent3"/>
        <w:ind w:left="1440"/>
      </w:pPr>
      <w:r w:rsidRPr="00737E31">
        <w:rPr>
          <w:rFonts w:eastAsiaTheme="minorEastAsia"/>
        </w:rPr>
        <w:t xml:space="preserve">using </w:t>
      </w:r>
      <w:proofErr w:type="spellStart"/>
      <w:r w:rsidRPr="00737E31">
        <w:rPr>
          <w:rFonts w:eastAsiaTheme="minorEastAsia"/>
        </w:rPr>
        <w:t>Microsoft.VisualStudio.Te</w:t>
      </w:r>
      <w:r w:rsidR="00604357">
        <w:rPr>
          <w:rFonts w:eastAsiaTheme="minorEastAsia"/>
        </w:rPr>
        <w:t>stTools.UITesting.HtmlControls</w:t>
      </w:r>
      <w:proofErr w:type="spellEnd"/>
      <w:r w:rsidR="00604357">
        <w:rPr>
          <w:rFonts w:eastAsiaTheme="minorEastAsia"/>
        </w:rPr>
        <w:t>;</w:t>
      </w:r>
    </w:p>
    <w:p w:rsidR="00DD5BC7" w:rsidRPr="00737E31" w:rsidRDefault="00A45EB9" w:rsidP="008A6529">
      <w:pPr>
        <w:pStyle w:val="ppNumberListIndent"/>
      </w:pPr>
      <w:r>
        <w:t>If</w:t>
      </w:r>
      <w:r w:rsidRPr="00737E31">
        <w:t xml:space="preserve"> </w:t>
      </w:r>
      <w:r w:rsidR="00526FB9" w:rsidRPr="00737E31">
        <w:t>we want to close the browser window</w:t>
      </w:r>
      <w:r w:rsidR="00E829E8">
        <w:t xml:space="preserve"> automatically</w:t>
      </w:r>
      <w:r w:rsidR="00526FB9" w:rsidRPr="00737E31">
        <w:t xml:space="preserve"> after </w:t>
      </w:r>
      <w:r w:rsidR="00526FB9">
        <w:t xml:space="preserve">each </w:t>
      </w:r>
      <w:r w:rsidR="00526FB9" w:rsidRPr="00737E31">
        <w:t>test case run</w:t>
      </w:r>
      <w:r w:rsidR="00526FB9">
        <w:t>s, a</w:t>
      </w:r>
      <w:r w:rsidR="00737E31" w:rsidRPr="00737E31">
        <w:t xml:space="preserve">dd a </w:t>
      </w:r>
      <w:proofErr w:type="spellStart"/>
      <w:r w:rsidR="00737E31" w:rsidRPr="00816756">
        <w:rPr>
          <w:b/>
        </w:rPr>
        <w:t>CloseBrowserWindow</w:t>
      </w:r>
      <w:proofErr w:type="spellEnd"/>
      <w:r w:rsidR="00737E31" w:rsidRPr="00737E31">
        <w:t xml:space="preserve"> function</w:t>
      </w:r>
      <w:r>
        <w:t xml:space="preserve"> in the </w:t>
      </w:r>
      <w:proofErr w:type="spellStart"/>
      <w:r>
        <w:t>UIMap.cs</w:t>
      </w:r>
      <w:proofErr w:type="spellEnd"/>
      <w:r>
        <w:t xml:space="preserve"> partial class</w:t>
      </w:r>
      <w:r w:rsidR="00526FB9">
        <w:t xml:space="preserve"> as follows:</w:t>
      </w:r>
    </w:p>
    <w:p w:rsidR="00A45EB9" w:rsidRDefault="00A45EB9" w:rsidP="00A45EB9">
      <w:pPr>
        <w:pStyle w:val="ppCodeLanguageIndent2"/>
      </w:pPr>
      <w:r>
        <w:t>C#</w:t>
      </w:r>
    </w:p>
    <w:p w:rsidR="00A45EB9" w:rsidRDefault="00A45EB9" w:rsidP="00AE1044">
      <w:pPr>
        <w:pStyle w:val="ppCodeIndent2"/>
        <w:ind w:left="1440"/>
      </w:pPr>
      <w:r>
        <w:t xml:space="preserve">public partial class </w:t>
      </w:r>
      <w:proofErr w:type="spellStart"/>
      <w:r>
        <w:t>UIMap</w:t>
      </w:r>
      <w:proofErr w:type="spellEnd"/>
    </w:p>
    <w:p w:rsidR="00A45EB9" w:rsidRDefault="00A45EB9" w:rsidP="00AE1044">
      <w:pPr>
        <w:pStyle w:val="ppCodeIndent2"/>
        <w:ind w:left="1440"/>
      </w:pPr>
      <w:r>
        <w:t xml:space="preserve"> {</w:t>
      </w:r>
    </w:p>
    <w:p w:rsidR="00A45EB9" w:rsidRDefault="00A45EB9" w:rsidP="00AE1044">
      <w:pPr>
        <w:pStyle w:val="ppCodeIndent2"/>
        <w:ind w:left="1440"/>
      </w:pPr>
      <w:r>
        <w:t xml:space="preserve">        </w:t>
      </w:r>
    </w:p>
    <w:p w:rsidR="00A45EB9" w:rsidRDefault="00A45EB9" w:rsidP="00AE1044">
      <w:pPr>
        <w:pStyle w:val="ppCodeIndent2"/>
        <w:ind w:left="1440"/>
      </w:pPr>
      <w:r>
        <w:lastRenderedPageBreak/>
        <w:t xml:space="preserve">    ...</w:t>
      </w:r>
    </w:p>
    <w:p w:rsidR="00A45EB9" w:rsidRDefault="00A45EB9" w:rsidP="00AE1044">
      <w:pPr>
        <w:pStyle w:val="ppCodeIndent2"/>
        <w:ind w:left="1440"/>
      </w:pPr>
      <w:r>
        <w:t xml:space="preserve">    public void </w:t>
      </w:r>
      <w:proofErr w:type="spellStart"/>
      <w:r>
        <w:t>CloseBrowserWindow</w:t>
      </w:r>
      <w:proofErr w:type="spellEnd"/>
      <w:r>
        <w:t>()</w:t>
      </w:r>
    </w:p>
    <w:p w:rsidR="00A45EB9" w:rsidRDefault="00A45EB9" w:rsidP="00AE1044">
      <w:pPr>
        <w:pStyle w:val="ppCodeIndent2"/>
        <w:ind w:left="1440"/>
      </w:pPr>
      <w:r>
        <w:t xml:space="preserve">    {</w:t>
      </w:r>
    </w:p>
    <w:p w:rsidR="00A45EB9" w:rsidRDefault="00A45EB9" w:rsidP="00AE1044">
      <w:pPr>
        <w:pStyle w:val="ppCodeIndent2"/>
        <w:ind w:left="1440"/>
      </w:pPr>
      <w:r>
        <w:t xml:space="preserve">     #region Variable Declarations</w:t>
      </w:r>
    </w:p>
    <w:p w:rsidR="00A45EB9" w:rsidRDefault="00A45EB9" w:rsidP="00AE1044">
      <w:pPr>
        <w:pStyle w:val="ppCodeIndent2"/>
        <w:ind w:left="1440"/>
      </w:pPr>
      <w:r>
        <w:t xml:space="preserve">      </w:t>
      </w:r>
      <w:proofErr w:type="spellStart"/>
      <w:r>
        <w:t>BrowserWindow</w:t>
      </w:r>
      <w:proofErr w:type="spellEnd"/>
      <w:r>
        <w:t xml:space="preserve"> </w:t>
      </w:r>
      <w:proofErr w:type="spellStart"/>
      <w:r>
        <w:t>currentBrowserWindow</w:t>
      </w:r>
      <w:proofErr w:type="spellEnd"/>
      <w:r>
        <w:t xml:space="preserve"> = </w:t>
      </w:r>
      <w:proofErr w:type="spellStart"/>
      <w:r>
        <w:t>this.mUIBlankPageWindowsInteWindow</w:t>
      </w:r>
      <w:proofErr w:type="spellEnd"/>
      <w:r>
        <w:t>;</w:t>
      </w:r>
    </w:p>
    <w:p w:rsidR="00A45EB9" w:rsidRDefault="00A45EB9" w:rsidP="00AE1044">
      <w:pPr>
        <w:pStyle w:val="ppCodeIndent2"/>
        <w:ind w:left="1440"/>
      </w:pPr>
      <w:r>
        <w:t xml:space="preserve">     #</w:t>
      </w:r>
      <w:proofErr w:type="spellStart"/>
      <w:r>
        <w:t>endregion</w:t>
      </w:r>
      <w:proofErr w:type="spellEnd"/>
    </w:p>
    <w:p w:rsidR="00A45EB9" w:rsidRDefault="00A45EB9" w:rsidP="00AE1044">
      <w:pPr>
        <w:pStyle w:val="ppCodeIndent2"/>
        <w:ind w:left="1440"/>
      </w:pPr>
    </w:p>
    <w:p w:rsidR="00A45EB9" w:rsidRDefault="00A45EB9" w:rsidP="00AE1044">
      <w:pPr>
        <w:pStyle w:val="ppCodeIndent2"/>
        <w:ind w:left="1440"/>
      </w:pPr>
      <w:r>
        <w:t xml:space="preserve">      </w:t>
      </w:r>
      <w:proofErr w:type="spellStart"/>
      <w:r>
        <w:t>currentBrowserWindow.Close</w:t>
      </w:r>
      <w:proofErr w:type="spellEnd"/>
      <w:r>
        <w:t>();</w:t>
      </w:r>
    </w:p>
    <w:p w:rsidR="00A45EB9" w:rsidRDefault="00A45EB9" w:rsidP="00AE1044">
      <w:pPr>
        <w:pStyle w:val="ppCodeIndent2"/>
        <w:ind w:left="1440"/>
      </w:pPr>
      <w:r>
        <w:t xml:space="preserve">    }</w:t>
      </w:r>
    </w:p>
    <w:p w:rsidR="00A45EB9" w:rsidRDefault="00A45EB9" w:rsidP="000B61CD">
      <w:pPr>
        <w:pStyle w:val="ppCodeIndent2"/>
        <w:ind w:left="1440"/>
      </w:pPr>
      <w:r>
        <w:t xml:space="preserve">      ...</w:t>
      </w:r>
    </w:p>
    <w:p w:rsidR="0040757E" w:rsidRPr="0040757E" w:rsidRDefault="00A45EB9" w:rsidP="000B61CD">
      <w:pPr>
        <w:pStyle w:val="ppCodeIndent2"/>
        <w:ind w:left="1440"/>
      </w:pPr>
      <w:r>
        <w:t xml:space="preserve"> }</w:t>
      </w:r>
    </w:p>
    <w:p w:rsidR="00737E31" w:rsidRDefault="00AE1044" w:rsidP="00AE1044">
      <w:pPr>
        <w:pStyle w:val="ppNumberListIndent"/>
      </w:pPr>
      <w:r>
        <w:t xml:space="preserve">Add the following code snippet to the </w:t>
      </w:r>
      <w:proofErr w:type="spellStart"/>
      <w:r w:rsidRPr="0070742D">
        <w:rPr>
          <w:b/>
        </w:rPr>
        <w:t>NegativeCodedUITest</w:t>
      </w:r>
      <w:proofErr w:type="spellEnd"/>
      <w:r>
        <w:t xml:space="preserve"> </w:t>
      </w:r>
      <w:r w:rsidR="0070742D">
        <w:t>c</w:t>
      </w:r>
      <w:r>
        <w:t xml:space="preserve">lass in </w:t>
      </w:r>
      <w:proofErr w:type="spellStart"/>
      <w:r w:rsidRPr="00AE1044">
        <w:rPr>
          <w:b/>
        </w:rPr>
        <w:t>NegativeCodedUITest.cs</w:t>
      </w:r>
      <w:proofErr w:type="spellEnd"/>
      <w:r>
        <w:t xml:space="preserve"> file. The </w:t>
      </w:r>
      <w:proofErr w:type="spellStart"/>
      <w:r w:rsidRPr="00AE1044">
        <w:rPr>
          <w:b/>
        </w:rPr>
        <w:t>TestCleanup</w:t>
      </w:r>
      <w:proofErr w:type="spellEnd"/>
      <w:r>
        <w:t xml:space="preserve"> attribute in this method marks this method to be executed every time a test</w:t>
      </w:r>
      <w:r w:rsidR="0070742D">
        <w:t xml:space="preserve"> </w:t>
      </w:r>
      <w:r>
        <w:t>method completes its run</w:t>
      </w:r>
      <w:r w:rsidR="00526FB9">
        <w:t>.</w:t>
      </w:r>
    </w:p>
    <w:p w:rsidR="00AE1044" w:rsidRDefault="00AE1044" w:rsidP="00AE1044">
      <w:pPr>
        <w:pStyle w:val="ppCodeLanguageIndent2"/>
        <w:rPr>
          <w:lang w:eastAsia="zh-CN" w:bidi="ar-SA"/>
        </w:rPr>
      </w:pPr>
      <w:r>
        <w:rPr>
          <w:lang w:eastAsia="zh-CN" w:bidi="ar-SA"/>
        </w:rPr>
        <w:t>C#</w:t>
      </w:r>
    </w:p>
    <w:p w:rsidR="00AE1044" w:rsidRPr="00AE1044" w:rsidRDefault="00AE1044" w:rsidP="00AE1044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>//</w:t>
      </w:r>
      <w:r w:rsidR="000B61CD">
        <w:rPr>
          <w:lang w:eastAsia="zh-CN" w:bidi="ar-SA"/>
        </w:rPr>
        <w:t xml:space="preserve"> </w:t>
      </w:r>
      <w:r w:rsidRPr="00AE1044">
        <w:rPr>
          <w:lang w:eastAsia="zh-CN" w:bidi="ar-SA"/>
        </w:rPr>
        <w:t xml:space="preserve">Use </w:t>
      </w:r>
      <w:proofErr w:type="spellStart"/>
      <w:r w:rsidRPr="00AE1044">
        <w:rPr>
          <w:lang w:eastAsia="zh-CN" w:bidi="ar-SA"/>
        </w:rPr>
        <w:t>TestCleanup</w:t>
      </w:r>
      <w:proofErr w:type="spellEnd"/>
      <w:r w:rsidRPr="00AE1044">
        <w:rPr>
          <w:lang w:eastAsia="zh-CN" w:bidi="ar-SA"/>
        </w:rPr>
        <w:t xml:space="preserve"> to run code after each test has run</w:t>
      </w:r>
    </w:p>
    <w:p w:rsidR="00AE1044" w:rsidRPr="00AE1044" w:rsidRDefault="00AE1044" w:rsidP="00AE1044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 xml:space="preserve"> [</w:t>
      </w:r>
      <w:proofErr w:type="spellStart"/>
      <w:r w:rsidRPr="00AE1044">
        <w:rPr>
          <w:lang w:eastAsia="zh-CN" w:bidi="ar-SA"/>
        </w:rPr>
        <w:t>TestCleanup</w:t>
      </w:r>
      <w:proofErr w:type="spellEnd"/>
      <w:r w:rsidRPr="00AE1044">
        <w:rPr>
          <w:lang w:eastAsia="zh-CN" w:bidi="ar-SA"/>
        </w:rPr>
        <w:t>()]</w:t>
      </w:r>
    </w:p>
    <w:p w:rsidR="00AE1044" w:rsidRPr="00AE1044" w:rsidRDefault="00AE1044" w:rsidP="00AE1044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 xml:space="preserve">  public void </w:t>
      </w:r>
      <w:proofErr w:type="spellStart"/>
      <w:r w:rsidRPr="00AE1044">
        <w:rPr>
          <w:lang w:eastAsia="zh-CN" w:bidi="ar-SA"/>
        </w:rPr>
        <w:t>MyTestCleanup</w:t>
      </w:r>
      <w:proofErr w:type="spellEnd"/>
      <w:r w:rsidRPr="00AE1044">
        <w:rPr>
          <w:lang w:eastAsia="zh-CN" w:bidi="ar-SA"/>
        </w:rPr>
        <w:t>()</w:t>
      </w:r>
    </w:p>
    <w:p w:rsidR="00AE1044" w:rsidRPr="00AE1044" w:rsidRDefault="00AE1044" w:rsidP="00AE1044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 xml:space="preserve">  {</w:t>
      </w:r>
    </w:p>
    <w:p w:rsidR="00AE1044" w:rsidRPr="00AE1044" w:rsidRDefault="00AE1044" w:rsidP="00AE1044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 xml:space="preserve">  // </w:t>
      </w:r>
      <w:proofErr w:type="gramStart"/>
      <w:r w:rsidRPr="00AE1044">
        <w:rPr>
          <w:lang w:eastAsia="zh-CN" w:bidi="ar-SA"/>
        </w:rPr>
        <w:t>To</w:t>
      </w:r>
      <w:proofErr w:type="gramEnd"/>
      <w:r w:rsidRPr="00AE1044">
        <w:rPr>
          <w:lang w:eastAsia="zh-CN" w:bidi="ar-SA"/>
        </w:rPr>
        <w:t xml:space="preserve"> generate code for this test, select "Generate Code for </w:t>
      </w:r>
      <w:r w:rsidR="000B61CD">
        <w:rPr>
          <w:lang w:eastAsia="zh-CN" w:bidi="ar-SA"/>
        </w:rPr>
        <w:br/>
        <w:t xml:space="preserve">  // </w:t>
      </w:r>
      <w:r w:rsidRPr="00AE1044">
        <w:rPr>
          <w:lang w:eastAsia="zh-CN" w:bidi="ar-SA"/>
        </w:rPr>
        <w:t xml:space="preserve">Coded UI Test" from the shortcut menu and select one of the </w:t>
      </w:r>
      <w:r w:rsidR="000B61CD">
        <w:rPr>
          <w:lang w:eastAsia="zh-CN" w:bidi="ar-SA"/>
        </w:rPr>
        <w:br/>
        <w:t xml:space="preserve">  // </w:t>
      </w:r>
      <w:r w:rsidRPr="00AE1044">
        <w:rPr>
          <w:lang w:eastAsia="zh-CN" w:bidi="ar-SA"/>
        </w:rPr>
        <w:t>menu items.</w:t>
      </w:r>
    </w:p>
    <w:p w:rsidR="000B61CD" w:rsidRDefault="00AE1044" w:rsidP="00AE1044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 xml:space="preserve">  // For more information on generated code, see </w:t>
      </w:r>
      <w:r w:rsidR="000B61CD">
        <w:rPr>
          <w:lang w:eastAsia="zh-CN" w:bidi="ar-SA"/>
        </w:rPr>
        <w:t xml:space="preserve"> </w:t>
      </w:r>
    </w:p>
    <w:p w:rsidR="00AE1044" w:rsidRPr="00AE1044" w:rsidRDefault="000B61CD" w:rsidP="00AE1044">
      <w:pPr>
        <w:pStyle w:val="ppCodeIndent2"/>
        <w:ind w:left="1440"/>
        <w:rPr>
          <w:lang w:eastAsia="zh-CN" w:bidi="ar-SA"/>
        </w:rPr>
      </w:pPr>
      <w:r>
        <w:rPr>
          <w:lang w:eastAsia="zh-CN" w:bidi="ar-SA"/>
        </w:rPr>
        <w:t xml:space="preserve">  // </w:t>
      </w:r>
      <w:r w:rsidR="00AE1044" w:rsidRPr="00AE1044">
        <w:rPr>
          <w:lang w:eastAsia="zh-CN" w:bidi="ar-SA"/>
        </w:rPr>
        <w:t>http://go.microsoft.com/fwlink/?LinkId=179463</w:t>
      </w:r>
    </w:p>
    <w:p w:rsidR="00AE1044" w:rsidRPr="00AE1044" w:rsidRDefault="00AE1044" w:rsidP="00AE1044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 xml:space="preserve">     </w:t>
      </w:r>
      <w:proofErr w:type="spellStart"/>
      <w:r w:rsidRPr="00AE1044">
        <w:rPr>
          <w:lang w:eastAsia="zh-CN" w:bidi="ar-SA"/>
        </w:rPr>
        <w:t>this.UIMap.CloseBrowserWindow</w:t>
      </w:r>
      <w:proofErr w:type="spellEnd"/>
      <w:r w:rsidRPr="00AE1044">
        <w:rPr>
          <w:lang w:eastAsia="zh-CN" w:bidi="ar-SA"/>
        </w:rPr>
        <w:t>();</w:t>
      </w:r>
    </w:p>
    <w:p w:rsidR="00AE1044" w:rsidRDefault="00AE1044" w:rsidP="00AE1044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 xml:space="preserve">  }</w:t>
      </w:r>
    </w:p>
    <w:p w:rsidR="00E829E8" w:rsidRDefault="00E829E8" w:rsidP="00E829E8">
      <w:pPr>
        <w:pStyle w:val="ppNumberList"/>
        <w:numPr>
          <w:ilvl w:val="0"/>
          <w:numId w:val="0"/>
        </w:numPr>
        <w:ind w:left="720"/>
      </w:pPr>
      <w:r>
        <w:t>9.   Run the test method as follows:</w:t>
      </w:r>
    </w:p>
    <w:p w:rsidR="00E829E8" w:rsidRDefault="00E829E8" w:rsidP="00E829E8">
      <w:pPr>
        <w:pStyle w:val="ppNumberListIndent"/>
      </w:pPr>
      <w:r w:rsidRPr="00AD1320">
        <w:t xml:space="preserve">Close all browser windows. </w:t>
      </w:r>
      <w:r>
        <w:t>R</w:t>
      </w:r>
      <w:r w:rsidRPr="00AD1320">
        <w:rPr>
          <w:rFonts w:hint="eastAsia"/>
        </w:rPr>
        <w:t xml:space="preserve">ight-click </w:t>
      </w:r>
      <w:r>
        <w:t xml:space="preserve">inside the </w:t>
      </w:r>
      <w:proofErr w:type="spellStart"/>
      <w:r>
        <w:t>NegativeCodedUITest.cs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and</w:t>
      </w:r>
      <w:r w:rsidRPr="00AD1320">
        <w:rPr>
          <w:rFonts w:hint="eastAsia"/>
        </w:rPr>
        <w:t xml:space="preserve"> click </w:t>
      </w:r>
      <w:r w:rsidRPr="00816756">
        <w:rPr>
          <w:b/>
        </w:rPr>
        <w:t>Run Tests</w:t>
      </w:r>
      <w:r w:rsidRPr="00AD1320">
        <w:rPr>
          <w:rFonts w:hint="eastAsia"/>
        </w:rPr>
        <w:t>.</w:t>
      </w:r>
      <w:r w:rsidR="001C1938">
        <w:t xml:space="preserve"> </w:t>
      </w:r>
      <w:r w:rsidR="00E832BF">
        <w:t xml:space="preserve">The </w:t>
      </w:r>
      <w:r w:rsidR="0070742D">
        <w:t>c</w:t>
      </w:r>
      <w:r w:rsidR="00E832BF">
        <w:t>oded</w:t>
      </w:r>
      <w:r w:rsidR="0070742D">
        <w:t xml:space="preserve"> </w:t>
      </w:r>
      <w:r w:rsidR="00E832BF">
        <w:t xml:space="preserve">UI </w:t>
      </w:r>
      <w:r w:rsidR="0070742D">
        <w:t>t</w:t>
      </w:r>
      <w:r w:rsidR="00E832BF">
        <w:t xml:space="preserve">est </w:t>
      </w:r>
      <w:r w:rsidR="001C1938">
        <w:t>begins</w:t>
      </w:r>
      <w:r w:rsidR="00E832BF">
        <w:t xml:space="preserve"> to execute, this will open a browser and will run the application programmatically based on the recorded steps and will assert if the conditions are met. If so</w:t>
      </w:r>
      <w:r w:rsidR="0070742D">
        <w:t>,</w:t>
      </w:r>
      <w:r w:rsidR="00E832BF">
        <w:t xml:space="preserve"> the test will </w:t>
      </w:r>
      <w:r w:rsidR="0070742D">
        <w:t>pass or fail</w:t>
      </w:r>
      <w:r w:rsidR="00E832BF">
        <w:t>. In the test below</w:t>
      </w:r>
      <w:r w:rsidR="0070742D">
        <w:t>,</w:t>
      </w:r>
      <w:r w:rsidR="00E832BF">
        <w:t xml:space="preserve"> it </w:t>
      </w:r>
      <w:r w:rsidR="0070742D">
        <w:t>p</w:t>
      </w:r>
      <w:r w:rsidR="00E832BF">
        <w:t>asses</w:t>
      </w:r>
      <w:r w:rsidR="0070742D">
        <w:t>.</w:t>
      </w:r>
    </w:p>
    <w:p w:rsidR="00E829E8" w:rsidRDefault="00E829E8" w:rsidP="00E829E8">
      <w:pPr>
        <w:pStyle w:val="ppNumberListIndent"/>
      </w:pPr>
      <w:r>
        <w:t>Once the test completes the results are shown in the Test Results window</w:t>
      </w:r>
      <w:r w:rsidR="0070742D">
        <w:t>.</w:t>
      </w:r>
    </w:p>
    <w:p w:rsidR="00526FB9" w:rsidRDefault="00E829E8" w:rsidP="00202BEC">
      <w:pPr>
        <w:pStyle w:val="ppFigureIndent2"/>
      </w:pPr>
      <w:r>
        <w:rPr>
          <w:noProof/>
          <w:lang w:bidi="ar-SA"/>
        </w:rPr>
        <w:drawing>
          <wp:inline distT="0" distB="0" distL="0" distR="0" wp14:anchorId="31520D86" wp14:editId="33DD9D1B">
            <wp:extent cx="4237087" cy="1143099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01" w:rsidRDefault="00E10501" w:rsidP="00E10501">
      <w:pPr>
        <w:pStyle w:val="ppListEnd"/>
      </w:pPr>
    </w:p>
    <w:p w:rsidR="005D3C0C" w:rsidRPr="00E018FA" w:rsidRDefault="005D3C0C" w:rsidP="00E018FA">
      <w:pPr>
        <w:pStyle w:val="Heading1"/>
      </w:pPr>
      <w:r w:rsidRPr="00E018FA">
        <w:t>Outcome</w:t>
      </w:r>
    </w:p>
    <w:p w:rsidR="005D3C0C" w:rsidRDefault="00E10501" w:rsidP="00003697">
      <w:pPr>
        <w:pStyle w:val="ppBodyText"/>
      </w:pPr>
      <w:r>
        <w:t xml:space="preserve">The </w:t>
      </w:r>
      <w:r w:rsidR="005D3C0C" w:rsidRPr="00E018FA">
        <w:t>Automation test project is created</w:t>
      </w:r>
      <w:r w:rsidR="001444DA">
        <w:t xml:space="preserve"> which can be used to automate</w:t>
      </w:r>
      <w:r w:rsidR="005D3C0C" w:rsidRPr="00E018FA">
        <w:t xml:space="preserve"> UI testing of </w:t>
      </w:r>
      <w:r w:rsidR="00526FB9">
        <w:t>your</w:t>
      </w:r>
      <w:r w:rsidR="00526FB9" w:rsidRPr="00E018FA">
        <w:t xml:space="preserve"> </w:t>
      </w:r>
      <w:r w:rsidR="001444DA">
        <w:t xml:space="preserve">web </w:t>
      </w:r>
      <w:r w:rsidR="00E018FA" w:rsidRPr="00E018FA">
        <w:t>application</w:t>
      </w:r>
      <w:r w:rsidR="00526FB9">
        <w:t xml:space="preserve"> for negative test cases</w:t>
      </w:r>
      <w:r w:rsidR="005D3C0C" w:rsidRPr="00E018FA">
        <w:t>.</w:t>
      </w:r>
    </w:p>
    <w:p w:rsidR="00003697" w:rsidRDefault="00003697" w:rsidP="00003697">
      <w:pPr>
        <w:pStyle w:val="Heading1"/>
      </w:pPr>
      <w:r>
        <w:lastRenderedPageBreak/>
        <w:t>Further Reading</w:t>
      </w:r>
    </w:p>
    <w:p w:rsidR="00003697" w:rsidRDefault="00333ED2" w:rsidP="00003697">
      <w:pPr>
        <w:pStyle w:val="ppBulletList"/>
        <w:numPr>
          <w:ilvl w:val="1"/>
          <w:numId w:val="33"/>
        </w:numPr>
        <w:ind w:left="754" w:hanging="357"/>
      </w:pPr>
      <w:hyperlink r:id="rId22" w:history="1">
        <w:r w:rsidR="00003697" w:rsidRPr="0074557B">
          <w:rPr>
            <w:rStyle w:val="Hyperlink"/>
          </w:rPr>
          <w:t>Testing the User Interface with Automated UI Tes</w:t>
        </w:r>
        <w:r w:rsidR="00003697">
          <w:rPr>
            <w:rStyle w:val="Hyperlink"/>
          </w:rPr>
          <w:t>ts</w:t>
        </w:r>
      </w:hyperlink>
      <w:r w:rsidR="00003697">
        <w:t xml:space="preserve"> on MSDN</w:t>
      </w:r>
    </w:p>
    <w:p w:rsidR="00003697" w:rsidRDefault="00333ED2" w:rsidP="00003697">
      <w:pPr>
        <w:pStyle w:val="ppBulletList"/>
        <w:numPr>
          <w:ilvl w:val="1"/>
          <w:numId w:val="33"/>
        </w:numPr>
        <w:ind w:left="754" w:hanging="357"/>
      </w:pPr>
      <w:hyperlink r:id="rId23" w:history="1">
        <w:r w:rsidR="00003697" w:rsidRPr="0074557B">
          <w:rPr>
            <w:rStyle w:val="Hyperlink"/>
          </w:rPr>
          <w:t>How to: Create a Coded UI Test</w:t>
        </w:r>
      </w:hyperlink>
      <w:r w:rsidR="00003697">
        <w:t xml:space="preserve"> on MSDN</w:t>
      </w:r>
    </w:p>
    <w:p w:rsidR="00003697" w:rsidRDefault="00003697" w:rsidP="00003697">
      <w:pPr>
        <w:pStyle w:val="ppListEnd"/>
      </w:pPr>
      <w:r w:rsidRPr="00083183">
        <w:t xml:space="preserve"> </w:t>
      </w:r>
    </w:p>
    <w:p w:rsidR="00003697" w:rsidRDefault="00003697" w:rsidP="00E3413A">
      <w:pPr>
        <w:pStyle w:val="ppBodyText"/>
      </w:pPr>
    </w:p>
    <w:p w:rsidR="00003697" w:rsidRPr="00E018FA" w:rsidRDefault="00003697" w:rsidP="00E3413A">
      <w:pPr>
        <w:pStyle w:val="ppBodyText"/>
      </w:pPr>
    </w:p>
    <w:sectPr w:rsidR="00003697" w:rsidRPr="00E018FA" w:rsidSect="00E76C0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7E35"/>
    <w:multiLevelType w:val="hybridMultilevel"/>
    <w:tmpl w:val="1348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5147F"/>
    <w:multiLevelType w:val="hybridMultilevel"/>
    <w:tmpl w:val="F5B8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71640"/>
    <w:multiLevelType w:val="hybridMultilevel"/>
    <w:tmpl w:val="DE669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D7221"/>
    <w:multiLevelType w:val="hybridMultilevel"/>
    <w:tmpl w:val="49C68D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CA2BC3"/>
    <w:multiLevelType w:val="hybridMultilevel"/>
    <w:tmpl w:val="08C27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6">
    <w:nsid w:val="1D755050"/>
    <w:multiLevelType w:val="hybridMultilevel"/>
    <w:tmpl w:val="9F9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8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9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3AF21245"/>
    <w:multiLevelType w:val="hybridMultilevel"/>
    <w:tmpl w:val="E8B65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455D01"/>
    <w:multiLevelType w:val="hybridMultilevel"/>
    <w:tmpl w:val="F09C42FE"/>
    <w:lvl w:ilvl="0" w:tplc="20D85442">
      <w:numFmt w:val="bullet"/>
      <w:lvlText w:val=""/>
      <w:lvlJc w:val="left"/>
      <w:pPr>
        <w:ind w:left="1035" w:hanging="675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AD6593"/>
    <w:multiLevelType w:val="hybridMultilevel"/>
    <w:tmpl w:val="0D58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1F044B"/>
    <w:multiLevelType w:val="hybridMultilevel"/>
    <w:tmpl w:val="E2B00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5E349D"/>
    <w:multiLevelType w:val="multilevel"/>
    <w:tmpl w:val="76B8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E65CF2"/>
    <w:multiLevelType w:val="multilevel"/>
    <w:tmpl w:val="0FB63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10686D"/>
    <w:multiLevelType w:val="hybridMultilevel"/>
    <w:tmpl w:val="DC0C4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F7740E6"/>
    <w:multiLevelType w:val="multilevel"/>
    <w:tmpl w:val="4616096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8">
    <w:nsid w:val="50366286"/>
    <w:multiLevelType w:val="hybridMultilevel"/>
    <w:tmpl w:val="0B32C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0">
    <w:nsid w:val="5AD15FDE"/>
    <w:multiLevelType w:val="hybridMultilevel"/>
    <w:tmpl w:val="DC90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65D39"/>
    <w:multiLevelType w:val="hybridMultilevel"/>
    <w:tmpl w:val="2DC2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8E27F2"/>
    <w:multiLevelType w:val="hybridMultilevel"/>
    <w:tmpl w:val="72C2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4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25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26">
    <w:nsid w:val="754F2601"/>
    <w:multiLevelType w:val="hybridMultilevel"/>
    <w:tmpl w:val="AF76C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8E959FA"/>
    <w:multiLevelType w:val="multilevel"/>
    <w:tmpl w:val="4AD2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9">
    <w:nsid w:val="7B2F0540"/>
    <w:multiLevelType w:val="hybridMultilevel"/>
    <w:tmpl w:val="2CEA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31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8"/>
  </w:num>
  <w:num w:numId="5">
    <w:abstractNumId w:val="2"/>
  </w:num>
  <w:num w:numId="6">
    <w:abstractNumId w:val="29"/>
  </w:num>
  <w:num w:numId="7">
    <w:abstractNumId w:val="21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22"/>
  </w:num>
  <w:num w:numId="13">
    <w:abstractNumId w:val="14"/>
  </w:num>
  <w:num w:numId="14">
    <w:abstractNumId w:val="12"/>
  </w:num>
  <w:num w:numId="15">
    <w:abstractNumId w:val="20"/>
  </w:num>
  <w:num w:numId="16">
    <w:abstractNumId w:val="15"/>
  </w:num>
  <w:num w:numId="17">
    <w:abstractNumId w:val="27"/>
  </w:num>
  <w:num w:numId="18">
    <w:abstractNumId w:val="4"/>
  </w:num>
  <w:num w:numId="19">
    <w:abstractNumId w:val="26"/>
  </w:num>
  <w:num w:numId="20">
    <w:abstractNumId w:val="13"/>
  </w:num>
  <w:num w:numId="21">
    <w:abstractNumId w:val="10"/>
  </w:num>
  <w:num w:numId="2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9"/>
  </w:num>
  <w:num w:numId="24">
    <w:abstractNumId w:val="24"/>
  </w:num>
  <w:num w:numId="25">
    <w:abstractNumId w:val="5"/>
  </w:num>
  <w:num w:numId="26">
    <w:abstractNumId w:val="31"/>
  </w:num>
  <w:num w:numId="27">
    <w:abstractNumId w:val="23"/>
  </w:num>
  <w:num w:numId="28">
    <w:abstractNumId w:val="25"/>
  </w:num>
  <w:num w:numId="29">
    <w:abstractNumId w:val="9"/>
  </w:num>
  <w:num w:numId="30">
    <w:abstractNumId w:val="30"/>
  </w:num>
  <w:num w:numId="31">
    <w:abstractNumId w:val="8"/>
  </w:num>
  <w:num w:numId="32">
    <w:abstractNumId w:val="28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79A"/>
    <w:rsid w:val="00003697"/>
    <w:rsid w:val="00003C59"/>
    <w:rsid w:val="00017D49"/>
    <w:rsid w:val="00054B37"/>
    <w:rsid w:val="00074409"/>
    <w:rsid w:val="00083183"/>
    <w:rsid w:val="0009780E"/>
    <w:rsid w:val="000B0632"/>
    <w:rsid w:val="000B61CD"/>
    <w:rsid w:val="000B64F7"/>
    <w:rsid w:val="0010027F"/>
    <w:rsid w:val="0012599A"/>
    <w:rsid w:val="00144011"/>
    <w:rsid w:val="001444DA"/>
    <w:rsid w:val="00172884"/>
    <w:rsid w:val="00173C62"/>
    <w:rsid w:val="001B315C"/>
    <w:rsid w:val="001C1938"/>
    <w:rsid w:val="00202BEC"/>
    <w:rsid w:val="002344CB"/>
    <w:rsid w:val="002426D5"/>
    <w:rsid w:val="00264E25"/>
    <w:rsid w:val="00290412"/>
    <w:rsid w:val="00297C59"/>
    <w:rsid w:val="002B648D"/>
    <w:rsid w:val="002F5F30"/>
    <w:rsid w:val="003027EE"/>
    <w:rsid w:val="00305A99"/>
    <w:rsid w:val="00315441"/>
    <w:rsid w:val="00316AC6"/>
    <w:rsid w:val="00333ED2"/>
    <w:rsid w:val="00346369"/>
    <w:rsid w:val="00353139"/>
    <w:rsid w:val="00357AFC"/>
    <w:rsid w:val="003676C7"/>
    <w:rsid w:val="003B621C"/>
    <w:rsid w:val="003E4572"/>
    <w:rsid w:val="003F0180"/>
    <w:rsid w:val="003F0C32"/>
    <w:rsid w:val="00403086"/>
    <w:rsid w:val="0040757E"/>
    <w:rsid w:val="00425FA7"/>
    <w:rsid w:val="00454621"/>
    <w:rsid w:val="00460225"/>
    <w:rsid w:val="00460770"/>
    <w:rsid w:val="00473661"/>
    <w:rsid w:val="004B0BDD"/>
    <w:rsid w:val="004C1E18"/>
    <w:rsid w:val="004D171D"/>
    <w:rsid w:val="004D3639"/>
    <w:rsid w:val="004E2BF1"/>
    <w:rsid w:val="004F0F9A"/>
    <w:rsid w:val="00512082"/>
    <w:rsid w:val="005141CC"/>
    <w:rsid w:val="00521588"/>
    <w:rsid w:val="00526FB9"/>
    <w:rsid w:val="00541FE2"/>
    <w:rsid w:val="00546CDF"/>
    <w:rsid w:val="00560C7A"/>
    <w:rsid w:val="005A0531"/>
    <w:rsid w:val="005A2F5A"/>
    <w:rsid w:val="005A4636"/>
    <w:rsid w:val="005B7B2F"/>
    <w:rsid w:val="005D3C0C"/>
    <w:rsid w:val="005E2BE2"/>
    <w:rsid w:val="00604357"/>
    <w:rsid w:val="00606189"/>
    <w:rsid w:val="006506C6"/>
    <w:rsid w:val="00662A6D"/>
    <w:rsid w:val="0067138F"/>
    <w:rsid w:val="00693F3A"/>
    <w:rsid w:val="006A61D8"/>
    <w:rsid w:val="006B52CB"/>
    <w:rsid w:val="0070742D"/>
    <w:rsid w:val="00737E31"/>
    <w:rsid w:val="00766C87"/>
    <w:rsid w:val="007D35A4"/>
    <w:rsid w:val="008062D6"/>
    <w:rsid w:val="00815F6F"/>
    <w:rsid w:val="00816756"/>
    <w:rsid w:val="008557B6"/>
    <w:rsid w:val="00862FBC"/>
    <w:rsid w:val="0088134C"/>
    <w:rsid w:val="008843B4"/>
    <w:rsid w:val="00894CE5"/>
    <w:rsid w:val="008A6529"/>
    <w:rsid w:val="008B1D36"/>
    <w:rsid w:val="008C2D04"/>
    <w:rsid w:val="008C60DB"/>
    <w:rsid w:val="008D64DC"/>
    <w:rsid w:val="008F0DD5"/>
    <w:rsid w:val="008F703A"/>
    <w:rsid w:val="00900E50"/>
    <w:rsid w:val="009044D8"/>
    <w:rsid w:val="00914B0A"/>
    <w:rsid w:val="0091679A"/>
    <w:rsid w:val="0093768D"/>
    <w:rsid w:val="009410F2"/>
    <w:rsid w:val="00945531"/>
    <w:rsid w:val="009515B4"/>
    <w:rsid w:val="00970855"/>
    <w:rsid w:val="009B2C97"/>
    <w:rsid w:val="00A45EB9"/>
    <w:rsid w:val="00A463FE"/>
    <w:rsid w:val="00A4729A"/>
    <w:rsid w:val="00A501CE"/>
    <w:rsid w:val="00AD1320"/>
    <w:rsid w:val="00AE1044"/>
    <w:rsid w:val="00AE3464"/>
    <w:rsid w:val="00AF5556"/>
    <w:rsid w:val="00B0456B"/>
    <w:rsid w:val="00B1701F"/>
    <w:rsid w:val="00B53B13"/>
    <w:rsid w:val="00B56F17"/>
    <w:rsid w:val="00B839C6"/>
    <w:rsid w:val="00B96146"/>
    <w:rsid w:val="00BA2B67"/>
    <w:rsid w:val="00BA2F9F"/>
    <w:rsid w:val="00BF532A"/>
    <w:rsid w:val="00C240F0"/>
    <w:rsid w:val="00C47FA3"/>
    <w:rsid w:val="00C70B32"/>
    <w:rsid w:val="00C86661"/>
    <w:rsid w:val="00CA02D7"/>
    <w:rsid w:val="00CD6671"/>
    <w:rsid w:val="00CE044B"/>
    <w:rsid w:val="00CE2F3D"/>
    <w:rsid w:val="00CE54AE"/>
    <w:rsid w:val="00D062A3"/>
    <w:rsid w:val="00D06482"/>
    <w:rsid w:val="00D07FD3"/>
    <w:rsid w:val="00D25BD1"/>
    <w:rsid w:val="00D565F8"/>
    <w:rsid w:val="00D7611B"/>
    <w:rsid w:val="00DA4746"/>
    <w:rsid w:val="00DC160B"/>
    <w:rsid w:val="00DD20C9"/>
    <w:rsid w:val="00DD5BC7"/>
    <w:rsid w:val="00DF572B"/>
    <w:rsid w:val="00E018FA"/>
    <w:rsid w:val="00E10501"/>
    <w:rsid w:val="00E3413A"/>
    <w:rsid w:val="00E410F9"/>
    <w:rsid w:val="00E430BB"/>
    <w:rsid w:val="00E732F0"/>
    <w:rsid w:val="00E76488"/>
    <w:rsid w:val="00E76C02"/>
    <w:rsid w:val="00E829E8"/>
    <w:rsid w:val="00E832BF"/>
    <w:rsid w:val="00E95E35"/>
    <w:rsid w:val="00ED1D2F"/>
    <w:rsid w:val="00ED58D5"/>
    <w:rsid w:val="00EF43E4"/>
    <w:rsid w:val="00F20E84"/>
    <w:rsid w:val="00F23774"/>
    <w:rsid w:val="00F23CE6"/>
    <w:rsid w:val="00F362DF"/>
    <w:rsid w:val="00F57829"/>
    <w:rsid w:val="00F66B69"/>
    <w:rsid w:val="00F7045A"/>
    <w:rsid w:val="00FA188A"/>
    <w:rsid w:val="00FA283C"/>
    <w:rsid w:val="00FA5C52"/>
    <w:rsid w:val="00FC2E88"/>
    <w:rsid w:val="00FD4842"/>
    <w:rsid w:val="00FD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003697"/>
    <w:pPr>
      <w:spacing w:after="120"/>
    </w:pPr>
    <w:rPr>
      <w:lang w:eastAsia="en-US" w:bidi="en-US"/>
    </w:rPr>
  </w:style>
  <w:style w:type="paragraph" w:styleId="Heading1">
    <w:name w:val="heading 1"/>
    <w:basedOn w:val="Normal"/>
    <w:next w:val="ppBodyText"/>
    <w:link w:val="Heading1Char"/>
    <w:qFormat/>
    <w:rsid w:val="000036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0036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0036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00369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3C0C"/>
    <w:rPr>
      <w:b/>
      <w:bCs/>
    </w:rPr>
  </w:style>
  <w:style w:type="character" w:customStyle="1" w:styleId="parameter1">
    <w:name w:val="parameter1"/>
    <w:basedOn w:val="DefaultParagraphFont"/>
    <w:rsid w:val="005A2F5A"/>
    <w:rPr>
      <w:i/>
      <w:iCs/>
    </w:rPr>
  </w:style>
  <w:style w:type="character" w:customStyle="1" w:styleId="Heading1Char">
    <w:name w:val="Heading 1 Char"/>
    <w:basedOn w:val="DefaultParagraphFont"/>
    <w:link w:val="Heading1"/>
    <w:rsid w:val="00003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4B0BDD"/>
    <w:rPr>
      <w:color w:val="0000FF" w:themeColor="hyperlink"/>
      <w:u w:val="single"/>
    </w:rPr>
  </w:style>
  <w:style w:type="paragraph" w:customStyle="1" w:styleId="ppBulletList">
    <w:name w:val="pp Bullet List"/>
    <w:basedOn w:val="ppNumberList"/>
    <w:link w:val="ppBulletListChar"/>
    <w:qFormat/>
    <w:rsid w:val="00003697"/>
    <w:pPr>
      <w:numPr>
        <w:numId w:val="39"/>
      </w:numPr>
      <w:tabs>
        <w:tab w:val="clear" w:pos="1440"/>
      </w:tabs>
      <w:ind w:left="754" w:hanging="357"/>
    </w:pPr>
  </w:style>
  <w:style w:type="character" w:customStyle="1" w:styleId="ppBulletListChar">
    <w:name w:val="pp Bullet List Char"/>
    <w:basedOn w:val="DefaultParagraphFont"/>
    <w:link w:val="ppBulletList"/>
    <w:rsid w:val="00003697"/>
    <w:rPr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97"/>
    <w:rPr>
      <w:rFonts w:ascii="Tahoma" w:hAnsi="Tahoma" w:cs="Tahoma"/>
      <w:sz w:val="16"/>
      <w:szCs w:val="16"/>
      <w:lang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444D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20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0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0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0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08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93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3F3A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900E50"/>
    <w:rPr>
      <w:b/>
      <w:bCs/>
    </w:rPr>
  </w:style>
  <w:style w:type="character" w:customStyle="1" w:styleId="Heading2Char">
    <w:name w:val="Heading 2 Char"/>
    <w:basedOn w:val="DefaultParagraphFont"/>
    <w:link w:val="Heading2"/>
    <w:rsid w:val="000036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rsid w:val="00003697"/>
    <w:rPr>
      <w:rFonts w:asciiTheme="majorHAnsi" w:eastAsiaTheme="majorEastAsia" w:hAnsiTheme="majorHAnsi" w:cstheme="majorBidi"/>
      <w:b/>
      <w:bCs/>
      <w:color w:val="4F81BD" w:themeColor="accent1"/>
      <w:lang w:eastAsia="en-US" w:bidi="en-US"/>
    </w:rPr>
  </w:style>
  <w:style w:type="character" w:customStyle="1" w:styleId="Heading4Char">
    <w:name w:val="Heading 4 Char"/>
    <w:basedOn w:val="DefaultParagraphFont"/>
    <w:link w:val="Heading4"/>
    <w:rsid w:val="00003697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 w:bidi="en-US"/>
    </w:rPr>
  </w:style>
  <w:style w:type="paragraph" w:customStyle="1" w:styleId="ppBodyText">
    <w:name w:val="pp Body Text"/>
    <w:qFormat/>
    <w:rsid w:val="00003697"/>
    <w:pPr>
      <w:numPr>
        <w:ilvl w:val="1"/>
        <w:numId w:val="40"/>
      </w:numPr>
      <w:spacing w:after="120"/>
    </w:pPr>
    <w:rPr>
      <w:lang w:eastAsia="en-US" w:bidi="en-US"/>
    </w:rPr>
  </w:style>
  <w:style w:type="paragraph" w:customStyle="1" w:styleId="ppBodyTextIndent">
    <w:name w:val="pp Body Text Indent"/>
    <w:basedOn w:val="ppBodyText"/>
    <w:rsid w:val="00003697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003697"/>
    <w:pPr>
      <w:numPr>
        <w:ilvl w:val="3"/>
      </w:numPr>
    </w:pPr>
  </w:style>
  <w:style w:type="paragraph" w:customStyle="1" w:styleId="ppBulletListIndent">
    <w:name w:val="pp Bullet List Indent"/>
    <w:basedOn w:val="ppBulletList"/>
    <w:rsid w:val="00003697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003697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eastAsia="en-US"/>
    </w:rPr>
  </w:style>
  <w:style w:type="paragraph" w:customStyle="1" w:styleId="ppChapterTitle">
    <w:name w:val="pp Chapter Title"/>
    <w:next w:val="Normal"/>
    <w:uiPriority w:val="14"/>
    <w:rsid w:val="00003697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eastAsia="en-US"/>
    </w:rPr>
  </w:style>
  <w:style w:type="table" w:customStyle="1" w:styleId="ppTableList">
    <w:name w:val="pp Table List"/>
    <w:basedOn w:val="TableNormal"/>
    <w:rsid w:val="00003697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eastAsia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003697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003697"/>
    <w:pPr>
      <w:numPr>
        <w:ilvl w:val="1"/>
        <w:numId w:val="26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eastAsia="en-US" w:bidi="en-US"/>
    </w:rPr>
  </w:style>
  <w:style w:type="paragraph" w:customStyle="1" w:styleId="ppCodeIndent">
    <w:name w:val="pp Code Indent"/>
    <w:basedOn w:val="ppCode"/>
    <w:rsid w:val="00003697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003697"/>
    <w:pPr>
      <w:numPr>
        <w:ilvl w:val="3"/>
      </w:numPr>
      <w:ind w:left="720"/>
    </w:pPr>
  </w:style>
  <w:style w:type="paragraph" w:customStyle="1" w:styleId="ppCodeLanguage">
    <w:name w:val="pp Code Language"/>
    <w:basedOn w:val="Normal"/>
    <w:next w:val="ppCode"/>
    <w:qFormat/>
    <w:rsid w:val="00003697"/>
    <w:pPr>
      <w:keepNext/>
      <w:numPr>
        <w:ilvl w:val="1"/>
        <w:numId w:val="27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003697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003697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003697"/>
    <w:pPr>
      <w:numPr>
        <w:ilvl w:val="1"/>
        <w:numId w:val="29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003697"/>
    <w:pPr>
      <w:numPr>
        <w:ilvl w:val="1"/>
        <w:numId w:val="28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003697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003697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003697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003697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003697"/>
    <w:pPr>
      <w:numPr>
        <w:ilvl w:val="1"/>
        <w:numId w:val="30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003697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003697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003697"/>
    <w:pPr>
      <w:numPr>
        <w:ilvl w:val="1"/>
        <w:numId w:val="32"/>
      </w:numPr>
      <w:tabs>
        <w:tab w:val="left" w:pos="1440"/>
      </w:tabs>
    </w:pPr>
  </w:style>
  <w:style w:type="paragraph" w:customStyle="1" w:styleId="ppListEnd">
    <w:name w:val="pp List End"/>
    <w:basedOn w:val="ppNumberList"/>
    <w:next w:val="ppBodyText"/>
    <w:rsid w:val="00003697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003697"/>
    <w:pPr>
      <w:numPr>
        <w:ilvl w:val="1"/>
        <w:numId w:val="31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003697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003697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003697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003697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003697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003697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003697"/>
    <w:rPr>
      <w:color w:val="333399"/>
    </w:rPr>
  </w:style>
  <w:style w:type="table" w:customStyle="1" w:styleId="ppTableGrid">
    <w:name w:val="pp Table Grid"/>
    <w:basedOn w:val="ppTableList"/>
    <w:rsid w:val="00003697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003697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003697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003697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eastAsia="en-US"/>
    </w:rPr>
  </w:style>
  <w:style w:type="paragraph" w:customStyle="1" w:styleId="ppTopic">
    <w:name w:val="pp Topic"/>
    <w:basedOn w:val="Title"/>
    <w:next w:val="ppBodyText"/>
    <w:rsid w:val="00003697"/>
  </w:style>
  <w:style w:type="table" w:styleId="TableGrid">
    <w:name w:val="Table Grid"/>
    <w:basedOn w:val="TableNormal"/>
    <w:rsid w:val="00003697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00369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7"/>
    <w:rPr>
      <w:szCs w:val="20"/>
      <w:lang w:eastAsia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0036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697"/>
    <w:rPr>
      <w:lang w:eastAsia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0036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697"/>
    <w:rPr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036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36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styleId="PlaceholderText">
    <w:name w:val="Placeholder Text"/>
    <w:basedOn w:val="DefaultParagraphFont"/>
    <w:uiPriority w:val="99"/>
    <w:semiHidden/>
    <w:rsid w:val="0000369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036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003697"/>
    <w:pPr>
      <w:spacing w:after="240" w:line="240" w:lineRule="auto"/>
    </w:pPr>
    <w:rPr>
      <w:rFonts w:ascii="Arial" w:eastAsiaTheme="minorHAnsi" w:hAnsi="Arial"/>
      <w:sz w:val="20"/>
      <w:lang w:eastAsia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003697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003697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003697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003697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003697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003697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003697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003697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003697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003697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003697"/>
  </w:style>
  <w:style w:type="character" w:customStyle="1" w:styleId="BodyTextChar">
    <w:name w:val="Body Text Char"/>
    <w:basedOn w:val="DefaultParagraphFont"/>
    <w:link w:val="BodyText"/>
    <w:semiHidden/>
    <w:rsid w:val="00003697"/>
    <w:rPr>
      <w:lang w:eastAsia="en-US" w:bidi="en-US"/>
    </w:rPr>
  </w:style>
  <w:style w:type="paragraph" w:styleId="Revision">
    <w:name w:val="Revision"/>
    <w:hidden/>
    <w:uiPriority w:val="99"/>
    <w:semiHidden/>
    <w:rsid w:val="00816756"/>
    <w:pPr>
      <w:spacing w:after="0" w:line="240" w:lineRule="auto"/>
    </w:pPr>
    <w:rPr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003697"/>
    <w:pPr>
      <w:spacing w:after="120"/>
    </w:pPr>
    <w:rPr>
      <w:lang w:eastAsia="en-US" w:bidi="en-US"/>
    </w:rPr>
  </w:style>
  <w:style w:type="paragraph" w:styleId="Heading1">
    <w:name w:val="heading 1"/>
    <w:basedOn w:val="Normal"/>
    <w:next w:val="ppBodyText"/>
    <w:link w:val="Heading1Char"/>
    <w:qFormat/>
    <w:rsid w:val="000036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0036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0036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00369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3C0C"/>
    <w:rPr>
      <w:b/>
      <w:bCs/>
    </w:rPr>
  </w:style>
  <w:style w:type="character" w:customStyle="1" w:styleId="parameter1">
    <w:name w:val="parameter1"/>
    <w:basedOn w:val="DefaultParagraphFont"/>
    <w:rsid w:val="005A2F5A"/>
    <w:rPr>
      <w:i/>
      <w:iCs/>
    </w:rPr>
  </w:style>
  <w:style w:type="character" w:customStyle="1" w:styleId="Heading1Char">
    <w:name w:val="Heading 1 Char"/>
    <w:basedOn w:val="DefaultParagraphFont"/>
    <w:link w:val="Heading1"/>
    <w:rsid w:val="00003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4B0BDD"/>
    <w:rPr>
      <w:color w:val="0000FF" w:themeColor="hyperlink"/>
      <w:u w:val="single"/>
    </w:rPr>
  </w:style>
  <w:style w:type="paragraph" w:customStyle="1" w:styleId="ppBulletList">
    <w:name w:val="pp Bullet List"/>
    <w:basedOn w:val="ppNumberList"/>
    <w:link w:val="ppBulletListChar"/>
    <w:qFormat/>
    <w:rsid w:val="00003697"/>
    <w:pPr>
      <w:numPr>
        <w:numId w:val="39"/>
      </w:numPr>
      <w:tabs>
        <w:tab w:val="clear" w:pos="1440"/>
      </w:tabs>
      <w:ind w:left="754" w:hanging="357"/>
    </w:pPr>
  </w:style>
  <w:style w:type="character" w:customStyle="1" w:styleId="ppBulletListChar">
    <w:name w:val="pp Bullet List Char"/>
    <w:basedOn w:val="DefaultParagraphFont"/>
    <w:link w:val="ppBulletList"/>
    <w:rsid w:val="00003697"/>
    <w:rPr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97"/>
    <w:rPr>
      <w:rFonts w:ascii="Tahoma" w:hAnsi="Tahoma" w:cs="Tahoma"/>
      <w:sz w:val="16"/>
      <w:szCs w:val="16"/>
      <w:lang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444D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20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0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0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0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08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93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3F3A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900E50"/>
    <w:rPr>
      <w:b/>
      <w:bCs/>
    </w:rPr>
  </w:style>
  <w:style w:type="character" w:customStyle="1" w:styleId="Heading2Char">
    <w:name w:val="Heading 2 Char"/>
    <w:basedOn w:val="DefaultParagraphFont"/>
    <w:link w:val="Heading2"/>
    <w:rsid w:val="000036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rsid w:val="00003697"/>
    <w:rPr>
      <w:rFonts w:asciiTheme="majorHAnsi" w:eastAsiaTheme="majorEastAsia" w:hAnsiTheme="majorHAnsi" w:cstheme="majorBidi"/>
      <w:b/>
      <w:bCs/>
      <w:color w:val="4F81BD" w:themeColor="accent1"/>
      <w:lang w:eastAsia="en-US" w:bidi="en-US"/>
    </w:rPr>
  </w:style>
  <w:style w:type="character" w:customStyle="1" w:styleId="Heading4Char">
    <w:name w:val="Heading 4 Char"/>
    <w:basedOn w:val="DefaultParagraphFont"/>
    <w:link w:val="Heading4"/>
    <w:rsid w:val="00003697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 w:bidi="en-US"/>
    </w:rPr>
  </w:style>
  <w:style w:type="paragraph" w:customStyle="1" w:styleId="ppBodyText">
    <w:name w:val="pp Body Text"/>
    <w:qFormat/>
    <w:rsid w:val="00003697"/>
    <w:pPr>
      <w:numPr>
        <w:ilvl w:val="1"/>
        <w:numId w:val="40"/>
      </w:numPr>
      <w:spacing w:after="120"/>
    </w:pPr>
    <w:rPr>
      <w:lang w:eastAsia="en-US" w:bidi="en-US"/>
    </w:rPr>
  </w:style>
  <w:style w:type="paragraph" w:customStyle="1" w:styleId="ppBodyTextIndent">
    <w:name w:val="pp Body Text Indent"/>
    <w:basedOn w:val="ppBodyText"/>
    <w:rsid w:val="00003697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003697"/>
    <w:pPr>
      <w:numPr>
        <w:ilvl w:val="3"/>
      </w:numPr>
    </w:pPr>
  </w:style>
  <w:style w:type="paragraph" w:customStyle="1" w:styleId="ppBulletListIndent">
    <w:name w:val="pp Bullet List Indent"/>
    <w:basedOn w:val="ppBulletList"/>
    <w:rsid w:val="00003697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003697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eastAsia="en-US"/>
    </w:rPr>
  </w:style>
  <w:style w:type="paragraph" w:customStyle="1" w:styleId="ppChapterTitle">
    <w:name w:val="pp Chapter Title"/>
    <w:next w:val="Normal"/>
    <w:uiPriority w:val="14"/>
    <w:rsid w:val="00003697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eastAsia="en-US"/>
    </w:rPr>
  </w:style>
  <w:style w:type="table" w:customStyle="1" w:styleId="ppTableList">
    <w:name w:val="pp Table List"/>
    <w:basedOn w:val="TableNormal"/>
    <w:rsid w:val="00003697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eastAsia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003697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003697"/>
    <w:pPr>
      <w:numPr>
        <w:ilvl w:val="1"/>
        <w:numId w:val="26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eastAsia="en-US" w:bidi="en-US"/>
    </w:rPr>
  </w:style>
  <w:style w:type="paragraph" w:customStyle="1" w:styleId="ppCodeIndent">
    <w:name w:val="pp Code Indent"/>
    <w:basedOn w:val="ppCode"/>
    <w:rsid w:val="00003697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003697"/>
    <w:pPr>
      <w:numPr>
        <w:ilvl w:val="3"/>
      </w:numPr>
      <w:ind w:left="720"/>
    </w:pPr>
  </w:style>
  <w:style w:type="paragraph" w:customStyle="1" w:styleId="ppCodeLanguage">
    <w:name w:val="pp Code Language"/>
    <w:basedOn w:val="Normal"/>
    <w:next w:val="ppCode"/>
    <w:qFormat/>
    <w:rsid w:val="00003697"/>
    <w:pPr>
      <w:keepNext/>
      <w:numPr>
        <w:ilvl w:val="1"/>
        <w:numId w:val="27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003697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003697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003697"/>
    <w:pPr>
      <w:numPr>
        <w:ilvl w:val="1"/>
        <w:numId w:val="29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003697"/>
    <w:pPr>
      <w:numPr>
        <w:ilvl w:val="1"/>
        <w:numId w:val="28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003697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003697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003697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003697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003697"/>
    <w:pPr>
      <w:numPr>
        <w:ilvl w:val="1"/>
        <w:numId w:val="30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003697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003697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003697"/>
    <w:pPr>
      <w:numPr>
        <w:ilvl w:val="1"/>
        <w:numId w:val="32"/>
      </w:numPr>
      <w:tabs>
        <w:tab w:val="left" w:pos="1440"/>
      </w:tabs>
    </w:pPr>
  </w:style>
  <w:style w:type="paragraph" w:customStyle="1" w:styleId="ppListEnd">
    <w:name w:val="pp List End"/>
    <w:basedOn w:val="ppNumberList"/>
    <w:next w:val="ppBodyText"/>
    <w:rsid w:val="00003697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003697"/>
    <w:pPr>
      <w:numPr>
        <w:ilvl w:val="1"/>
        <w:numId w:val="31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003697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003697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003697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003697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003697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003697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003697"/>
    <w:rPr>
      <w:color w:val="333399"/>
    </w:rPr>
  </w:style>
  <w:style w:type="table" w:customStyle="1" w:styleId="ppTableGrid">
    <w:name w:val="pp Table Grid"/>
    <w:basedOn w:val="ppTableList"/>
    <w:rsid w:val="00003697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003697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003697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003697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eastAsia="en-US"/>
    </w:rPr>
  </w:style>
  <w:style w:type="paragraph" w:customStyle="1" w:styleId="ppTopic">
    <w:name w:val="pp Topic"/>
    <w:basedOn w:val="Title"/>
    <w:next w:val="ppBodyText"/>
    <w:rsid w:val="00003697"/>
  </w:style>
  <w:style w:type="table" w:styleId="TableGrid">
    <w:name w:val="Table Grid"/>
    <w:basedOn w:val="TableNormal"/>
    <w:rsid w:val="00003697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00369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7"/>
    <w:rPr>
      <w:szCs w:val="20"/>
      <w:lang w:eastAsia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0036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697"/>
    <w:rPr>
      <w:lang w:eastAsia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0036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697"/>
    <w:rPr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036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36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styleId="PlaceholderText">
    <w:name w:val="Placeholder Text"/>
    <w:basedOn w:val="DefaultParagraphFont"/>
    <w:uiPriority w:val="99"/>
    <w:semiHidden/>
    <w:rsid w:val="0000369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036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003697"/>
    <w:pPr>
      <w:spacing w:after="240" w:line="240" w:lineRule="auto"/>
    </w:pPr>
    <w:rPr>
      <w:rFonts w:ascii="Arial" w:eastAsiaTheme="minorHAnsi" w:hAnsi="Arial"/>
      <w:sz w:val="20"/>
      <w:lang w:eastAsia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003697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003697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003697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003697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003697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003697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003697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003697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003697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003697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003697"/>
  </w:style>
  <w:style w:type="character" w:customStyle="1" w:styleId="BodyTextChar">
    <w:name w:val="Body Text Char"/>
    <w:basedOn w:val="DefaultParagraphFont"/>
    <w:link w:val="BodyText"/>
    <w:semiHidden/>
    <w:rsid w:val="00003697"/>
    <w:rPr>
      <w:lang w:eastAsia="en-US" w:bidi="en-US"/>
    </w:rPr>
  </w:style>
  <w:style w:type="paragraph" w:styleId="Revision">
    <w:name w:val="Revision"/>
    <w:hidden/>
    <w:uiPriority w:val="99"/>
    <w:semiHidden/>
    <w:rsid w:val="00816756"/>
    <w:pPr>
      <w:spacing w:after="0" w:line="240" w:lineRule="auto"/>
    </w:pPr>
    <w:rPr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0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75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97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3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5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073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76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47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9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1017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3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945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63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8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9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1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604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31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7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79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952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44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8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8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6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35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s/en/details.aspx?FamilyID=75568aa6-8107-475d-948a-ef22627e57a5&amp;displaylang=en" TargetMode="External"/><Relationship Id="rId13" Type="http://schemas.openxmlformats.org/officeDocument/2006/relationships/hyperlink" Target="http://localhost/mileagestats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file:///C:\Depots\TFSExtranet\pnpWebClient\Docs\Content\Draft%20Images\HowToTest\Negative\Fig6.png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nuget.org/" TargetMode="External"/><Relationship Id="rId17" Type="http://schemas.openxmlformats.org/officeDocument/2006/relationships/image" Target="media/image3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icrosoft.com/downloads/en/details.aspx?FamilyID=b41c728e-9b4f-4331-a1a8-537d16c6acdf&amp;displaylang=en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file:///C:\Depots\TFSExtranet\pnpWebClient\Docs\Content\Draft%20Images\HowToTest\Negative\Fig1.png" TargetMode="External"/><Relationship Id="rId23" Type="http://schemas.openxmlformats.org/officeDocument/2006/relationships/hyperlink" Target="http://msdn.microsoft.com/en-us/library/dd286681.aspx" TargetMode="External"/><Relationship Id="rId10" Type="http://schemas.openxmlformats.org/officeDocument/2006/relationships/hyperlink" Target="http://www.microsoft.com/downloads/en/details.aspx?FamilyID=033cfb76-5382-44fb-bc7e-b3c8174832e2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yperlink" Target="http://www.asp.net/mvc/mvc3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msdn.microsoft.com/en-us/library/dd286726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elgado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2A030-75E8-4E13-90F8-284CEAE91CD5}"/>
      </w:docPartPr>
      <w:docPartBody>
        <w:p w:rsidR="001D0D78" w:rsidRDefault="001D0D78">
          <w:r w:rsidRPr="00BD7E6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78"/>
    <w:rsid w:val="00145E2A"/>
    <w:rsid w:val="001A5D9D"/>
    <w:rsid w:val="001D0D78"/>
    <w:rsid w:val="001F0821"/>
    <w:rsid w:val="0025621F"/>
    <w:rsid w:val="00596384"/>
    <w:rsid w:val="00D12141"/>
    <w:rsid w:val="00E06888"/>
    <w:rsid w:val="00EB31B7"/>
    <w:rsid w:val="00F26217"/>
    <w:rsid w:val="00FB7B07"/>
    <w:rsid w:val="00F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D7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D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5 4 9 0 2 b c d - 1 0 3 3 - 4 6 4 6 - a 6 e 6 - 7 7 6 7 5 2 c 1 1 0 8 2 "   t i t l e = " H o w   t o :   C r e a t e   A u t o m a t i o n   N e g a t i v e   C a s e   w i t h   C o d e d   U I   T e s t "   s t y l e = " T o p i c " / >  
 < / t o c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506CD-A083-4AB1-941A-15DEAB88BE68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349F3452-BCC6-4793-9C3D-C026DAAF9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1619</TotalTime>
  <Pages>7</Pages>
  <Words>1017</Words>
  <Characters>5996</Characters>
  <Application>Microsoft Office Word</Application>
  <DocSecurity>0</DocSecurity>
  <Lines>130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Hailin Wei (VanceInfo)</dc:creator>
  <cp:keywords/>
  <dc:description/>
  <cp:lastModifiedBy>ndelgado</cp:lastModifiedBy>
  <cp:revision>92</cp:revision>
  <dcterms:created xsi:type="dcterms:W3CDTF">2011-04-27T11:13:00Z</dcterms:created>
  <dcterms:modified xsi:type="dcterms:W3CDTF">2011-06-03T21:02:00Z</dcterms:modified>
</cp:coreProperties>
</file>